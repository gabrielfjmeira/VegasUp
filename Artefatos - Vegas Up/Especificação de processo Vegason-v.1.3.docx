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3CCA" w14:textId="040D3CE2" w:rsidR="00E31D4B" w:rsidRDefault="00AB2A70" w:rsidP="00E31D4B">
      <w:pPr>
        <w:pStyle w:val="Ttulo"/>
        <w:jc w:val="right"/>
        <w:rPr>
          <w:snapToGrid/>
          <w:lang w:val="pt-BR"/>
        </w:rPr>
      </w:pPr>
      <w:r>
        <w:rPr>
          <w:lang w:val="pt-BR"/>
        </w:rPr>
        <w:t xml:space="preserve">Vegas </w:t>
      </w:r>
      <w:proofErr w:type="spellStart"/>
      <w:r>
        <w:rPr>
          <w:lang w:val="pt-BR"/>
        </w:rPr>
        <w:t>On</w:t>
      </w:r>
      <w:proofErr w:type="spellEnd"/>
    </w:p>
    <w:p w14:paraId="7A0BD44A" w14:textId="77777777" w:rsidR="00E31D4B" w:rsidRDefault="00E31D4B" w:rsidP="00E31D4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Definição de Processo</w:t>
      </w:r>
      <w:r>
        <w:rPr>
          <w:lang w:val="pt-BR"/>
        </w:rPr>
        <w:fldChar w:fldCharType="end"/>
      </w:r>
    </w:p>
    <w:p w14:paraId="32DC22F4" w14:textId="77777777" w:rsidR="00E71ED7" w:rsidRDefault="00E71ED7">
      <w:pPr>
        <w:pStyle w:val="Ttulo"/>
        <w:jc w:val="right"/>
        <w:rPr>
          <w:lang w:val="pt-BR"/>
        </w:rPr>
      </w:pPr>
    </w:p>
    <w:p w14:paraId="4235BF16" w14:textId="77777777" w:rsidR="00E71ED7" w:rsidRDefault="00E71ED7">
      <w:pPr>
        <w:pStyle w:val="Ttulo"/>
        <w:jc w:val="right"/>
        <w:rPr>
          <w:lang w:val="pt-BR"/>
        </w:rPr>
      </w:pPr>
    </w:p>
    <w:p w14:paraId="22F07DAB" w14:textId="5CE7A37D" w:rsidR="00E71ED7" w:rsidRDefault="00E71ED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</w:t>
      </w:r>
      <w:r w:rsidR="00E26431">
        <w:rPr>
          <w:sz w:val="28"/>
          <w:szCs w:val="28"/>
          <w:lang w:val="pt-BR"/>
        </w:rPr>
        <w:t>3</w:t>
      </w:r>
      <w:r>
        <w:rPr>
          <w:sz w:val="28"/>
          <w:szCs w:val="28"/>
          <w:lang w:val="pt-BR"/>
        </w:rPr>
        <w:t>&gt;</w:t>
      </w:r>
    </w:p>
    <w:p w14:paraId="7F11D851" w14:textId="77777777" w:rsidR="00E71ED7" w:rsidRDefault="00E71ED7" w:rsidP="00C716A2">
      <w:pPr>
        <w:pStyle w:val="InfoBlue"/>
      </w:pPr>
    </w:p>
    <w:p w14:paraId="6AA49B67" w14:textId="77777777" w:rsidR="00E71ED7" w:rsidRDefault="00E71ED7" w:rsidP="00C716A2">
      <w:pPr>
        <w:pStyle w:val="InfoBlue"/>
      </w:pPr>
    </w:p>
    <w:p w14:paraId="4CC81D23" w14:textId="77777777" w:rsidR="00E71ED7" w:rsidRDefault="00E71ED7">
      <w:pPr>
        <w:pStyle w:val="Ttulo"/>
        <w:rPr>
          <w:sz w:val="28"/>
          <w:szCs w:val="28"/>
          <w:lang w:val="pt-BR"/>
        </w:rPr>
      </w:pPr>
    </w:p>
    <w:p w14:paraId="34129E09" w14:textId="77777777" w:rsidR="002829D8" w:rsidRPr="003C59C3" w:rsidRDefault="002829D8" w:rsidP="002829D8">
      <w:pPr>
        <w:rPr>
          <w:b/>
          <w:color w:val="0000FF"/>
          <w:u w:val="single"/>
          <w:lang w:val="pt-BR"/>
        </w:rPr>
      </w:pPr>
    </w:p>
    <w:p w14:paraId="49457C56" w14:textId="77777777" w:rsidR="00E71ED7" w:rsidRPr="002829D8" w:rsidRDefault="00E71ED7">
      <w:pPr>
        <w:rPr>
          <w:color w:val="0000FF"/>
          <w:lang w:val="pt-BR"/>
        </w:rPr>
        <w:sectPr w:rsidR="00E71ED7" w:rsidRPr="002829D8" w:rsidSect="00421275">
          <w:headerReference w:type="default" r:id="rId11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9BFCA82" w14:textId="77777777" w:rsidR="00E71ED7" w:rsidRDefault="00E71ED7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1ED7" w14:paraId="1C7180AC" w14:textId="77777777" w:rsidTr="00303D5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899D9" w14:textId="77777777" w:rsidR="00E71ED7" w:rsidRDefault="00E71ED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2CB49" w14:textId="77777777" w:rsidR="00E71ED7" w:rsidRDefault="00E71ED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D84DD" w14:textId="77777777" w:rsidR="00E71ED7" w:rsidRDefault="00E71ED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EE7DA" w14:textId="77777777" w:rsidR="00E71ED7" w:rsidRDefault="00E71ED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E71ED7" w14:paraId="38734E91" w14:textId="77777777" w:rsidTr="00303D5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1FE3B" w14:textId="33A737DC" w:rsidR="00E71ED7" w:rsidRDefault="00AB2A7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16</w:t>
            </w:r>
            <w:r w:rsidR="00DB2820">
              <w:rPr>
                <w:lang w:val="pt-BR"/>
              </w:rPr>
              <w:t>/04/24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2FCAB" w14:textId="1A5C039F" w:rsidR="00E71ED7" w:rsidRDefault="00DB282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400CB" w14:textId="3C84FDE5" w:rsidR="00E71ED7" w:rsidRDefault="00387A4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da versão 1.0 da definição de processo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F28F7" w14:textId="73A300A9" w:rsidR="00E71ED7" w:rsidRDefault="00387A4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Brunno, Gabriel, Sidnei e Tiago</w:t>
            </w:r>
          </w:p>
        </w:tc>
      </w:tr>
      <w:tr w:rsidR="008C0A53" w14:paraId="2761F8E5" w14:textId="77777777" w:rsidTr="00303D5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EB6A" w14:textId="7102E444" w:rsidR="008C0A53" w:rsidRDefault="008C0A53" w:rsidP="008C0A5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23/04/24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91A13" w14:textId="752AB967" w:rsidR="008C0A53" w:rsidRDefault="008C0A53" w:rsidP="008C0A5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A1934" w14:textId="47D0E1FB" w:rsidR="008C0A53" w:rsidRDefault="008C0A53" w:rsidP="008C0A5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Continuação e elaboração das tabelas das atividades e subprocessos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5B29C" w14:textId="04AAFCBF" w:rsidR="008C0A53" w:rsidRDefault="008C0A53" w:rsidP="008C0A5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Brunno, Gabriel, Sidnei e Tiago</w:t>
            </w:r>
          </w:p>
        </w:tc>
      </w:tr>
      <w:tr w:rsidR="00303D51" w14:paraId="25C436BA" w14:textId="77777777" w:rsidTr="00303D5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62415" w14:textId="5C334AFA" w:rsidR="00303D51" w:rsidRDefault="00303D51" w:rsidP="00303D5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25/04/24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30FD" w14:textId="1FFD67B1" w:rsidR="00303D51" w:rsidRDefault="00303D51" w:rsidP="00303D5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B4164" w14:textId="3A78ED46" w:rsidR="00303D51" w:rsidRDefault="00303D51" w:rsidP="00303D5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 e correções no artefato.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846E2" w14:textId="5192F6E0" w:rsidR="00303D51" w:rsidRDefault="00303D51" w:rsidP="00303D5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Brunno, Gabriel, Sidnei e Tiago</w:t>
            </w:r>
          </w:p>
        </w:tc>
      </w:tr>
      <w:tr w:rsidR="00E26431" w14:paraId="30B6F906" w14:textId="77777777" w:rsidTr="00303D5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BD3D3" w14:textId="1112ADC9" w:rsidR="00E26431" w:rsidRDefault="00E26431" w:rsidP="00303D5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21/05/24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9FC0C" w14:textId="50FCD84F" w:rsidR="00E26431" w:rsidRDefault="00E26431" w:rsidP="00303D5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7539E" w14:textId="20357181" w:rsidR="00E26431" w:rsidRDefault="00E26431" w:rsidP="00303D5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 e correções no artefato.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FA698" w14:textId="272700D0" w:rsidR="00E26431" w:rsidRDefault="00E26431" w:rsidP="00303D5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Brunno, Gabriel e Sidnei.</w:t>
            </w:r>
          </w:p>
        </w:tc>
      </w:tr>
    </w:tbl>
    <w:p w14:paraId="3277FFA8" w14:textId="77777777" w:rsidR="00E71ED7" w:rsidRDefault="00E71ED7">
      <w:pPr>
        <w:rPr>
          <w:lang w:val="pt-BR"/>
        </w:rPr>
      </w:pPr>
    </w:p>
    <w:p w14:paraId="4097AF31" w14:textId="77777777" w:rsidR="00E71ED7" w:rsidRDefault="00E71ED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4A6B60E7" w14:textId="1696F5D3" w:rsidR="00EA2E69" w:rsidRDefault="00E71ED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EA2E69" w:rsidRPr="00296049">
        <w:rPr>
          <w:noProof/>
          <w:lang w:val="pt-BR"/>
        </w:rPr>
        <w:t>1.</w:t>
      </w:r>
      <w:r w:rsidR="00EA2E69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="00EA2E69" w:rsidRPr="00296049">
        <w:rPr>
          <w:noProof/>
          <w:lang w:val="pt-BR"/>
        </w:rPr>
        <w:t>INTRODUÇÃO</w:t>
      </w:r>
      <w:r w:rsidR="00EA2E69">
        <w:rPr>
          <w:noProof/>
        </w:rPr>
        <w:tab/>
      </w:r>
      <w:r w:rsidR="00EA2E69">
        <w:rPr>
          <w:noProof/>
        </w:rPr>
        <w:fldChar w:fldCharType="begin"/>
      </w:r>
      <w:r w:rsidR="00EA2E69">
        <w:rPr>
          <w:noProof/>
        </w:rPr>
        <w:instrText xml:space="preserve"> PAGEREF _Toc167211947 \h </w:instrText>
      </w:r>
      <w:r w:rsidR="00EA2E69">
        <w:rPr>
          <w:noProof/>
        </w:rPr>
      </w:r>
      <w:r w:rsidR="00EA2E69">
        <w:rPr>
          <w:noProof/>
        </w:rPr>
        <w:fldChar w:fldCharType="separate"/>
      </w:r>
      <w:r w:rsidR="00EA2E69">
        <w:rPr>
          <w:noProof/>
        </w:rPr>
        <w:t>4</w:t>
      </w:r>
      <w:r w:rsidR="00EA2E69">
        <w:rPr>
          <w:noProof/>
        </w:rPr>
        <w:fldChar w:fldCharType="end"/>
      </w:r>
    </w:p>
    <w:p w14:paraId="147152E4" w14:textId="22AD9F98" w:rsidR="00EA2E69" w:rsidRDefault="00EA2E69">
      <w:pPr>
        <w:pStyle w:val="Sumrio2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296049">
        <w:rPr>
          <w:noProof/>
          <w:lang w:val="pt-BR"/>
        </w:rPr>
        <w:t>1.1 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_Toc167211948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85A78E" w14:textId="6C97EEB9" w:rsidR="00EA2E69" w:rsidRDefault="00EA2E69">
      <w:pPr>
        <w:pStyle w:val="Sumrio2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296049">
        <w:rPr>
          <w:noProof/>
          <w:lang w:val="pt-BR"/>
        </w:rPr>
        <w:t>1.2 Caracterização do negócio da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_Toc167211949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79CB4D" w14:textId="565EF058" w:rsidR="00EA2E69" w:rsidRDefault="00EA2E6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296049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296049">
        <w:rPr>
          <w:noProof/>
          <w:lang w:val="pt-BR"/>
        </w:rPr>
        <w:t>DIAGNÓSTICO DA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_Toc167211950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792535" w14:textId="1E6B712D" w:rsidR="00EA2E69" w:rsidRDefault="00EA2E69">
      <w:pPr>
        <w:pStyle w:val="Sumrio2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296049">
        <w:rPr>
          <w:noProof/>
          <w:lang w:val="pt-BR"/>
        </w:rPr>
        <w:t>2.1 Mapeamento AS 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_Toc167211951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955319" w14:textId="44CE9AA6" w:rsidR="00EA2E69" w:rsidRDefault="00EA2E6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296049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296049">
        <w:rPr>
          <w:noProof/>
          <w:lang w:val="pt-BR"/>
        </w:rPr>
        <w:t>Diagnóstico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_Toc167211952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A1AEB1" w14:textId="6511115A" w:rsidR="00EA2E69" w:rsidRDefault="00EA2E6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296049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296049">
        <w:rPr>
          <w:noProof/>
          <w:lang w:val="pt-BR"/>
        </w:rPr>
        <w:t>PROPOSTA DE MELHORIA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_Toc167211953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B77027" w14:textId="54F04783" w:rsidR="00EA2E69" w:rsidRDefault="00EA2E6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296049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296049">
        <w:rPr>
          <w:noProof/>
          <w:lang w:val="pt-BR"/>
        </w:rPr>
        <w:t>Matriz de rastreabilidade com o modelo de referência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_Toc167211954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565651" w14:textId="766965CD" w:rsidR="00EA2E69" w:rsidRDefault="00EA2E6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296049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296049">
        <w:rPr>
          <w:noProof/>
          <w:lang w:val="pt-BR"/>
        </w:rPr>
        <w:t>Mapeamento TO 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_Toc167211955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3A4C93" w14:textId="7B4C05C5" w:rsidR="00EA2E69" w:rsidRDefault="00EA2E6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296049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296049">
        <w:rPr>
          <w:noProof/>
          <w:lang w:val="pt-BR"/>
        </w:rPr>
        <w:t>Estrutura do Processo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_Toc167211956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987381" w14:textId="5EFE1CC0" w:rsidR="00EA2E69" w:rsidRDefault="00EA2E6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296049">
        <w:rPr>
          <w:noProof/>
          <w:lang w:val="pt-BR"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296049">
        <w:rPr>
          <w:noProof/>
          <w:lang w:val="pt-BR"/>
        </w:rPr>
        <w:t>Propostas de Melhoria para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_Toc167211957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A93D602" w14:textId="4F8BBC21" w:rsidR="00EA2E69" w:rsidRDefault="00EA2E6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296049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296049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_Toc167211958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485E2C5" w14:textId="78585EB8" w:rsidR="00EA2E69" w:rsidRDefault="00EA2E69">
      <w:pPr>
        <w:pStyle w:val="Sumrio1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noProof/>
        </w:rPr>
        <w:t>ITEM DE CRIATIVIDADE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_Toc167211959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F596374" w14:textId="3AE27BEF" w:rsidR="00EA2E69" w:rsidRDefault="00EA2E6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>
        <w:rPr>
          <w:noProof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_Toc167211960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3492258" w14:textId="50EBD396" w:rsidR="00EA2E69" w:rsidRDefault="00EA2E69">
      <w:pPr>
        <w:pStyle w:val="Sumrio1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_Toc167211961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C2E72E2" w14:textId="67B77590" w:rsidR="00E71ED7" w:rsidRDefault="00E71ED7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C59C3">
        <w:rPr>
          <w:lang w:val="pt-BR"/>
        </w:rPr>
        <w:t>Definição de Processo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2CFA1F9F" w14:textId="77777777" w:rsidR="00466632" w:rsidRPr="00466632" w:rsidRDefault="00466632" w:rsidP="00466632">
      <w:pPr>
        <w:rPr>
          <w:lang w:val="pt-BR"/>
        </w:rPr>
      </w:pPr>
    </w:p>
    <w:p w14:paraId="129BD03C" w14:textId="77777777" w:rsidR="0007213F" w:rsidRPr="002B1510" w:rsidRDefault="0007213F" w:rsidP="0007213F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58699068"/>
      <w:bookmarkStart w:id="2" w:name="_Toc456598590"/>
      <w:bookmarkStart w:id="3" w:name="_Toc167211947"/>
      <w:r w:rsidRPr="002B1510">
        <w:rPr>
          <w:lang w:val="pt-BR"/>
        </w:rPr>
        <w:t>INTRODUÇÃO</w:t>
      </w:r>
      <w:bookmarkEnd w:id="0"/>
      <w:bookmarkEnd w:id="1"/>
      <w:bookmarkEnd w:id="3"/>
    </w:p>
    <w:p w14:paraId="7E904D7C" w14:textId="2E464B2A" w:rsidR="0007213F" w:rsidRDefault="002C3360" w:rsidP="46D5FD76">
      <w:pPr>
        <w:pStyle w:val="Ttulo2"/>
        <w:numPr>
          <w:ilvl w:val="0"/>
          <w:numId w:val="0"/>
        </w:numPr>
        <w:rPr>
          <w:lang w:val="pt-BR"/>
        </w:rPr>
      </w:pPr>
      <w:bookmarkStart w:id="4" w:name="_Toc456598587"/>
      <w:bookmarkStart w:id="5" w:name="_Toc158699069"/>
      <w:bookmarkStart w:id="6" w:name="_Toc167211948"/>
      <w:r>
        <w:rPr>
          <w:lang w:val="pt-BR"/>
        </w:rPr>
        <w:t xml:space="preserve">1.1 </w:t>
      </w:r>
      <w:r w:rsidR="0007213F" w:rsidRPr="002B1510">
        <w:rPr>
          <w:lang w:val="pt-BR"/>
        </w:rPr>
        <w:t>Finalidade</w:t>
      </w:r>
      <w:bookmarkEnd w:id="4"/>
      <w:bookmarkEnd w:id="5"/>
      <w:bookmarkEnd w:id="6"/>
    </w:p>
    <w:p w14:paraId="2916B195" w14:textId="3FA5981D" w:rsidR="00C81808" w:rsidRPr="00C81808" w:rsidRDefault="08170908" w:rsidP="0088443F">
      <w:pPr>
        <w:ind w:left="720" w:firstLine="720"/>
        <w:jc w:val="both"/>
        <w:rPr>
          <w:lang w:val="pt-BR"/>
        </w:rPr>
      </w:pPr>
      <w:r w:rsidRPr="68418AB1">
        <w:rPr>
          <w:lang w:val="pt-BR"/>
        </w:rPr>
        <w:t xml:space="preserve">Este documento </w:t>
      </w:r>
      <w:r w:rsidR="120F1FCF" w:rsidRPr="2B37F420">
        <w:rPr>
          <w:lang w:val="pt-BR"/>
        </w:rPr>
        <w:t>propõe</w:t>
      </w:r>
      <w:r w:rsidRPr="68418AB1">
        <w:rPr>
          <w:lang w:val="pt-BR"/>
        </w:rPr>
        <w:t xml:space="preserve"> melhorias referentes ao processo de engenharia de requisitos da empresa</w:t>
      </w:r>
      <w:r w:rsidR="75BF9724" w:rsidRPr="02177710">
        <w:rPr>
          <w:lang w:val="pt-BR"/>
        </w:rPr>
        <w:t xml:space="preserve">. Por </w:t>
      </w:r>
      <w:r w:rsidR="75BF9724" w:rsidRPr="1504CEA9">
        <w:rPr>
          <w:lang w:val="pt-BR"/>
        </w:rPr>
        <w:t xml:space="preserve">meio </w:t>
      </w:r>
      <w:r w:rsidR="75BF9724" w:rsidRPr="6A4E853A">
        <w:rPr>
          <w:lang w:val="pt-BR"/>
        </w:rPr>
        <w:t>de</w:t>
      </w:r>
      <w:r w:rsidR="75BF9724" w:rsidRPr="14E4830F">
        <w:rPr>
          <w:lang w:val="pt-BR"/>
        </w:rPr>
        <w:t xml:space="preserve"> </w:t>
      </w:r>
      <w:r w:rsidR="75BF9724" w:rsidRPr="7632BA85">
        <w:rPr>
          <w:lang w:val="pt-BR"/>
        </w:rPr>
        <w:t xml:space="preserve">uma visão </w:t>
      </w:r>
      <w:r w:rsidR="75BF9724" w:rsidRPr="114AC7ED">
        <w:rPr>
          <w:lang w:val="pt-BR"/>
        </w:rPr>
        <w:t xml:space="preserve">geral do processo </w:t>
      </w:r>
      <w:r w:rsidR="300584F1" w:rsidRPr="2D2B380A">
        <w:rPr>
          <w:lang w:val="pt-BR"/>
        </w:rPr>
        <w:t>atual,</w:t>
      </w:r>
      <w:r w:rsidR="6578E753" w:rsidRPr="0D12B3AB">
        <w:rPr>
          <w:lang w:val="pt-BR"/>
        </w:rPr>
        <w:t xml:space="preserve"> </w:t>
      </w:r>
      <w:r w:rsidR="75BF9724" w:rsidRPr="2D2B380A">
        <w:rPr>
          <w:lang w:val="pt-BR"/>
        </w:rPr>
        <w:t>AS</w:t>
      </w:r>
      <w:r w:rsidR="75BF9724" w:rsidRPr="0068B4AE">
        <w:rPr>
          <w:lang w:val="pt-BR"/>
        </w:rPr>
        <w:t xml:space="preserve"> IS</w:t>
      </w:r>
      <w:r w:rsidR="23902E92" w:rsidRPr="00377A0B">
        <w:rPr>
          <w:lang w:val="pt-BR"/>
        </w:rPr>
        <w:t>,</w:t>
      </w:r>
      <w:r w:rsidR="75BF9724" w:rsidRPr="0068B4AE">
        <w:rPr>
          <w:lang w:val="pt-BR"/>
        </w:rPr>
        <w:t xml:space="preserve"> </w:t>
      </w:r>
      <w:r w:rsidR="1AE8A209" w:rsidRPr="56414B74">
        <w:rPr>
          <w:lang w:val="pt-BR"/>
        </w:rPr>
        <w:t>foram</w:t>
      </w:r>
      <w:r w:rsidR="75BF9724" w:rsidRPr="6C8BA56E">
        <w:rPr>
          <w:lang w:val="pt-BR"/>
        </w:rPr>
        <w:t xml:space="preserve"> identificados </w:t>
      </w:r>
      <w:r w:rsidR="2CD023D2" w:rsidRPr="0E74D0C7">
        <w:rPr>
          <w:lang w:val="pt-BR"/>
        </w:rPr>
        <w:t xml:space="preserve">e documentados </w:t>
      </w:r>
      <w:r w:rsidR="75BF9724" w:rsidRPr="0E74D0C7">
        <w:rPr>
          <w:lang w:val="pt-BR"/>
        </w:rPr>
        <w:t>pontos</w:t>
      </w:r>
      <w:r w:rsidR="75BF9724" w:rsidRPr="6C8BA56E">
        <w:rPr>
          <w:lang w:val="pt-BR"/>
        </w:rPr>
        <w:t xml:space="preserve"> de </w:t>
      </w:r>
      <w:r w:rsidR="2E8B2444" w:rsidRPr="6C8BA56E">
        <w:rPr>
          <w:lang w:val="pt-BR"/>
        </w:rPr>
        <w:t xml:space="preserve">melhoria </w:t>
      </w:r>
      <w:r w:rsidR="5B9D797C" w:rsidRPr="00A01E03">
        <w:rPr>
          <w:lang w:val="pt-BR"/>
        </w:rPr>
        <w:t>na</w:t>
      </w:r>
      <w:r w:rsidR="5B9D797C" w:rsidRPr="1EA573B0">
        <w:rPr>
          <w:color w:val="FF0000"/>
          <w:lang w:val="pt-BR"/>
        </w:rPr>
        <w:t xml:space="preserve"> </w:t>
      </w:r>
      <w:r w:rsidR="5B9D797C" w:rsidRPr="37641EE0">
        <w:rPr>
          <w:lang w:val="pt-BR"/>
        </w:rPr>
        <w:t>parte de documentação e rastreabilidade</w:t>
      </w:r>
      <w:r w:rsidR="5B9D797C" w:rsidRPr="1EA573B0">
        <w:rPr>
          <w:lang w:val="pt-BR"/>
        </w:rPr>
        <w:t xml:space="preserve"> </w:t>
      </w:r>
      <w:r w:rsidR="63211502" w:rsidRPr="2AC45721">
        <w:rPr>
          <w:lang w:val="pt-BR"/>
        </w:rPr>
        <w:t xml:space="preserve">dentro do </w:t>
      </w:r>
      <w:r w:rsidR="63211502" w:rsidRPr="138027EB">
        <w:rPr>
          <w:lang w:val="pt-BR"/>
        </w:rPr>
        <w:t>processo</w:t>
      </w:r>
      <w:r w:rsidR="6C27F05C" w:rsidRPr="2A769315">
        <w:rPr>
          <w:lang w:val="pt-BR"/>
        </w:rPr>
        <w:t>.</w:t>
      </w:r>
      <w:r w:rsidR="041EF0C5" w:rsidRPr="7B38F8EB">
        <w:rPr>
          <w:lang w:val="pt-BR"/>
        </w:rPr>
        <w:t xml:space="preserve"> </w:t>
      </w:r>
      <w:r w:rsidR="6C27F05C" w:rsidRPr="20505CC2">
        <w:rPr>
          <w:lang w:val="pt-BR"/>
        </w:rPr>
        <w:t>A</w:t>
      </w:r>
      <w:r w:rsidR="1B639EA4" w:rsidRPr="732222F8">
        <w:rPr>
          <w:lang w:val="pt-BR"/>
        </w:rPr>
        <w:t xml:space="preserve"> partir de uma análise </w:t>
      </w:r>
      <w:r w:rsidR="17751282" w:rsidRPr="732222F8">
        <w:rPr>
          <w:lang w:val="pt-BR"/>
        </w:rPr>
        <w:t xml:space="preserve">desses pontos </w:t>
      </w:r>
      <w:r w:rsidR="050DE55B" w:rsidRPr="60DB0596">
        <w:rPr>
          <w:lang w:val="pt-BR"/>
        </w:rPr>
        <w:t>foram</w:t>
      </w:r>
      <w:r w:rsidR="17751282" w:rsidRPr="732222F8">
        <w:rPr>
          <w:lang w:val="pt-BR"/>
        </w:rPr>
        <w:t xml:space="preserve"> </w:t>
      </w:r>
      <w:r w:rsidR="7913FD79" w:rsidRPr="7D874557">
        <w:rPr>
          <w:lang w:val="pt-BR"/>
        </w:rPr>
        <w:t>propostas</w:t>
      </w:r>
      <w:r w:rsidR="3E3D6746" w:rsidRPr="6F4A49EA">
        <w:rPr>
          <w:lang w:val="pt-BR"/>
        </w:rPr>
        <w:t xml:space="preserve"> </w:t>
      </w:r>
      <w:r w:rsidR="17751282" w:rsidRPr="732222F8">
        <w:rPr>
          <w:lang w:val="pt-BR"/>
        </w:rPr>
        <w:t xml:space="preserve">mudanças </w:t>
      </w:r>
      <w:r w:rsidR="17751282" w:rsidRPr="7978E8FA">
        <w:rPr>
          <w:lang w:val="pt-BR"/>
        </w:rPr>
        <w:t>no processo</w:t>
      </w:r>
      <w:r w:rsidR="634C2CBF" w:rsidRPr="227CF8EB">
        <w:rPr>
          <w:lang w:val="pt-BR"/>
        </w:rPr>
        <w:t>,</w:t>
      </w:r>
      <w:r w:rsidR="634C2CBF" w:rsidRPr="414FC685">
        <w:rPr>
          <w:lang w:val="pt-BR"/>
        </w:rPr>
        <w:t xml:space="preserve"> </w:t>
      </w:r>
      <w:proofErr w:type="spellStart"/>
      <w:r w:rsidR="634C2CBF" w:rsidRPr="0C7E2E8C">
        <w:rPr>
          <w:lang w:val="pt-BR"/>
        </w:rPr>
        <w:t>To</w:t>
      </w:r>
      <w:proofErr w:type="spellEnd"/>
      <w:r w:rsidR="634C2CBF" w:rsidRPr="0C7E2E8C">
        <w:rPr>
          <w:lang w:val="pt-BR"/>
        </w:rPr>
        <w:t xml:space="preserve"> Be</w:t>
      </w:r>
      <w:r w:rsidR="54D071ED" w:rsidRPr="03E3CB14">
        <w:rPr>
          <w:lang w:val="pt-BR"/>
        </w:rPr>
        <w:t xml:space="preserve">. </w:t>
      </w:r>
      <w:r w:rsidR="54D071ED" w:rsidRPr="653D7195">
        <w:rPr>
          <w:lang w:val="pt-BR"/>
        </w:rPr>
        <w:t>Com base n</w:t>
      </w:r>
      <w:r w:rsidR="00577067">
        <w:rPr>
          <w:lang w:val="pt-BR"/>
        </w:rPr>
        <w:t xml:space="preserve">as </w:t>
      </w:r>
      <w:r w:rsidR="54D071ED" w:rsidRPr="01A108CE">
        <w:rPr>
          <w:lang w:val="pt-BR"/>
        </w:rPr>
        <w:t>m</w:t>
      </w:r>
      <w:r w:rsidR="00577067">
        <w:rPr>
          <w:lang w:val="pt-BR"/>
        </w:rPr>
        <w:t>u</w:t>
      </w:r>
      <w:r w:rsidR="54D071ED" w:rsidRPr="01A108CE">
        <w:rPr>
          <w:lang w:val="pt-BR"/>
        </w:rPr>
        <w:t>dança</w:t>
      </w:r>
      <w:r w:rsidR="00577067">
        <w:rPr>
          <w:lang w:val="pt-BR"/>
        </w:rPr>
        <w:t>s</w:t>
      </w:r>
      <w:r w:rsidR="54D071ED" w:rsidRPr="01A108CE">
        <w:rPr>
          <w:lang w:val="pt-BR"/>
        </w:rPr>
        <w:t xml:space="preserve"> serão elaborados artefatos </w:t>
      </w:r>
      <w:r w:rsidR="00577067">
        <w:rPr>
          <w:lang w:val="pt-BR"/>
        </w:rPr>
        <w:t>para auxiliar</w:t>
      </w:r>
      <w:r w:rsidR="00B92ABA">
        <w:rPr>
          <w:lang w:val="pt-BR"/>
        </w:rPr>
        <w:t xml:space="preserve"> a implementação do novo processo elaborado pela equipe.</w:t>
      </w:r>
    </w:p>
    <w:p w14:paraId="6FA02BCA" w14:textId="379DF4AF" w:rsidR="0007213F" w:rsidRPr="002B1510" w:rsidRDefault="002C3360" w:rsidP="068ADFE7">
      <w:pPr>
        <w:pStyle w:val="Ttulo2"/>
        <w:numPr>
          <w:ilvl w:val="0"/>
          <w:numId w:val="0"/>
        </w:numPr>
        <w:rPr>
          <w:lang w:val="pt-BR"/>
        </w:rPr>
      </w:pPr>
      <w:bookmarkStart w:id="7" w:name="_Toc167211949"/>
      <w:r>
        <w:rPr>
          <w:lang w:val="pt-BR"/>
        </w:rPr>
        <w:t xml:space="preserve">1.2 </w:t>
      </w:r>
      <w:r w:rsidR="004410F3">
        <w:rPr>
          <w:lang w:val="pt-BR"/>
        </w:rPr>
        <w:t>Caracterização do negócio da empresa</w:t>
      </w:r>
      <w:bookmarkEnd w:id="7"/>
    </w:p>
    <w:p w14:paraId="0D509DDD" w14:textId="5EB4D407" w:rsidR="6BE769B2" w:rsidRDefault="08AFD3DD" w:rsidP="0088443F">
      <w:pPr>
        <w:ind w:left="720" w:firstLine="720"/>
        <w:jc w:val="both"/>
        <w:rPr>
          <w:lang w:val="pt-BR"/>
        </w:rPr>
      </w:pPr>
      <w:r w:rsidRPr="78F66D9D">
        <w:rPr>
          <w:lang w:val="pt-BR"/>
        </w:rPr>
        <w:t>A empresa “</w:t>
      </w:r>
      <w:proofErr w:type="spellStart"/>
      <w:r w:rsidRPr="78F66D9D">
        <w:rPr>
          <w:lang w:val="pt-BR"/>
        </w:rPr>
        <w:t>VegasOn</w:t>
      </w:r>
      <w:proofErr w:type="spellEnd"/>
      <w:r w:rsidRPr="78F66D9D">
        <w:rPr>
          <w:lang w:val="pt-BR"/>
        </w:rPr>
        <w:t xml:space="preserve">” se trata de uma fábrica de </w:t>
      </w:r>
      <w:r w:rsidRPr="57CAAD4D">
        <w:rPr>
          <w:lang w:val="pt-BR"/>
        </w:rPr>
        <w:t>software</w:t>
      </w:r>
      <w:r w:rsidRPr="2BEB1F67">
        <w:rPr>
          <w:lang w:val="pt-BR"/>
        </w:rPr>
        <w:t xml:space="preserve">, </w:t>
      </w:r>
      <w:r w:rsidR="3D7CCF3F" w:rsidRPr="145B1D88">
        <w:rPr>
          <w:lang w:val="pt-BR"/>
        </w:rPr>
        <w:t>que</w:t>
      </w:r>
      <w:r w:rsidRPr="2BEB1F67">
        <w:rPr>
          <w:lang w:val="pt-BR"/>
        </w:rPr>
        <w:t xml:space="preserve"> </w:t>
      </w:r>
      <w:r w:rsidRPr="4F3D356E">
        <w:rPr>
          <w:lang w:val="pt-BR"/>
        </w:rPr>
        <w:t xml:space="preserve">atende clientes </w:t>
      </w:r>
      <w:r w:rsidRPr="6CFDFE86">
        <w:rPr>
          <w:lang w:val="pt-BR"/>
        </w:rPr>
        <w:t xml:space="preserve">tanto do tipo empresa </w:t>
      </w:r>
      <w:r w:rsidRPr="6F4A49EA">
        <w:rPr>
          <w:lang w:val="pt-BR"/>
        </w:rPr>
        <w:t>(CNPJ)</w:t>
      </w:r>
      <w:r w:rsidRPr="1C76B017">
        <w:rPr>
          <w:lang w:val="pt-BR"/>
        </w:rPr>
        <w:t xml:space="preserve"> como </w:t>
      </w:r>
      <w:r w:rsidRPr="29DCC31D">
        <w:rPr>
          <w:lang w:val="pt-BR"/>
        </w:rPr>
        <w:t>clientes</w:t>
      </w:r>
      <w:r w:rsidRPr="0CFB505B">
        <w:rPr>
          <w:lang w:val="pt-BR"/>
        </w:rPr>
        <w:t xml:space="preserve"> pessoa </w:t>
      </w:r>
      <w:r w:rsidRPr="6BA0CC20">
        <w:rPr>
          <w:lang w:val="pt-BR"/>
        </w:rPr>
        <w:t>física (CPF</w:t>
      </w:r>
      <w:r w:rsidRPr="7883E1B4">
        <w:rPr>
          <w:lang w:val="pt-BR"/>
        </w:rPr>
        <w:t>)</w:t>
      </w:r>
      <w:r w:rsidR="0964EE00" w:rsidRPr="7883E1B4">
        <w:rPr>
          <w:lang w:val="pt-BR"/>
        </w:rPr>
        <w:t>. Seu principal produto é o software personalizado</w:t>
      </w:r>
      <w:r w:rsidR="0D2F6684" w:rsidRPr="57CAAD4D">
        <w:rPr>
          <w:lang w:val="pt-BR"/>
        </w:rPr>
        <w:t xml:space="preserve">, clientes interessados chegam até a </w:t>
      </w:r>
      <w:r w:rsidR="0D2F6684" w:rsidRPr="568B35D0">
        <w:rPr>
          <w:lang w:val="pt-BR"/>
        </w:rPr>
        <w:t xml:space="preserve">empresa com a </w:t>
      </w:r>
      <w:r w:rsidR="0D2F6684" w:rsidRPr="47797858">
        <w:rPr>
          <w:lang w:val="pt-BR"/>
        </w:rPr>
        <w:t xml:space="preserve">intenção de </w:t>
      </w:r>
      <w:r w:rsidR="0D2F6684" w:rsidRPr="6A5F5B6A">
        <w:rPr>
          <w:lang w:val="pt-BR"/>
        </w:rPr>
        <w:t xml:space="preserve">desenvolver </w:t>
      </w:r>
      <w:r w:rsidR="0D2F6684" w:rsidRPr="1D540D34">
        <w:rPr>
          <w:lang w:val="pt-BR"/>
        </w:rPr>
        <w:t xml:space="preserve">um software ou </w:t>
      </w:r>
      <w:r w:rsidR="0D2F6684" w:rsidRPr="6679B8ED">
        <w:rPr>
          <w:lang w:val="pt-BR"/>
        </w:rPr>
        <w:t>aplicativo</w:t>
      </w:r>
      <w:r w:rsidR="18DE23E5" w:rsidRPr="52E23815">
        <w:rPr>
          <w:lang w:val="pt-BR"/>
        </w:rPr>
        <w:t xml:space="preserve"> personalizado, a empresa então inicia o processo de produção do software ou </w:t>
      </w:r>
      <w:r w:rsidR="18DE23E5" w:rsidRPr="3AE0E85E">
        <w:rPr>
          <w:lang w:val="pt-BR"/>
        </w:rPr>
        <w:t>aplicativo</w:t>
      </w:r>
      <w:r w:rsidR="18DE23E5" w:rsidRPr="4C53D9E7">
        <w:rPr>
          <w:lang w:val="pt-BR"/>
        </w:rPr>
        <w:t xml:space="preserve">. </w:t>
      </w:r>
      <w:r w:rsidR="18DE23E5" w:rsidRPr="723DA708">
        <w:rPr>
          <w:lang w:val="pt-BR"/>
        </w:rPr>
        <w:t xml:space="preserve">A empresa </w:t>
      </w:r>
      <w:r w:rsidR="6A608A5A" w:rsidRPr="723DA708">
        <w:rPr>
          <w:lang w:val="pt-BR"/>
        </w:rPr>
        <w:t>é</w:t>
      </w:r>
      <w:r w:rsidR="18DE23E5" w:rsidRPr="723DA708">
        <w:rPr>
          <w:lang w:val="pt-BR"/>
        </w:rPr>
        <w:t xml:space="preserve"> </w:t>
      </w:r>
      <w:r w:rsidR="18DE23E5" w:rsidRPr="6AF168A4">
        <w:rPr>
          <w:lang w:val="pt-BR"/>
        </w:rPr>
        <w:t>caracteriza</w:t>
      </w:r>
      <w:r w:rsidR="7B3BC89B" w:rsidRPr="6AF168A4">
        <w:rPr>
          <w:lang w:val="pt-BR"/>
        </w:rPr>
        <w:t xml:space="preserve">da </w:t>
      </w:r>
      <w:r w:rsidR="3ECD7B47" w:rsidRPr="6AF168A4">
        <w:rPr>
          <w:lang w:val="pt-BR"/>
        </w:rPr>
        <w:t>como</w:t>
      </w:r>
      <w:r w:rsidR="3ECD7B47" w:rsidRPr="723DA708">
        <w:rPr>
          <w:lang w:val="pt-BR"/>
        </w:rPr>
        <w:t xml:space="preserve"> uma microempresa</w:t>
      </w:r>
      <w:r w:rsidR="0553EC6D" w:rsidRPr="32512460">
        <w:rPr>
          <w:lang w:val="pt-BR"/>
        </w:rPr>
        <w:t xml:space="preserve"> </w:t>
      </w:r>
      <w:r w:rsidR="0553EC6D" w:rsidRPr="5F82E76B">
        <w:rPr>
          <w:lang w:val="pt-BR"/>
        </w:rPr>
        <w:t xml:space="preserve">pelo seu </w:t>
      </w:r>
      <w:r w:rsidR="0553EC6D" w:rsidRPr="57243376">
        <w:rPr>
          <w:lang w:val="pt-BR"/>
        </w:rPr>
        <w:t xml:space="preserve">pequeno número de </w:t>
      </w:r>
      <w:r w:rsidR="0553EC6D" w:rsidRPr="15426F8A">
        <w:rPr>
          <w:lang w:val="pt-BR"/>
        </w:rPr>
        <w:t xml:space="preserve">funcionários, </w:t>
      </w:r>
      <w:r w:rsidR="2A2C3748" w:rsidRPr="636D4CE6">
        <w:rPr>
          <w:lang w:val="pt-BR"/>
        </w:rPr>
        <w:t xml:space="preserve">a </w:t>
      </w:r>
      <w:r w:rsidR="2A2C3748" w:rsidRPr="66810E00">
        <w:rPr>
          <w:lang w:val="pt-BR"/>
        </w:rPr>
        <w:t>empresa se</w:t>
      </w:r>
      <w:r w:rsidR="2A2C3748" w:rsidRPr="3B35868D">
        <w:rPr>
          <w:lang w:val="pt-BR"/>
        </w:rPr>
        <w:t xml:space="preserve"> </w:t>
      </w:r>
      <w:r w:rsidR="0553EC6D" w:rsidRPr="38948591">
        <w:rPr>
          <w:lang w:val="pt-BR"/>
        </w:rPr>
        <w:t xml:space="preserve">mantém no </w:t>
      </w:r>
      <w:r w:rsidR="0553EC6D" w:rsidRPr="173A0157">
        <w:rPr>
          <w:lang w:val="pt-BR"/>
        </w:rPr>
        <w:t>mercado</w:t>
      </w:r>
      <w:r w:rsidR="7E01597E" w:rsidRPr="53C00C84">
        <w:rPr>
          <w:lang w:val="pt-BR"/>
        </w:rPr>
        <w:t xml:space="preserve"> </w:t>
      </w:r>
      <w:r w:rsidR="7E01597E" w:rsidRPr="56D09166">
        <w:rPr>
          <w:lang w:val="pt-BR"/>
        </w:rPr>
        <w:t xml:space="preserve">há mais de 9 </w:t>
      </w:r>
      <w:r w:rsidR="7E01597E" w:rsidRPr="1223F725">
        <w:rPr>
          <w:lang w:val="pt-BR"/>
        </w:rPr>
        <w:t>anos</w:t>
      </w:r>
      <w:r w:rsidR="32DDC304" w:rsidRPr="3C07505E">
        <w:rPr>
          <w:lang w:val="pt-BR"/>
        </w:rPr>
        <w:t xml:space="preserve"> </w:t>
      </w:r>
      <w:r w:rsidR="32DDC304" w:rsidRPr="586C61C7">
        <w:rPr>
          <w:lang w:val="pt-BR"/>
        </w:rPr>
        <w:t xml:space="preserve">desenvolvendo </w:t>
      </w:r>
      <w:r w:rsidR="32DDC304" w:rsidRPr="56C0B755">
        <w:rPr>
          <w:lang w:val="pt-BR"/>
        </w:rPr>
        <w:t xml:space="preserve">softwares e aplicativos </w:t>
      </w:r>
      <w:r w:rsidR="32DDC304" w:rsidRPr="7A12CD5C">
        <w:rPr>
          <w:lang w:val="pt-BR"/>
        </w:rPr>
        <w:t>personalizados</w:t>
      </w:r>
      <w:r w:rsidR="32DDC304" w:rsidRPr="7289EEA0">
        <w:rPr>
          <w:lang w:val="pt-BR"/>
        </w:rPr>
        <w:t>.</w:t>
      </w:r>
    </w:p>
    <w:p w14:paraId="14084BEC" w14:textId="77777777" w:rsidR="000C293E" w:rsidRPr="000C293E" w:rsidRDefault="000C293E" w:rsidP="000C293E">
      <w:pPr>
        <w:pStyle w:val="Corpodetexto"/>
        <w:rPr>
          <w:lang w:val="pt-BR"/>
        </w:rPr>
      </w:pPr>
    </w:p>
    <w:p w14:paraId="00CC596D" w14:textId="77777777" w:rsidR="00B32570" w:rsidRDefault="00B32570" w:rsidP="00645419">
      <w:pPr>
        <w:pStyle w:val="Ttulo1"/>
        <w:autoSpaceDE/>
        <w:autoSpaceDN/>
        <w:rPr>
          <w:lang w:val="pt-BR"/>
        </w:rPr>
      </w:pPr>
      <w:bookmarkStart w:id="8" w:name="_Toc2128460"/>
      <w:bookmarkStart w:id="9" w:name="_Toc4864826"/>
      <w:bookmarkStart w:id="10" w:name="_Toc167211950"/>
      <w:bookmarkEnd w:id="2"/>
      <w:r>
        <w:rPr>
          <w:lang w:val="pt-BR"/>
        </w:rPr>
        <w:t>DIAGNÓSTICO DA EMPRESA</w:t>
      </w:r>
      <w:bookmarkEnd w:id="10"/>
    </w:p>
    <w:p w14:paraId="3A8F60D9" w14:textId="51AAA15B" w:rsidR="00B32570" w:rsidRPr="002B1510" w:rsidRDefault="001661B7" w:rsidP="6200DA46">
      <w:pPr>
        <w:pStyle w:val="Ttulo2"/>
        <w:numPr>
          <w:ilvl w:val="0"/>
          <w:numId w:val="0"/>
        </w:numPr>
        <w:rPr>
          <w:lang w:val="pt-BR"/>
        </w:rPr>
      </w:pPr>
      <w:bookmarkStart w:id="11" w:name="_Toc167211951"/>
      <w:r>
        <w:rPr>
          <w:lang w:val="pt-BR"/>
        </w:rPr>
        <w:t xml:space="preserve">2.1 </w:t>
      </w:r>
      <w:r w:rsidR="00B32570">
        <w:rPr>
          <w:lang w:val="pt-BR"/>
        </w:rPr>
        <w:t xml:space="preserve">Mapeamento AS </w:t>
      </w:r>
      <w:r w:rsidR="00C63108">
        <w:rPr>
          <w:lang w:val="pt-BR"/>
        </w:rPr>
        <w:t>IS</w:t>
      </w:r>
      <w:bookmarkEnd w:id="11"/>
    </w:p>
    <w:p w14:paraId="0FEFE541" w14:textId="1C4E96A4" w:rsidR="002C3360" w:rsidRPr="00FD7BBF" w:rsidRDefault="00BF3623" w:rsidP="00C716A2">
      <w:pPr>
        <w:pStyle w:val="InfoBlue"/>
      </w:pPr>
      <w:r w:rsidRPr="00FD7BBF">
        <w:t>A representação do mapeamento AS IS</w:t>
      </w:r>
      <w:r w:rsidR="001B76AB" w:rsidRPr="00FD7BBF">
        <w:t xml:space="preserve"> da empres</w:t>
      </w:r>
      <w:r w:rsidR="002A2E7F" w:rsidRPr="00FD7BBF">
        <w:t>a</w:t>
      </w:r>
      <w:r w:rsidRPr="00FD7BBF">
        <w:t xml:space="preserve"> está presente no</w:t>
      </w:r>
      <w:r w:rsidR="00121CFC" w:rsidRPr="00FD7BBF">
        <w:t>s</w:t>
      </w:r>
      <w:r w:rsidRPr="00FD7BBF">
        <w:t xml:space="preserve"> anexo</w:t>
      </w:r>
      <w:r w:rsidR="0083298E">
        <w:t>s:</w:t>
      </w:r>
      <w:r w:rsidR="003B0C97">
        <w:t xml:space="preserve"> DESENVOLVIMENTO_DE_SOFTWARE_VEGASON-</w:t>
      </w:r>
      <w:proofErr w:type="spellStart"/>
      <w:r w:rsidR="003B0C97">
        <w:t>AS_IS</w:t>
      </w:r>
      <w:r w:rsidRPr="00FD7BBF">
        <w:t>.</w:t>
      </w:r>
      <w:r w:rsidR="003B0C97">
        <w:t>bpm</w:t>
      </w:r>
      <w:proofErr w:type="spellEnd"/>
    </w:p>
    <w:p w14:paraId="2833CA36" w14:textId="6238BF3B" w:rsidR="00B32570" w:rsidRPr="00173885" w:rsidRDefault="00B32570" w:rsidP="00173885">
      <w:pPr>
        <w:pStyle w:val="Ttulo2"/>
        <w:numPr>
          <w:ilvl w:val="1"/>
          <w:numId w:val="30"/>
        </w:numPr>
        <w:rPr>
          <w:lang w:val="pt-BR"/>
        </w:rPr>
      </w:pPr>
      <w:bookmarkStart w:id="12" w:name="_Toc167211952"/>
      <w:r w:rsidRPr="00173885">
        <w:rPr>
          <w:lang w:val="pt-BR"/>
        </w:rPr>
        <w:t>Diagnóstico</w:t>
      </w:r>
      <w:bookmarkEnd w:id="12"/>
    </w:p>
    <w:p w14:paraId="16308C6E" w14:textId="1F645796" w:rsidR="5DAE0C4B" w:rsidRDefault="5DAE0C4B" w:rsidP="5DAE0C4B">
      <w:pPr>
        <w:rPr>
          <w:lang w:val="pt-BR"/>
        </w:rPr>
      </w:pPr>
    </w:p>
    <w:p w14:paraId="34B503AF" w14:textId="3033BFA6" w:rsidR="1CD6C36E" w:rsidRDefault="1CD6C36E" w:rsidP="1CD6C36E">
      <w:pPr>
        <w:rPr>
          <w:lang w:val="pt-BR"/>
        </w:rPr>
      </w:pPr>
    </w:p>
    <w:p w14:paraId="0F6E2B23" w14:textId="1F4F42F9" w:rsidR="00B32570" w:rsidRDefault="00B32570" w:rsidP="00B32570">
      <w:pPr>
        <w:pStyle w:val="Legenda"/>
        <w:keepNext/>
        <w:jc w:val="center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E709F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Mapeamento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e </w:t>
      </w:r>
      <w:proofErr w:type="spellStart"/>
      <w:r>
        <w:t>Solução</w:t>
      </w:r>
      <w:proofErr w:type="spellEnd"/>
      <w: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2"/>
        <w:gridCol w:w="4012"/>
      </w:tblGrid>
      <w:tr w:rsidR="00B32570" w14:paraId="189CBCCF" w14:textId="77777777">
        <w:trPr>
          <w:trHeight w:val="256"/>
          <w:jc w:val="center"/>
        </w:trPr>
        <w:tc>
          <w:tcPr>
            <w:tcW w:w="4012" w:type="dxa"/>
            <w:shd w:val="clear" w:color="auto" w:fill="auto"/>
          </w:tcPr>
          <w:p w14:paraId="10799B29" w14:textId="77777777" w:rsidR="00B32570" w:rsidRDefault="00B3257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Problema</w:t>
            </w:r>
          </w:p>
        </w:tc>
        <w:tc>
          <w:tcPr>
            <w:tcW w:w="4012" w:type="dxa"/>
            <w:shd w:val="clear" w:color="auto" w:fill="auto"/>
          </w:tcPr>
          <w:p w14:paraId="24422546" w14:textId="46BF029F" w:rsidR="00B32570" w:rsidRDefault="00B32570" w:rsidP="00B32570">
            <w:pPr>
              <w:rPr>
                <w:lang w:val="pt-BR"/>
              </w:rPr>
            </w:pPr>
            <w:r>
              <w:rPr>
                <w:lang w:val="pt-BR"/>
              </w:rPr>
              <w:t>Processo de Software – MR_MPS_SW</w:t>
            </w:r>
            <w:r w:rsidR="00596A6C">
              <w:rPr>
                <w:lang w:val="pt-BR"/>
              </w:rPr>
              <w:t xml:space="preserve"> / CMMI</w:t>
            </w:r>
          </w:p>
        </w:tc>
      </w:tr>
      <w:tr w:rsidR="00BB5081" w14:paraId="72407B9A" w14:textId="77777777">
        <w:trPr>
          <w:trHeight w:val="243"/>
          <w:jc w:val="center"/>
        </w:trPr>
        <w:tc>
          <w:tcPr>
            <w:tcW w:w="4012" w:type="dxa"/>
            <w:shd w:val="clear" w:color="auto" w:fill="auto"/>
          </w:tcPr>
          <w:p w14:paraId="0CC04561" w14:textId="07C47C3D" w:rsidR="004517C1" w:rsidRDefault="00BB5081" w:rsidP="00B32570">
            <w:pPr>
              <w:rPr>
                <w:lang w:val="pt-BR"/>
              </w:rPr>
            </w:pPr>
            <w:r>
              <w:rPr>
                <w:lang w:val="pt-BR"/>
              </w:rPr>
              <w:t xml:space="preserve">Não existe nenhum artefato para especificar, </w:t>
            </w:r>
            <w:r w:rsidR="004517C1">
              <w:rPr>
                <w:lang w:val="pt-BR"/>
              </w:rPr>
              <w:t>priorizar e manter os requisitos</w:t>
            </w:r>
          </w:p>
        </w:tc>
        <w:tc>
          <w:tcPr>
            <w:tcW w:w="4012" w:type="dxa"/>
            <w:shd w:val="clear" w:color="auto" w:fill="auto"/>
          </w:tcPr>
          <w:p w14:paraId="47325DAC" w14:textId="71B43FAF" w:rsidR="00BB5081" w:rsidRDefault="0059351A" w:rsidP="00B32570">
            <w:pPr>
              <w:rPr>
                <w:lang w:val="pt-BR"/>
              </w:rPr>
            </w:pPr>
            <w:r>
              <w:rPr>
                <w:lang w:val="pt-BR"/>
              </w:rPr>
              <w:t>Engenharia de Requisitos</w:t>
            </w:r>
          </w:p>
        </w:tc>
      </w:tr>
      <w:tr w:rsidR="00B32570" w14:paraId="21F61DED" w14:textId="77777777">
        <w:trPr>
          <w:trHeight w:val="243"/>
          <w:jc w:val="center"/>
        </w:trPr>
        <w:tc>
          <w:tcPr>
            <w:tcW w:w="4012" w:type="dxa"/>
            <w:shd w:val="clear" w:color="auto" w:fill="auto"/>
          </w:tcPr>
          <w:p w14:paraId="50040486" w14:textId="6F88C0EF" w:rsidR="00B32570" w:rsidRDefault="000D2E86" w:rsidP="00B32570">
            <w:pPr>
              <w:rPr>
                <w:lang w:val="pt-BR"/>
              </w:rPr>
            </w:pPr>
            <w:r>
              <w:rPr>
                <w:lang w:val="pt-BR"/>
              </w:rPr>
              <w:t>Não existe a rastreabilidade de requisitos nos projetos da empresa</w:t>
            </w:r>
          </w:p>
        </w:tc>
        <w:tc>
          <w:tcPr>
            <w:tcW w:w="4012" w:type="dxa"/>
            <w:shd w:val="clear" w:color="auto" w:fill="auto"/>
          </w:tcPr>
          <w:p w14:paraId="33AFC137" w14:textId="3AF477A0" w:rsidR="00B32570" w:rsidRDefault="000D2E86" w:rsidP="00B32570">
            <w:pPr>
              <w:rPr>
                <w:lang w:val="pt-BR"/>
              </w:rPr>
            </w:pPr>
            <w:r>
              <w:rPr>
                <w:lang w:val="pt-BR"/>
              </w:rPr>
              <w:t>Engenharia de Requisitos</w:t>
            </w:r>
          </w:p>
          <w:p w14:paraId="452E72C7" w14:textId="717CF7BD" w:rsidR="000D2E86" w:rsidRDefault="000D2E86" w:rsidP="00B32570">
            <w:pPr>
              <w:rPr>
                <w:lang w:val="pt-BR"/>
              </w:rPr>
            </w:pPr>
          </w:p>
        </w:tc>
      </w:tr>
    </w:tbl>
    <w:p w14:paraId="3968BD81" w14:textId="023AC6D9" w:rsidR="002F74F9" w:rsidRDefault="002F74F9" w:rsidP="00B32570">
      <w:pPr>
        <w:rPr>
          <w:lang w:val="pt-BR"/>
        </w:rPr>
      </w:pPr>
      <w:r>
        <w:rPr>
          <w:lang w:val="pt-BR"/>
        </w:rPr>
        <w:tab/>
      </w:r>
    </w:p>
    <w:p w14:paraId="19405670" w14:textId="6C7AE471" w:rsidR="00A219C9" w:rsidRDefault="00A219C9" w:rsidP="00B32570"/>
    <w:p w14:paraId="0A77241A" w14:textId="1091B0E7" w:rsidR="002955C2" w:rsidRDefault="00740539" w:rsidP="00B32570">
      <w:r>
        <w:rPr>
          <w:noProof/>
          <w:snapToGrid/>
        </w:rPr>
        <w:lastRenderedPageBreak/>
        <w:drawing>
          <wp:inline distT="0" distB="0" distL="0" distR="0" wp14:anchorId="2E3C7C37" wp14:editId="62451DB6">
            <wp:extent cx="5534025" cy="4610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1FC8" w14:textId="77777777" w:rsidR="00622E24" w:rsidRDefault="00622E24" w:rsidP="00190D02">
      <w:pPr>
        <w:ind w:left="720" w:firstLine="720"/>
        <w:rPr>
          <w:lang w:val="pt-BR"/>
        </w:rPr>
      </w:pPr>
    </w:p>
    <w:p w14:paraId="0C32A05D" w14:textId="316ED423" w:rsidR="00190D02" w:rsidRDefault="00190D02" w:rsidP="00190D02">
      <w:pPr>
        <w:ind w:left="720" w:firstLine="720"/>
      </w:pPr>
      <w:r w:rsidRPr="5DAE0C4B">
        <w:rPr>
          <w:lang w:val="pt-BR"/>
        </w:rPr>
        <w:t>O processo de Engenharia de Requisitos possuí 7 requisitos a serem implementados para uma</w:t>
      </w:r>
      <w:r w:rsidR="0074188A">
        <w:rPr>
          <w:lang w:val="pt-BR"/>
        </w:rPr>
        <w:t xml:space="preserve"> </w:t>
      </w:r>
      <w:r w:rsidRPr="5DAE0C4B">
        <w:rPr>
          <w:lang w:val="pt-BR"/>
        </w:rPr>
        <w:t>empresa atingir o nível G de maturidade. Com base nas nossas avaliações, a empresa não atendeu os requisitos 2 e 4 do processo, apresentado no Gap Análise a seguir.</w:t>
      </w:r>
    </w:p>
    <w:p w14:paraId="0D3EC2BE" w14:textId="77777777" w:rsidR="00190D02" w:rsidRDefault="00190D02" w:rsidP="00190D02">
      <w:pPr>
        <w:rPr>
          <w:lang w:val="pt-BR"/>
        </w:rPr>
      </w:pPr>
    </w:p>
    <w:p w14:paraId="3BC1AAE9" w14:textId="77777777" w:rsidR="00190D02" w:rsidRDefault="00190D02" w:rsidP="00190D02">
      <w:pPr>
        <w:ind w:left="720" w:firstLine="720"/>
        <w:rPr>
          <w:lang w:val="pt-BR"/>
        </w:rPr>
      </w:pPr>
      <w:r w:rsidRPr="1CD6C36E">
        <w:rPr>
          <w:lang w:val="pt-BR"/>
        </w:rPr>
        <w:t>Identificamos os problemas, apresentados na tabela 1, que ocorrem no processo de Engenharia de Requisitos na empresa. Para avaliar o processo atual da empresa foi usado de base o guia de melhoria de software MPS.BR, na versão de 2023.</w:t>
      </w:r>
    </w:p>
    <w:p w14:paraId="7122DD2D" w14:textId="77777777" w:rsidR="002955C2" w:rsidRDefault="002955C2" w:rsidP="00B32570"/>
    <w:p w14:paraId="55077296" w14:textId="77777777" w:rsidR="002955C2" w:rsidRDefault="002955C2" w:rsidP="00B32570"/>
    <w:p w14:paraId="755475C1" w14:textId="77777777" w:rsidR="00A219C9" w:rsidRDefault="00A219C9" w:rsidP="00B32570">
      <w:pPr>
        <w:rPr>
          <w:lang w:val="pt-BR"/>
        </w:rPr>
      </w:pPr>
    </w:p>
    <w:p w14:paraId="69BF550A" w14:textId="77777777" w:rsidR="005E6532" w:rsidRDefault="005E6532" w:rsidP="00B32570">
      <w:pPr>
        <w:rPr>
          <w:lang w:val="pt-BR"/>
        </w:rPr>
      </w:pPr>
    </w:p>
    <w:p w14:paraId="48CD345B" w14:textId="77777777" w:rsidR="005E6532" w:rsidRDefault="005E6532" w:rsidP="00B32570">
      <w:pPr>
        <w:rPr>
          <w:lang w:val="pt-BR"/>
        </w:rPr>
      </w:pPr>
    </w:p>
    <w:p w14:paraId="57142516" w14:textId="77777777" w:rsidR="005E6532" w:rsidRDefault="005E6532" w:rsidP="00B32570">
      <w:pPr>
        <w:rPr>
          <w:lang w:val="pt-BR"/>
        </w:rPr>
      </w:pPr>
    </w:p>
    <w:p w14:paraId="31D4D695" w14:textId="77777777" w:rsidR="005E6532" w:rsidRDefault="005E6532" w:rsidP="00B32570">
      <w:pPr>
        <w:rPr>
          <w:lang w:val="pt-BR"/>
        </w:rPr>
      </w:pPr>
    </w:p>
    <w:p w14:paraId="1A00EEF1" w14:textId="77777777" w:rsidR="005E6532" w:rsidRDefault="005E6532" w:rsidP="00B32570">
      <w:pPr>
        <w:rPr>
          <w:lang w:val="pt-BR"/>
        </w:rPr>
      </w:pPr>
    </w:p>
    <w:p w14:paraId="6B8AB7CF" w14:textId="77777777" w:rsidR="005E6532" w:rsidRDefault="005E6532" w:rsidP="00B32570">
      <w:pPr>
        <w:rPr>
          <w:lang w:val="pt-BR"/>
        </w:rPr>
      </w:pPr>
    </w:p>
    <w:p w14:paraId="6497C444" w14:textId="77777777" w:rsidR="005E6532" w:rsidRDefault="005E6532" w:rsidP="00B32570">
      <w:pPr>
        <w:rPr>
          <w:lang w:val="pt-BR"/>
        </w:rPr>
      </w:pPr>
    </w:p>
    <w:p w14:paraId="25261AA3" w14:textId="77777777" w:rsidR="005E6532" w:rsidRDefault="005E6532" w:rsidP="00B32570">
      <w:pPr>
        <w:rPr>
          <w:lang w:val="pt-BR"/>
        </w:rPr>
      </w:pPr>
    </w:p>
    <w:p w14:paraId="2562F604" w14:textId="22BA151A" w:rsidR="00C76F8C" w:rsidRPr="00B32570" w:rsidRDefault="00C76F8C" w:rsidP="00B32570"/>
    <w:p w14:paraId="285C0C33" w14:textId="77777777" w:rsidR="00631B6E" w:rsidRDefault="00631B6E" w:rsidP="00645419">
      <w:pPr>
        <w:pStyle w:val="Ttulo1"/>
        <w:autoSpaceDE/>
        <w:autoSpaceDN/>
        <w:rPr>
          <w:lang w:val="pt-BR"/>
        </w:rPr>
      </w:pPr>
      <w:bookmarkStart w:id="13" w:name="_Toc167211953"/>
      <w:r>
        <w:rPr>
          <w:lang w:val="pt-BR"/>
        </w:rPr>
        <w:lastRenderedPageBreak/>
        <w:t>PROPOSTA DE MELHORIA</w:t>
      </w:r>
      <w:bookmarkEnd w:id="13"/>
    </w:p>
    <w:p w14:paraId="6E4CCF6D" w14:textId="77777777" w:rsidR="00645419" w:rsidRDefault="00631B6E" w:rsidP="00631B6E">
      <w:pPr>
        <w:pStyle w:val="Ttulo2"/>
        <w:rPr>
          <w:lang w:val="pt-BR"/>
        </w:rPr>
      </w:pPr>
      <w:bookmarkStart w:id="14" w:name="_Toc167211954"/>
      <w:r>
        <w:rPr>
          <w:lang w:val="pt-BR"/>
        </w:rPr>
        <w:t>M</w:t>
      </w:r>
      <w:r w:rsidRPr="00CB256D">
        <w:rPr>
          <w:lang w:val="pt-BR"/>
        </w:rPr>
        <w:t>atriz de rastreabilidade com o modelo de refer</w:t>
      </w:r>
      <w:r>
        <w:rPr>
          <w:lang w:val="pt-BR"/>
        </w:rPr>
        <w:t>ência</w:t>
      </w:r>
      <w:bookmarkEnd w:id="14"/>
    </w:p>
    <w:p w14:paraId="0B5D02A5" w14:textId="125C4A74" w:rsidR="00645419" w:rsidRDefault="00631B6E" w:rsidP="00645419">
      <w:pPr>
        <w:pStyle w:val="Corpodetexto"/>
        <w:rPr>
          <w:lang w:val="pt-BR"/>
        </w:rPr>
      </w:pPr>
      <w:r>
        <w:rPr>
          <w:lang w:val="pt-BR"/>
        </w:rPr>
        <w:t>Nome do processo:</w:t>
      </w:r>
      <w:r w:rsidR="00964B3B">
        <w:rPr>
          <w:lang w:val="pt-BR"/>
        </w:rPr>
        <w:t xml:space="preserve"> Engenharia de Requisitos</w:t>
      </w:r>
    </w:p>
    <w:p w14:paraId="0A3B31D6" w14:textId="2443E185" w:rsidR="00631B6E" w:rsidRDefault="00631B6E" w:rsidP="00645419">
      <w:pPr>
        <w:pStyle w:val="Corpodetexto"/>
      </w:pPr>
      <w:r>
        <w:rPr>
          <w:lang w:val="pt-BR"/>
        </w:rPr>
        <w:t>Objetivo do Processo:</w:t>
      </w:r>
      <w:r w:rsidR="00450496">
        <w:rPr>
          <w:lang w:val="pt-BR"/>
        </w:rPr>
        <w:t xml:space="preserve"> </w:t>
      </w:r>
      <w:r w:rsidR="00450496">
        <w:t xml:space="preserve">O </w:t>
      </w:r>
      <w:proofErr w:type="spellStart"/>
      <w:r w:rsidR="00450496">
        <w:t>propósito</w:t>
      </w:r>
      <w:proofErr w:type="spellEnd"/>
      <w:r w:rsidR="00450496">
        <w:t xml:space="preserve"> do </w:t>
      </w:r>
      <w:proofErr w:type="spellStart"/>
      <w:r w:rsidR="00450496">
        <w:t>processo</w:t>
      </w:r>
      <w:proofErr w:type="spellEnd"/>
      <w:r w:rsidR="00450496">
        <w:t xml:space="preserve"> </w:t>
      </w:r>
      <w:proofErr w:type="spellStart"/>
      <w:r w:rsidR="00450496">
        <w:t>Engenharia</w:t>
      </w:r>
      <w:proofErr w:type="spellEnd"/>
      <w:r w:rsidR="00450496">
        <w:t xml:space="preserve"> de </w:t>
      </w:r>
      <w:proofErr w:type="spellStart"/>
      <w:r w:rsidR="00450496">
        <w:t>Requisitos</w:t>
      </w:r>
      <w:proofErr w:type="spellEnd"/>
      <w:r w:rsidR="00450496">
        <w:t xml:space="preserve"> é </w:t>
      </w:r>
      <w:proofErr w:type="spellStart"/>
      <w:r w:rsidR="00450496">
        <w:t>definir</w:t>
      </w:r>
      <w:proofErr w:type="spellEnd"/>
      <w:r w:rsidR="00450496">
        <w:t xml:space="preserve">, </w:t>
      </w:r>
      <w:proofErr w:type="spellStart"/>
      <w:r w:rsidR="00450496">
        <w:t>gerenciar</w:t>
      </w:r>
      <w:proofErr w:type="spellEnd"/>
      <w:r w:rsidR="00450496">
        <w:t xml:space="preserve"> e </w:t>
      </w:r>
      <w:proofErr w:type="spellStart"/>
      <w:r w:rsidR="00450496">
        <w:t>manter</w:t>
      </w:r>
      <w:proofErr w:type="spellEnd"/>
      <w:r w:rsidR="00450496">
        <w:t xml:space="preserve"> </w:t>
      </w:r>
      <w:proofErr w:type="spellStart"/>
      <w:r w:rsidR="00450496">
        <w:t>atualizados</w:t>
      </w:r>
      <w:proofErr w:type="spellEnd"/>
      <w:r w:rsidR="00450496">
        <w:t xml:space="preserve"> </w:t>
      </w:r>
      <w:proofErr w:type="spellStart"/>
      <w:r w:rsidR="00450496">
        <w:t>os</w:t>
      </w:r>
      <w:proofErr w:type="spellEnd"/>
      <w:r w:rsidR="00450496">
        <w:t xml:space="preserve"> </w:t>
      </w:r>
      <w:proofErr w:type="spellStart"/>
      <w:r w:rsidR="00450496">
        <w:t>requisitos</w:t>
      </w:r>
      <w:proofErr w:type="spellEnd"/>
      <w:r w:rsidR="00450496">
        <w:t xml:space="preserve"> das partes </w:t>
      </w:r>
      <w:proofErr w:type="spellStart"/>
      <w:r w:rsidR="00450496">
        <w:t>interessadas</w:t>
      </w:r>
      <w:proofErr w:type="spellEnd"/>
      <w:r w:rsidR="00450496">
        <w:t xml:space="preserve"> e do </w:t>
      </w:r>
      <w:proofErr w:type="spellStart"/>
      <w:r w:rsidR="00450496">
        <w:t>produto</w:t>
      </w:r>
      <w:proofErr w:type="spellEnd"/>
      <w:r w:rsidR="00450496">
        <w:t xml:space="preserve">, </w:t>
      </w:r>
      <w:proofErr w:type="spellStart"/>
      <w:r w:rsidR="00450496">
        <w:t>garantindo</w:t>
      </w:r>
      <w:proofErr w:type="spellEnd"/>
      <w:r w:rsidR="00450496">
        <w:t xml:space="preserve"> que </w:t>
      </w:r>
      <w:proofErr w:type="spellStart"/>
      <w:r w:rsidR="00450496">
        <w:t>inconsistências</w:t>
      </w:r>
      <w:proofErr w:type="spellEnd"/>
      <w:r w:rsidR="00450496">
        <w:t xml:space="preserve"> entre </w:t>
      </w:r>
      <w:proofErr w:type="spellStart"/>
      <w:r w:rsidR="00450496">
        <w:t>os</w:t>
      </w:r>
      <w:proofErr w:type="spellEnd"/>
      <w:r w:rsidR="00450496">
        <w:t xml:space="preserve"> </w:t>
      </w:r>
      <w:proofErr w:type="spellStart"/>
      <w:r w:rsidR="00450496">
        <w:t>requisitos</w:t>
      </w:r>
      <w:proofErr w:type="spellEnd"/>
      <w:r w:rsidR="00450496">
        <w:t xml:space="preserve">, </w:t>
      </w:r>
      <w:proofErr w:type="spellStart"/>
      <w:r w:rsidR="00450496">
        <w:t>os</w:t>
      </w:r>
      <w:proofErr w:type="spellEnd"/>
      <w:r w:rsidR="00450496">
        <w:t xml:space="preserve"> </w:t>
      </w:r>
      <w:proofErr w:type="spellStart"/>
      <w:r w:rsidR="00450496">
        <w:t>planos</w:t>
      </w:r>
      <w:proofErr w:type="spellEnd"/>
      <w:r w:rsidR="00450496">
        <w:t xml:space="preserve"> e </w:t>
      </w:r>
      <w:proofErr w:type="spellStart"/>
      <w:r w:rsidR="00450496">
        <w:t>os</w:t>
      </w:r>
      <w:proofErr w:type="spellEnd"/>
      <w:r w:rsidR="00450496">
        <w:t xml:space="preserve"> </w:t>
      </w:r>
      <w:proofErr w:type="spellStart"/>
      <w:r w:rsidR="00450496">
        <w:t>produtos</w:t>
      </w:r>
      <w:proofErr w:type="spellEnd"/>
      <w:r w:rsidR="00450496">
        <w:t xml:space="preserve"> de </w:t>
      </w:r>
      <w:proofErr w:type="spellStart"/>
      <w:r w:rsidR="00450496">
        <w:t>trabalho</w:t>
      </w:r>
      <w:proofErr w:type="spellEnd"/>
      <w:r w:rsidR="00450496">
        <w:t xml:space="preserve"> </w:t>
      </w:r>
      <w:proofErr w:type="spellStart"/>
      <w:r w:rsidR="00450496">
        <w:t>sejam</w:t>
      </w:r>
      <w:proofErr w:type="spellEnd"/>
      <w:r w:rsidR="00450496">
        <w:t xml:space="preserve"> </w:t>
      </w:r>
      <w:proofErr w:type="spellStart"/>
      <w:proofErr w:type="gramStart"/>
      <w:r w:rsidR="00450496">
        <w:t>identificadas</w:t>
      </w:r>
      <w:proofErr w:type="spellEnd"/>
      <w:r w:rsidR="00450496">
        <w:t xml:space="preserve"> e </w:t>
      </w:r>
      <w:proofErr w:type="spellStart"/>
      <w:r w:rsidR="00450496">
        <w:t>tratadas</w:t>
      </w:r>
      <w:proofErr w:type="spellEnd"/>
      <w:proofErr w:type="gramEnd"/>
      <w:r w:rsidR="00450496">
        <w:t>.</w:t>
      </w:r>
    </w:p>
    <w:p w14:paraId="4AB68055" w14:textId="77777777" w:rsidR="00BD0D8A" w:rsidRDefault="00BD0D8A" w:rsidP="00645419">
      <w:pPr>
        <w:pStyle w:val="Corpodetexto"/>
      </w:pPr>
    </w:p>
    <w:p w14:paraId="26DB5300" w14:textId="77777777" w:rsidR="00BD0D8A" w:rsidRDefault="00BD0D8A" w:rsidP="00645419">
      <w:pPr>
        <w:pStyle w:val="Corpodetexto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3964"/>
        <w:gridCol w:w="3195"/>
      </w:tblGrid>
      <w:tr w:rsidR="00BD0D8A" w:rsidRPr="006535B1" w14:paraId="0BC124E1" w14:textId="77777777" w:rsidTr="00FA61E2">
        <w:trPr>
          <w:trHeight w:val="787"/>
        </w:trPr>
        <w:tc>
          <w:tcPr>
            <w:tcW w:w="835" w:type="dxa"/>
            <w:vAlign w:val="center"/>
          </w:tcPr>
          <w:p w14:paraId="4586493B" w14:textId="680453BA" w:rsidR="00BD0D8A" w:rsidRPr="00D30BEA" w:rsidRDefault="00BD0D8A" w:rsidP="00C716A2">
            <w:pPr>
              <w:pStyle w:val="InfoBlue"/>
            </w:pPr>
            <w:r>
              <w:t>REQ 1</w:t>
            </w:r>
          </w:p>
        </w:tc>
        <w:tc>
          <w:tcPr>
            <w:tcW w:w="3964" w:type="dxa"/>
            <w:vAlign w:val="center"/>
          </w:tcPr>
          <w:p w14:paraId="1BF39392" w14:textId="11B41B41" w:rsidR="00BD0D8A" w:rsidRPr="00D30BEA" w:rsidRDefault="00BD0D8A" w:rsidP="00C716A2">
            <w:pPr>
              <w:pStyle w:val="InfoBlue"/>
              <w:rPr>
                <w:i/>
              </w:rPr>
            </w:pPr>
            <w:r w:rsidRPr="00D30BEA">
              <w:t>(A partir do nível G) As necessidades, expectativas e restrições das partes interessadas, tanto em relação ao produto quanto a suas interfaces, são identificadas. NOTA: (item informativo) Parte interessada pode envolver cliente, gestores do produto, usuários interessados no produto, entre outros.</w:t>
            </w:r>
          </w:p>
        </w:tc>
        <w:tc>
          <w:tcPr>
            <w:tcW w:w="3195" w:type="dxa"/>
            <w:vAlign w:val="center"/>
          </w:tcPr>
          <w:p w14:paraId="0C0DA771" w14:textId="404873CD" w:rsidR="00BD0D8A" w:rsidRDefault="00BD0D8A" w:rsidP="00C716A2">
            <w:pPr>
              <w:pStyle w:val="InfoBlue"/>
              <w:numPr>
                <w:ilvl w:val="0"/>
                <w:numId w:val="31"/>
              </w:numPr>
            </w:pPr>
            <w:r>
              <w:t>Entrar em contato</w:t>
            </w:r>
          </w:p>
          <w:p w14:paraId="2279445C" w14:textId="68A78DEE" w:rsidR="00BD0D8A" w:rsidRDefault="00BD0D8A" w:rsidP="39C9A627">
            <w:pPr>
              <w:pStyle w:val="Corpodetexto"/>
              <w:numPr>
                <w:ilvl w:val="0"/>
                <w:numId w:val="31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Realizar análise </w:t>
            </w:r>
          </w:p>
          <w:p w14:paraId="6A70FDAF" w14:textId="732819D4" w:rsidR="00BD0D8A" w:rsidRPr="007404D5" w:rsidRDefault="00BD0D8A" w:rsidP="39C9A627">
            <w:pPr>
              <w:pStyle w:val="Corpodetexto"/>
              <w:numPr>
                <w:ilvl w:val="0"/>
                <w:numId w:val="31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Engenharia de requisitos (</w:t>
            </w:r>
            <w:r w:rsidR="004C3D07">
              <w:rPr>
                <w:lang w:val="pt-BR"/>
              </w:rPr>
              <w:t>Elicitar requisitos</w:t>
            </w:r>
            <w:r>
              <w:rPr>
                <w:lang w:val="pt-BR"/>
              </w:rPr>
              <w:t>)</w:t>
            </w:r>
          </w:p>
        </w:tc>
      </w:tr>
      <w:tr w:rsidR="00BD0D8A" w:rsidRPr="006535B1" w14:paraId="4E7C272A" w14:textId="77777777" w:rsidTr="00FA61E2">
        <w:trPr>
          <w:trHeight w:val="753"/>
        </w:trPr>
        <w:tc>
          <w:tcPr>
            <w:tcW w:w="835" w:type="dxa"/>
            <w:vAlign w:val="center"/>
          </w:tcPr>
          <w:p w14:paraId="5B455098" w14:textId="4E7B6508" w:rsidR="00BD0D8A" w:rsidRDefault="00BD0D8A" w:rsidP="00C716A2">
            <w:pPr>
              <w:pStyle w:val="InfoBlue"/>
            </w:pPr>
            <w:r>
              <w:t xml:space="preserve">REQ </w:t>
            </w:r>
            <w:r>
              <w:t>2</w:t>
            </w:r>
          </w:p>
        </w:tc>
        <w:tc>
          <w:tcPr>
            <w:tcW w:w="3964" w:type="dxa"/>
            <w:vAlign w:val="center"/>
          </w:tcPr>
          <w:p w14:paraId="0BB07A59" w14:textId="4BB43440" w:rsidR="00BD0D8A" w:rsidRDefault="00BD0D8A" w:rsidP="00C716A2">
            <w:pPr>
              <w:pStyle w:val="InfoBlue"/>
            </w:pPr>
            <w:r>
              <w:t>(Até Nível E) Os requisitos são especificados, priorizados e mantidos atualizados a partir das necessidades, expectativas e restrições identificadas para o produto e suas interfaces.</w:t>
            </w:r>
          </w:p>
        </w:tc>
        <w:tc>
          <w:tcPr>
            <w:tcW w:w="3195" w:type="dxa"/>
            <w:vAlign w:val="center"/>
          </w:tcPr>
          <w:p w14:paraId="0C525B10" w14:textId="3B56243B" w:rsidR="00BD0D8A" w:rsidRDefault="00BD0D8A" w:rsidP="00C716A2">
            <w:pPr>
              <w:pStyle w:val="InfoBlue"/>
              <w:numPr>
                <w:ilvl w:val="0"/>
                <w:numId w:val="32"/>
              </w:numPr>
            </w:pPr>
            <w:r>
              <w:t>Engenharia de requisitos (Elicitar os requisitos)</w:t>
            </w:r>
          </w:p>
        </w:tc>
      </w:tr>
      <w:tr w:rsidR="00BD0D8A" w:rsidRPr="006535B1" w14:paraId="59992201" w14:textId="77777777" w:rsidTr="00FA61E2">
        <w:trPr>
          <w:trHeight w:val="444"/>
        </w:trPr>
        <w:tc>
          <w:tcPr>
            <w:tcW w:w="835" w:type="dxa"/>
            <w:vAlign w:val="center"/>
          </w:tcPr>
          <w:p w14:paraId="45BE857E" w14:textId="3D2DEB70" w:rsidR="00BD0D8A" w:rsidRDefault="00BD0D8A" w:rsidP="00C716A2">
            <w:pPr>
              <w:pStyle w:val="InfoBlue"/>
            </w:pPr>
            <w:r>
              <w:t xml:space="preserve">REQ </w:t>
            </w:r>
            <w:r>
              <w:t>3</w:t>
            </w:r>
          </w:p>
        </w:tc>
        <w:tc>
          <w:tcPr>
            <w:tcW w:w="3964" w:type="dxa"/>
            <w:vAlign w:val="center"/>
          </w:tcPr>
          <w:p w14:paraId="0BF7527F" w14:textId="0D31ACCA" w:rsidR="00BD0D8A" w:rsidRDefault="00BD0D8A" w:rsidP="00C716A2">
            <w:pPr>
              <w:pStyle w:val="InfoBlue"/>
            </w:pPr>
            <w:r>
              <w:t>(Até nível E) Os requisitos são entendidos e analisados junto aos fornecedores de requisitos.</w:t>
            </w:r>
          </w:p>
        </w:tc>
        <w:tc>
          <w:tcPr>
            <w:tcW w:w="3195" w:type="dxa"/>
            <w:vAlign w:val="center"/>
          </w:tcPr>
          <w:p w14:paraId="2A249C9E" w14:textId="7AF2794B" w:rsidR="00BD0D8A" w:rsidRDefault="00BD0D8A" w:rsidP="00C716A2">
            <w:pPr>
              <w:pStyle w:val="InfoBlue"/>
              <w:numPr>
                <w:ilvl w:val="0"/>
                <w:numId w:val="33"/>
              </w:numPr>
            </w:pPr>
            <w:r>
              <w:t>Engenharia de requisitos (</w:t>
            </w:r>
            <w:r w:rsidR="00EB6DDD">
              <w:t>Validar requisitos com o cliente</w:t>
            </w:r>
            <w:r>
              <w:t>)</w:t>
            </w:r>
          </w:p>
        </w:tc>
      </w:tr>
      <w:tr w:rsidR="00BD0D8A" w:rsidRPr="006535B1" w14:paraId="4525A608" w14:textId="77777777" w:rsidTr="00FA61E2">
        <w:trPr>
          <w:trHeight w:val="444"/>
        </w:trPr>
        <w:tc>
          <w:tcPr>
            <w:tcW w:w="835" w:type="dxa"/>
            <w:vAlign w:val="center"/>
          </w:tcPr>
          <w:p w14:paraId="51D88D56" w14:textId="3108183C" w:rsidR="00BD0D8A" w:rsidRDefault="00BD0D8A" w:rsidP="00C716A2">
            <w:pPr>
              <w:pStyle w:val="InfoBlue"/>
            </w:pPr>
            <w:r>
              <w:t xml:space="preserve">REQ </w:t>
            </w:r>
            <w:r>
              <w:t>4</w:t>
            </w:r>
          </w:p>
        </w:tc>
        <w:tc>
          <w:tcPr>
            <w:tcW w:w="3964" w:type="dxa"/>
            <w:vAlign w:val="center"/>
          </w:tcPr>
          <w:p w14:paraId="7E4E70EB" w14:textId="391410E2" w:rsidR="00BD0D8A" w:rsidRDefault="00BD0D8A" w:rsidP="00C716A2">
            <w:pPr>
              <w:pStyle w:val="InfoBlue"/>
            </w:pPr>
            <w:r>
              <w:t>(Até Nível E) Os requisitos são aprovados pelos fornecedores de requisitos. NOTA: (item informativo) O objetivo deste resultado é assegurar que a equipe do projeto e os fornecedores de requisitos tenham um entendimento comum sobre os requisitos</w:t>
            </w:r>
          </w:p>
        </w:tc>
        <w:tc>
          <w:tcPr>
            <w:tcW w:w="3195" w:type="dxa"/>
            <w:vAlign w:val="center"/>
          </w:tcPr>
          <w:p w14:paraId="224ED3F2" w14:textId="25A324E4" w:rsidR="00BD0D8A" w:rsidRDefault="00BD0D8A" w:rsidP="00C716A2">
            <w:pPr>
              <w:pStyle w:val="InfoBlue"/>
              <w:numPr>
                <w:ilvl w:val="0"/>
                <w:numId w:val="35"/>
              </w:numPr>
            </w:pPr>
            <w:r>
              <w:t>Engenharia de requisitos (</w:t>
            </w:r>
            <w:r w:rsidR="00EB6DDD">
              <w:t>Validar requisitos com o cliente</w:t>
            </w:r>
            <w:r>
              <w:t>)</w:t>
            </w:r>
          </w:p>
        </w:tc>
      </w:tr>
      <w:tr w:rsidR="00BD0D8A" w:rsidRPr="006535B1" w14:paraId="2F9FC96D" w14:textId="77777777" w:rsidTr="00FA61E2">
        <w:trPr>
          <w:trHeight w:val="444"/>
        </w:trPr>
        <w:tc>
          <w:tcPr>
            <w:tcW w:w="835" w:type="dxa"/>
            <w:vAlign w:val="center"/>
          </w:tcPr>
          <w:p w14:paraId="1AD0FE3A" w14:textId="30E32898" w:rsidR="00BD0D8A" w:rsidRPr="38FBA44D" w:rsidRDefault="00BD0D8A" w:rsidP="00C716A2">
            <w:pPr>
              <w:pStyle w:val="InfoBlue"/>
            </w:pPr>
            <w:r>
              <w:t xml:space="preserve">REQ </w:t>
            </w:r>
            <w:r>
              <w:t>5</w:t>
            </w:r>
          </w:p>
        </w:tc>
        <w:tc>
          <w:tcPr>
            <w:tcW w:w="3964" w:type="dxa"/>
            <w:vAlign w:val="center"/>
          </w:tcPr>
          <w:p w14:paraId="2033B605" w14:textId="7BB2F0E8" w:rsidR="00BD0D8A" w:rsidRDefault="00BD0D8A" w:rsidP="00C716A2">
            <w:pPr>
              <w:pStyle w:val="InfoBlue"/>
            </w:pPr>
            <w:r w:rsidRPr="38FBA44D">
              <w:t>(A partir do nível G) O compromisso da equipe técnica com a</w:t>
            </w:r>
            <w:r>
              <w:br/>
            </w:r>
            <w:r w:rsidRPr="38FBA44D">
              <w:t xml:space="preserve">implementação dos requisitos é </w:t>
            </w:r>
            <w:r w:rsidRPr="38FBA44D">
              <w:rPr>
                <w:iCs/>
              </w:rPr>
              <w:t>obtid</w:t>
            </w:r>
            <w:r>
              <w:rPr>
                <w:iCs/>
              </w:rPr>
              <w:t>o</w:t>
            </w:r>
          </w:p>
        </w:tc>
        <w:tc>
          <w:tcPr>
            <w:tcW w:w="3195" w:type="dxa"/>
            <w:vAlign w:val="center"/>
          </w:tcPr>
          <w:p w14:paraId="7ADA9C01" w14:textId="603FA13E" w:rsidR="00BD0D8A" w:rsidRDefault="00BD0D8A" w:rsidP="00C716A2">
            <w:pPr>
              <w:pStyle w:val="InfoBlue"/>
              <w:numPr>
                <w:ilvl w:val="0"/>
                <w:numId w:val="35"/>
              </w:numPr>
            </w:pPr>
            <w:r>
              <w:t>Engenharia de Requisitos (Realizar brainstorming)</w:t>
            </w:r>
          </w:p>
        </w:tc>
      </w:tr>
      <w:tr w:rsidR="00BD0D8A" w:rsidRPr="006535B1" w14:paraId="24640FB7" w14:textId="77777777" w:rsidTr="00FA61E2">
        <w:trPr>
          <w:trHeight w:val="444"/>
        </w:trPr>
        <w:tc>
          <w:tcPr>
            <w:tcW w:w="835" w:type="dxa"/>
            <w:vAlign w:val="center"/>
          </w:tcPr>
          <w:p w14:paraId="7CACB3E3" w14:textId="575D8C5B" w:rsidR="00BD0D8A" w:rsidRPr="39C9A627" w:rsidRDefault="00BD0D8A" w:rsidP="00C716A2">
            <w:pPr>
              <w:pStyle w:val="InfoBlue"/>
            </w:pPr>
            <w:r>
              <w:t xml:space="preserve">REQ </w:t>
            </w:r>
            <w:r>
              <w:t>6</w:t>
            </w:r>
          </w:p>
        </w:tc>
        <w:tc>
          <w:tcPr>
            <w:tcW w:w="3964" w:type="dxa"/>
            <w:vAlign w:val="center"/>
          </w:tcPr>
          <w:p w14:paraId="0BE1559B" w14:textId="5EB5B9FB" w:rsidR="00BD0D8A" w:rsidRPr="00C402E0" w:rsidRDefault="00BD0D8A" w:rsidP="00C716A2">
            <w:pPr>
              <w:pStyle w:val="InfoBlue"/>
              <w:rPr>
                <w:iCs/>
                <w:snapToGrid/>
                <w:color w:val="000000"/>
                <w:lang w:eastAsia="pt-BR"/>
              </w:rPr>
            </w:pPr>
            <w:r w:rsidRPr="39C9A627">
              <w:t>(A partir do nível G) A rastreabilidade bidirecional entre requisitos,</w:t>
            </w:r>
            <w:r>
              <w:br/>
            </w:r>
            <w:r w:rsidRPr="39C9A627">
              <w:t>atividades e produtos de trabalho do projeto é estabelecida e</w:t>
            </w:r>
            <w:r>
              <w:br/>
            </w:r>
            <w:r w:rsidRPr="39C9A627">
              <w:t>mantida.</w:t>
            </w:r>
          </w:p>
          <w:p w14:paraId="2BE68234" w14:textId="77777777" w:rsidR="00BD0D8A" w:rsidRPr="00C402E0" w:rsidRDefault="00BD0D8A" w:rsidP="39C9A627">
            <w:pPr>
              <w:widowControl/>
              <w:autoSpaceDE/>
              <w:autoSpaceDN/>
              <w:spacing w:line="240" w:lineRule="auto"/>
              <w:rPr>
                <w:i/>
                <w:iCs/>
                <w:color w:val="000000"/>
              </w:rPr>
            </w:pPr>
          </w:p>
        </w:tc>
        <w:tc>
          <w:tcPr>
            <w:tcW w:w="3195" w:type="dxa"/>
            <w:vAlign w:val="center"/>
          </w:tcPr>
          <w:p w14:paraId="451DD43D" w14:textId="48FA08D4" w:rsidR="00BD0D8A" w:rsidRDefault="00BD0D8A" w:rsidP="00C716A2">
            <w:pPr>
              <w:pStyle w:val="InfoBlue"/>
              <w:numPr>
                <w:ilvl w:val="0"/>
                <w:numId w:val="35"/>
              </w:numPr>
            </w:pPr>
            <w:r>
              <w:t>Engenharia de Requisitos (Elaborar matriz de requisitos)</w:t>
            </w:r>
          </w:p>
        </w:tc>
      </w:tr>
      <w:tr w:rsidR="00BD0D8A" w:rsidRPr="006535B1" w14:paraId="79134F36" w14:textId="77777777" w:rsidTr="00FA61E2">
        <w:trPr>
          <w:trHeight w:val="444"/>
        </w:trPr>
        <w:tc>
          <w:tcPr>
            <w:tcW w:w="835" w:type="dxa"/>
            <w:vAlign w:val="center"/>
          </w:tcPr>
          <w:p w14:paraId="65C37A2D" w14:textId="3A47C963" w:rsidR="00BD0D8A" w:rsidRPr="008908B8" w:rsidRDefault="00BD0D8A" w:rsidP="00C716A2">
            <w:pPr>
              <w:pStyle w:val="InfoBlue"/>
            </w:pPr>
            <w:r>
              <w:t>REQ 7</w:t>
            </w:r>
          </w:p>
        </w:tc>
        <w:tc>
          <w:tcPr>
            <w:tcW w:w="3964" w:type="dxa"/>
            <w:vAlign w:val="center"/>
          </w:tcPr>
          <w:p w14:paraId="75573BAF" w14:textId="087E0647" w:rsidR="00BD0D8A" w:rsidRPr="008908B8" w:rsidRDefault="00BD0D8A" w:rsidP="00C716A2">
            <w:pPr>
              <w:pStyle w:val="InfoBlue"/>
              <w:rPr>
                <w:snapToGrid/>
                <w:color w:val="000000"/>
                <w:lang w:eastAsia="pt-BR"/>
              </w:rPr>
            </w:pPr>
            <w:r w:rsidRPr="008908B8">
              <w:t>(A partir do Nível G) Os planos, atividades e produtos de trabalho</w:t>
            </w:r>
            <w:r w:rsidRPr="008908B8">
              <w:br/>
              <w:t>relacionados são revisados visando identificar e tratar inconsistência</w:t>
            </w:r>
            <w:r w:rsidRPr="008908B8">
              <w:br/>
              <w:t>em relação aos requisitos</w:t>
            </w:r>
          </w:p>
          <w:p w14:paraId="386EA12E" w14:textId="77777777" w:rsidR="00BD0D8A" w:rsidRPr="00C402E0" w:rsidRDefault="00BD0D8A" w:rsidP="39C9A627">
            <w:pPr>
              <w:widowControl/>
              <w:autoSpaceDE/>
              <w:autoSpaceDN/>
              <w:spacing w:line="240" w:lineRule="auto"/>
              <w:rPr>
                <w:i/>
                <w:iCs/>
                <w:color w:val="000000"/>
              </w:rPr>
            </w:pPr>
          </w:p>
        </w:tc>
        <w:tc>
          <w:tcPr>
            <w:tcW w:w="3195" w:type="dxa"/>
            <w:vAlign w:val="center"/>
          </w:tcPr>
          <w:p w14:paraId="072A33D6" w14:textId="0A104ABA" w:rsidR="00BD0D8A" w:rsidRDefault="00BD0D8A" w:rsidP="00C716A2">
            <w:pPr>
              <w:pStyle w:val="InfoBlue"/>
              <w:numPr>
                <w:ilvl w:val="0"/>
                <w:numId w:val="35"/>
              </w:numPr>
            </w:pPr>
            <w:r>
              <w:t>Engenharia de Requisitos (</w:t>
            </w:r>
            <w:r w:rsidR="004C3D07" w:rsidRPr="004C3D07">
              <w:t>Realizar inspeções</w:t>
            </w:r>
            <w:r>
              <w:t>)</w:t>
            </w:r>
          </w:p>
        </w:tc>
      </w:tr>
    </w:tbl>
    <w:p w14:paraId="62BA5A93" w14:textId="19510D6F" w:rsidR="00645419" w:rsidRPr="002955C2" w:rsidRDefault="00645419" w:rsidP="00C716A2">
      <w:pPr>
        <w:pStyle w:val="InfoBlue"/>
      </w:pPr>
    </w:p>
    <w:p w14:paraId="2231ADEB" w14:textId="77777777" w:rsidR="00C63108" w:rsidRPr="00B84DA6" w:rsidRDefault="00C63108" w:rsidP="00C63108">
      <w:pPr>
        <w:pStyle w:val="Ttulo2"/>
        <w:rPr>
          <w:lang w:val="pt-BR"/>
        </w:rPr>
      </w:pPr>
      <w:bookmarkStart w:id="15" w:name="_Toc141590145"/>
      <w:bookmarkStart w:id="16" w:name="_Toc167211955"/>
      <w:bookmarkEnd w:id="8"/>
      <w:bookmarkEnd w:id="9"/>
      <w:r w:rsidRPr="00B84DA6">
        <w:rPr>
          <w:lang w:val="pt-BR"/>
        </w:rPr>
        <w:lastRenderedPageBreak/>
        <w:t>Mapeamento TO BE</w:t>
      </w:r>
      <w:bookmarkEnd w:id="16"/>
    </w:p>
    <w:p w14:paraId="5392785E" w14:textId="0DF5E4C0" w:rsidR="00B1687B" w:rsidRPr="00FD7BBF" w:rsidRDefault="00B1687B" w:rsidP="00C716A2">
      <w:pPr>
        <w:pStyle w:val="InfoBlue"/>
      </w:pPr>
      <w:r w:rsidRPr="00FD7BBF">
        <w:t>A representação do mapeamento</w:t>
      </w:r>
      <w:r>
        <w:t xml:space="preserve"> TO BE</w:t>
      </w:r>
      <w:r w:rsidRPr="00FD7BBF">
        <w:t xml:space="preserve"> da empresa está presente nos anexos</w:t>
      </w:r>
      <w:r w:rsidR="0083298E">
        <w:t>:</w:t>
      </w:r>
      <w:r w:rsidRPr="00FD7BBF">
        <w:t xml:space="preserve"> </w:t>
      </w:r>
      <w:r w:rsidR="0009769D">
        <w:t>DESENVOLVIMENTO_DE_SOFTWARE_VEGASON-</w:t>
      </w:r>
      <w:proofErr w:type="spellStart"/>
      <w:r w:rsidR="0009769D">
        <w:t>TO_BE</w:t>
      </w:r>
      <w:r w:rsidRPr="00FD7BBF">
        <w:t>.</w:t>
      </w:r>
      <w:r w:rsidR="0009769D">
        <w:t>bpm</w:t>
      </w:r>
      <w:proofErr w:type="spellEnd"/>
    </w:p>
    <w:p w14:paraId="17C4F68C" w14:textId="1FE3C9D5" w:rsidR="00B21722" w:rsidRDefault="00B21722" w:rsidP="00B21722">
      <w:pPr>
        <w:pStyle w:val="Ttulo2"/>
        <w:rPr>
          <w:lang w:val="pt-BR"/>
        </w:rPr>
      </w:pPr>
      <w:bookmarkStart w:id="17" w:name="_Toc167211956"/>
      <w:r>
        <w:rPr>
          <w:lang w:val="pt-BR"/>
        </w:rPr>
        <w:t>Estrutura do Processo</w:t>
      </w:r>
      <w:bookmarkEnd w:id="17"/>
    </w:p>
    <w:p w14:paraId="368E34F5" w14:textId="63FAEA00" w:rsidR="00014D36" w:rsidRPr="00014D36" w:rsidRDefault="00014D36" w:rsidP="00014D36">
      <w:pPr>
        <w:rPr>
          <w:lang w:val="pt-BR"/>
        </w:rPr>
      </w:pPr>
      <w:r>
        <w:rPr>
          <w:lang w:val="pt-BR"/>
        </w:rPr>
        <w:t>PROCESSO PRINCIPAL:</w:t>
      </w:r>
    </w:p>
    <w:p w14:paraId="7A331F4A" w14:textId="77777777" w:rsidR="00B21722" w:rsidRPr="00B21722" w:rsidRDefault="00B21722" w:rsidP="00B21722">
      <w:pPr>
        <w:rPr>
          <w:i/>
          <w:iCs/>
          <w:color w:val="0000FF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21722" w14:paraId="101FCC74" w14:textId="77777777" w:rsidTr="00DB3879">
        <w:trPr>
          <w:jc w:val="center"/>
        </w:trPr>
        <w:tc>
          <w:tcPr>
            <w:tcW w:w="4247" w:type="dxa"/>
            <w:shd w:val="clear" w:color="auto" w:fill="auto"/>
          </w:tcPr>
          <w:p w14:paraId="16445033" w14:textId="77777777" w:rsidR="00B21722" w:rsidRPr="00DB3879" w:rsidRDefault="00B21722" w:rsidP="008E781D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5C560CF" w14:textId="281E072F" w:rsidR="00B21722" w:rsidRDefault="008C0A53" w:rsidP="008E781D">
            <w:proofErr w:type="spellStart"/>
            <w:r>
              <w:t>Entrar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contato</w:t>
            </w:r>
            <w:proofErr w:type="spellEnd"/>
          </w:p>
        </w:tc>
      </w:tr>
      <w:tr w:rsidR="00B21722" w14:paraId="2FA5DB18" w14:textId="77777777" w:rsidTr="00DB3879">
        <w:trPr>
          <w:jc w:val="center"/>
        </w:trPr>
        <w:tc>
          <w:tcPr>
            <w:tcW w:w="4247" w:type="dxa"/>
            <w:shd w:val="clear" w:color="auto" w:fill="auto"/>
          </w:tcPr>
          <w:p w14:paraId="2EF33D28" w14:textId="77777777" w:rsidR="00B21722" w:rsidRPr="00DB3879" w:rsidRDefault="00B21722" w:rsidP="008E781D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47DF827" w14:textId="1536E9DC" w:rsidR="00B21722" w:rsidRDefault="008C0A53" w:rsidP="008E781D"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O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cliente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entra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em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contato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com </w:t>
            </w:r>
            <w:proofErr w:type="gramStart"/>
            <w:r>
              <w:rPr>
                <w:rFonts w:ascii="Arial" w:hAnsi="Arial" w:cs="Arial"/>
                <w:color w:val="000000"/>
                <w:shd w:val="clear" w:color="auto" w:fill="FFFFFF"/>
              </w:rPr>
              <w:t>a</w:t>
            </w:r>
            <w:proofErr w:type="gram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empresa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via email,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ligação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ou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mensagens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via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whatsapp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B21722" w14:paraId="51D92BDF" w14:textId="77777777" w:rsidTr="00DB3879">
        <w:trPr>
          <w:jc w:val="center"/>
        </w:trPr>
        <w:tc>
          <w:tcPr>
            <w:tcW w:w="4247" w:type="dxa"/>
            <w:shd w:val="clear" w:color="auto" w:fill="auto"/>
          </w:tcPr>
          <w:p w14:paraId="08D2E2EA" w14:textId="77777777" w:rsidR="00B21722" w:rsidRPr="00DB3879" w:rsidRDefault="00B21722" w:rsidP="008E781D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D57F185" w14:textId="3B7F46CE" w:rsidR="00B21722" w:rsidRDefault="008C0A53" w:rsidP="008E781D">
            <w:proofErr w:type="spellStart"/>
            <w:r>
              <w:t>Representante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</w:tr>
      <w:tr w:rsidR="008C0A53" w14:paraId="30AA85A9" w14:textId="77777777" w:rsidTr="00DB3879">
        <w:trPr>
          <w:jc w:val="center"/>
        </w:trPr>
        <w:tc>
          <w:tcPr>
            <w:tcW w:w="4247" w:type="dxa"/>
            <w:shd w:val="clear" w:color="auto" w:fill="auto"/>
          </w:tcPr>
          <w:p w14:paraId="1374D877" w14:textId="77777777" w:rsidR="008C0A53" w:rsidRPr="00DB3879" w:rsidRDefault="008C0A53" w:rsidP="008C0A53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4A10787" w14:textId="627427E7" w:rsidR="008C0A53" w:rsidRDefault="008C0A53" w:rsidP="008C0A53">
            <w:proofErr w:type="spellStart"/>
            <w:r>
              <w:t>Representante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</w:tr>
      <w:tr w:rsidR="008C0A53" w14:paraId="735B440B" w14:textId="77777777" w:rsidTr="00DB3879">
        <w:trPr>
          <w:jc w:val="center"/>
        </w:trPr>
        <w:tc>
          <w:tcPr>
            <w:tcW w:w="4247" w:type="dxa"/>
            <w:shd w:val="clear" w:color="auto" w:fill="auto"/>
          </w:tcPr>
          <w:p w14:paraId="18D6600A" w14:textId="77777777" w:rsidR="008C0A53" w:rsidRPr="00DB3879" w:rsidRDefault="008C0A53" w:rsidP="008C0A53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732F2996" w14:textId="0B9B7ACC" w:rsidR="008C0A53" w:rsidRDefault="008C0A53" w:rsidP="008C0A53"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</w:p>
        </w:tc>
      </w:tr>
      <w:tr w:rsidR="008C0A53" w14:paraId="4CFF42E8" w14:textId="77777777" w:rsidTr="008C0A53">
        <w:trPr>
          <w:trHeight w:val="228"/>
          <w:jc w:val="center"/>
        </w:trPr>
        <w:tc>
          <w:tcPr>
            <w:tcW w:w="4247" w:type="dxa"/>
            <w:shd w:val="clear" w:color="auto" w:fill="auto"/>
          </w:tcPr>
          <w:p w14:paraId="0F4E5136" w14:textId="77777777" w:rsidR="008C0A53" w:rsidRPr="00DB3879" w:rsidRDefault="008C0A53" w:rsidP="008C0A53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A8E37CB" w14:textId="02ACE7F6" w:rsidR="008C0A53" w:rsidRDefault="00D46EE9" w:rsidP="008C0A53"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</w:p>
        </w:tc>
      </w:tr>
      <w:tr w:rsidR="008C0A53" w14:paraId="6B7E64D0" w14:textId="77777777" w:rsidTr="00DB3879">
        <w:trPr>
          <w:jc w:val="center"/>
        </w:trPr>
        <w:tc>
          <w:tcPr>
            <w:tcW w:w="4247" w:type="dxa"/>
            <w:shd w:val="clear" w:color="auto" w:fill="auto"/>
          </w:tcPr>
          <w:p w14:paraId="77B6A827" w14:textId="77777777" w:rsidR="008C0A53" w:rsidRPr="00DB3879" w:rsidRDefault="008C0A53" w:rsidP="008C0A53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524B9D2D" w14:textId="77777777" w:rsidR="00D46EE9" w:rsidRDefault="008C0A53" w:rsidP="008C0A53">
            <w:proofErr w:type="spellStart"/>
            <w:r>
              <w:t>Whatsapp</w:t>
            </w:r>
            <w:proofErr w:type="spellEnd"/>
          </w:p>
          <w:p w14:paraId="355DD342" w14:textId="755AB192" w:rsidR="008C0A53" w:rsidRDefault="008C0A53" w:rsidP="008C0A53">
            <w:r>
              <w:t>Email</w:t>
            </w:r>
            <w:r w:rsidR="00D46EE9">
              <w:br/>
            </w:r>
            <w:proofErr w:type="spellStart"/>
            <w:r>
              <w:t>Celular</w:t>
            </w:r>
            <w:proofErr w:type="spellEnd"/>
          </w:p>
        </w:tc>
      </w:tr>
      <w:tr w:rsidR="008C0A53" w14:paraId="12B13B80" w14:textId="77777777" w:rsidTr="00DB3879">
        <w:trPr>
          <w:jc w:val="center"/>
        </w:trPr>
        <w:tc>
          <w:tcPr>
            <w:tcW w:w="4247" w:type="dxa"/>
            <w:shd w:val="clear" w:color="auto" w:fill="auto"/>
          </w:tcPr>
          <w:p w14:paraId="6AEE7798" w14:textId="77777777" w:rsidR="008C0A53" w:rsidRPr="00DB3879" w:rsidRDefault="008C0A53" w:rsidP="008C0A53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96F021F" w14:textId="617C6210" w:rsidR="008C0A53" w:rsidRDefault="008C0A53" w:rsidP="008C0A53">
            <w:proofErr w:type="spellStart"/>
            <w:r>
              <w:rPr>
                <w:rFonts w:cs="Arial"/>
              </w:rPr>
              <w:t>Não</w:t>
            </w:r>
            <w:proofErr w:type="spellEnd"/>
            <w:r>
              <w:rPr>
                <w:rFonts w:cs="Arial"/>
              </w:rPr>
              <w:t xml:space="preserve"> se </w:t>
            </w:r>
            <w:proofErr w:type="spellStart"/>
            <w:r>
              <w:rPr>
                <w:rFonts w:cs="Arial"/>
              </w:rPr>
              <w:t>aplica</w:t>
            </w:r>
            <w:proofErr w:type="spellEnd"/>
          </w:p>
        </w:tc>
      </w:tr>
    </w:tbl>
    <w:p w14:paraId="344467FB" w14:textId="77777777" w:rsidR="00B21722" w:rsidRDefault="00B21722" w:rsidP="00B21722"/>
    <w:p w14:paraId="1F0617BC" w14:textId="77777777" w:rsidR="008C0A53" w:rsidRPr="00B21722" w:rsidRDefault="008C0A53" w:rsidP="008C0A53">
      <w:pPr>
        <w:rPr>
          <w:i/>
          <w:iCs/>
          <w:color w:val="0000FF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C0A53" w14:paraId="13CA924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7C958F8" w14:textId="77777777" w:rsidR="008C0A53" w:rsidRPr="00DB3879" w:rsidRDefault="008C0A53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266FB7C" w14:textId="310F0F7C" w:rsidR="008C0A53" w:rsidRDefault="008C0A53" w:rsidP="00797474">
            <w:proofErr w:type="spellStart"/>
            <w:r>
              <w:t>Atender</w:t>
            </w:r>
            <w:proofErr w:type="spellEnd"/>
            <w:r>
              <w:t xml:space="preserve"> o </w:t>
            </w:r>
            <w:proofErr w:type="spellStart"/>
            <w:r>
              <w:t>cliente</w:t>
            </w:r>
            <w:proofErr w:type="spellEnd"/>
          </w:p>
        </w:tc>
      </w:tr>
      <w:tr w:rsidR="008C0A53" w14:paraId="4B60199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D5A532E" w14:textId="77777777" w:rsidR="008C0A53" w:rsidRPr="00DB3879" w:rsidRDefault="008C0A53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D35FE0D" w14:textId="79DED62F" w:rsidR="008C0A53" w:rsidRPr="008C0A53" w:rsidRDefault="008C0A53" w:rsidP="008C0A53">
            <w:pPr>
              <w:widowControl/>
              <w:adjustRightInd w:val="0"/>
              <w:spacing w:line="240" w:lineRule="auto"/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</w:pPr>
            <w:bookmarkStart w:id="18" w:name="_dx_frag_StartFragment"/>
            <w:bookmarkEnd w:id="18"/>
            <w:r w:rsidRPr="008C0A53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 xml:space="preserve">Atender </w:t>
            </w:r>
            <w:proofErr w:type="spellStart"/>
            <w:r w:rsidRPr="008C0A53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>a</w:t>
            </w:r>
            <w:proofErr w:type="spellEnd"/>
            <w:r w:rsidRPr="008C0A53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 xml:space="preserve"> solicitação que foi recebida do cliente.</w:t>
            </w:r>
          </w:p>
        </w:tc>
      </w:tr>
      <w:tr w:rsidR="008C0A53" w14:paraId="0E89F55E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0C323E7" w14:textId="77777777" w:rsidR="008C0A53" w:rsidRPr="00DB3879" w:rsidRDefault="008C0A53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9453188" w14:textId="3227C993" w:rsidR="008C0A53" w:rsidRDefault="008C0A53" w:rsidP="00797474">
            <w:r>
              <w:t>Flávio</w:t>
            </w:r>
          </w:p>
        </w:tc>
      </w:tr>
      <w:tr w:rsidR="008C0A53" w14:paraId="761EA9B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D96CB26" w14:textId="77777777" w:rsidR="008C0A53" w:rsidRPr="00DB3879" w:rsidRDefault="008C0A53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CFC4CE3" w14:textId="141F16DF" w:rsidR="008C0A53" w:rsidRDefault="008C0A53" w:rsidP="00797474">
            <w:r>
              <w:t>Flávio</w:t>
            </w:r>
          </w:p>
        </w:tc>
      </w:tr>
      <w:tr w:rsidR="008C0A53" w14:paraId="1251BF5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1626226" w14:textId="77777777" w:rsidR="008C0A53" w:rsidRPr="00DB3879" w:rsidRDefault="008C0A53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065BFEFC" w14:textId="2DBFBFA4" w:rsidR="008C0A53" w:rsidRDefault="00D46EE9" w:rsidP="00797474"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</w:p>
        </w:tc>
      </w:tr>
      <w:tr w:rsidR="008C0A53" w14:paraId="07A25302" w14:textId="77777777" w:rsidTr="00797474">
        <w:trPr>
          <w:trHeight w:val="228"/>
          <w:jc w:val="center"/>
        </w:trPr>
        <w:tc>
          <w:tcPr>
            <w:tcW w:w="4247" w:type="dxa"/>
            <w:shd w:val="clear" w:color="auto" w:fill="auto"/>
          </w:tcPr>
          <w:p w14:paraId="65267CD7" w14:textId="77777777" w:rsidR="008C0A53" w:rsidRPr="00DB3879" w:rsidRDefault="008C0A53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0903733" w14:textId="0A2846ED" w:rsidR="008C0A53" w:rsidRDefault="008C0A53" w:rsidP="00797474">
            <w:proofErr w:type="spellStart"/>
            <w:r>
              <w:t>Não</w:t>
            </w:r>
            <w:proofErr w:type="spellEnd"/>
            <w:r w:rsidR="00D46EE9">
              <w:t xml:space="preserve"> se </w:t>
            </w:r>
            <w:proofErr w:type="spellStart"/>
            <w:r w:rsidR="00D46EE9">
              <w:t>aplica</w:t>
            </w:r>
            <w:proofErr w:type="spellEnd"/>
          </w:p>
        </w:tc>
      </w:tr>
      <w:tr w:rsidR="008C0A53" w14:paraId="4304A2B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9571F08" w14:textId="77777777" w:rsidR="008C0A53" w:rsidRPr="00DB3879" w:rsidRDefault="008C0A53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1E4E75A9" w14:textId="77777777" w:rsidR="008C0A53" w:rsidRDefault="008C0A53" w:rsidP="00797474">
            <w:proofErr w:type="spellStart"/>
            <w:r>
              <w:t>Whatsapp</w:t>
            </w:r>
            <w:proofErr w:type="spellEnd"/>
            <w:r>
              <w:t xml:space="preserve">, Email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Celular</w:t>
            </w:r>
            <w:proofErr w:type="spellEnd"/>
          </w:p>
        </w:tc>
      </w:tr>
      <w:tr w:rsidR="008C0A53" w14:paraId="3CEF438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3E25963" w14:textId="77777777" w:rsidR="008C0A53" w:rsidRPr="00DB3879" w:rsidRDefault="008C0A53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D8BF2D2" w14:textId="77777777" w:rsidR="008C0A53" w:rsidRDefault="008C0A53" w:rsidP="00797474">
            <w:proofErr w:type="spellStart"/>
            <w:r>
              <w:rPr>
                <w:rFonts w:cs="Arial"/>
              </w:rPr>
              <w:t>Não</w:t>
            </w:r>
            <w:proofErr w:type="spellEnd"/>
            <w:r>
              <w:rPr>
                <w:rFonts w:cs="Arial"/>
              </w:rPr>
              <w:t xml:space="preserve"> se </w:t>
            </w:r>
            <w:proofErr w:type="spellStart"/>
            <w:r>
              <w:rPr>
                <w:rFonts w:cs="Arial"/>
              </w:rPr>
              <w:t>aplica</w:t>
            </w:r>
            <w:proofErr w:type="spellEnd"/>
          </w:p>
        </w:tc>
      </w:tr>
    </w:tbl>
    <w:p w14:paraId="41FF22DB" w14:textId="77777777" w:rsidR="008C0A53" w:rsidRDefault="008C0A53" w:rsidP="008C0A5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192918" w14:paraId="4FF4B5C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E3A78AB" w14:textId="77777777" w:rsidR="00192918" w:rsidRPr="00DB3879" w:rsidRDefault="00192918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4342824" w14:textId="3134FD01" w:rsidR="00192918" w:rsidRDefault="00192918" w:rsidP="00797474">
            <w:r w:rsidRPr="00192918">
              <w:t xml:space="preserve">Realizar </w:t>
            </w:r>
            <w:proofErr w:type="spellStart"/>
            <w:r w:rsidRPr="00192918">
              <w:t>análise</w:t>
            </w:r>
            <w:proofErr w:type="spellEnd"/>
          </w:p>
        </w:tc>
      </w:tr>
      <w:tr w:rsidR="00192918" w:rsidRPr="008C0A53" w14:paraId="25C9F7C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9EDB4A8" w14:textId="77777777" w:rsidR="00192918" w:rsidRPr="00DB3879" w:rsidRDefault="00192918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F38816D" w14:textId="0637BB6C" w:rsidR="00192918" w:rsidRPr="008C0A53" w:rsidRDefault="00192918" w:rsidP="00797474">
            <w:pPr>
              <w:widowControl/>
              <w:adjustRightInd w:val="0"/>
              <w:spacing w:line="240" w:lineRule="auto"/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</w:pPr>
            <w:bookmarkStart w:id="19" w:name="_dx_frag_EndFragment"/>
            <w:bookmarkEnd w:id="19"/>
            <w:r w:rsidRPr="00192918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 xml:space="preserve">Entender as necessidades e </w:t>
            </w:r>
            <w:proofErr w:type="spellStart"/>
            <w:r w:rsidRPr="00192918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>espectativas</w:t>
            </w:r>
            <w:proofErr w:type="spellEnd"/>
            <w:r w:rsidRPr="00192918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 xml:space="preserve"> do cliente com relação ao produto que foi solicitado.</w:t>
            </w:r>
          </w:p>
        </w:tc>
      </w:tr>
      <w:tr w:rsidR="00192918" w14:paraId="5EE081D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0329A0D" w14:textId="77777777" w:rsidR="00192918" w:rsidRPr="00DB3879" w:rsidRDefault="00192918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04CD6FD" w14:textId="77777777" w:rsidR="00192918" w:rsidRDefault="00192918" w:rsidP="00797474">
            <w:r>
              <w:t>Flávio</w:t>
            </w:r>
          </w:p>
        </w:tc>
      </w:tr>
      <w:tr w:rsidR="00192918" w14:paraId="0A7A148E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5E1544A" w14:textId="77777777" w:rsidR="00192918" w:rsidRPr="00DB3879" w:rsidRDefault="00192918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06B9685" w14:textId="77777777" w:rsidR="00192918" w:rsidRDefault="00192918" w:rsidP="00797474">
            <w:r>
              <w:t>Flávio</w:t>
            </w:r>
          </w:p>
        </w:tc>
      </w:tr>
      <w:tr w:rsidR="00192918" w14:paraId="3D00742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87353D2" w14:textId="77777777" w:rsidR="00192918" w:rsidRPr="00DB3879" w:rsidRDefault="00192918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4B6356A9" w14:textId="0D0EE7E0" w:rsidR="00192918" w:rsidRDefault="00D46EE9" w:rsidP="00797474"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</w:p>
        </w:tc>
      </w:tr>
      <w:tr w:rsidR="00192918" w14:paraId="15E37BE7" w14:textId="77777777" w:rsidTr="00797474">
        <w:trPr>
          <w:trHeight w:val="228"/>
          <w:jc w:val="center"/>
        </w:trPr>
        <w:tc>
          <w:tcPr>
            <w:tcW w:w="4247" w:type="dxa"/>
            <w:shd w:val="clear" w:color="auto" w:fill="auto"/>
          </w:tcPr>
          <w:p w14:paraId="5574BF14" w14:textId="77777777" w:rsidR="00192918" w:rsidRPr="00DB3879" w:rsidRDefault="00192918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AD343F8" w14:textId="3D701BF5" w:rsidR="00192918" w:rsidRDefault="00D46EE9" w:rsidP="00797474"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</w:p>
        </w:tc>
      </w:tr>
      <w:tr w:rsidR="00192918" w14:paraId="2315FD6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3151BAB" w14:textId="77777777" w:rsidR="00192918" w:rsidRPr="00DB3879" w:rsidRDefault="00192918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6BD34549" w14:textId="77777777" w:rsidR="00192918" w:rsidRDefault="00192918" w:rsidP="00797474">
            <w:proofErr w:type="spellStart"/>
            <w:r>
              <w:t>Whatsapp</w:t>
            </w:r>
            <w:proofErr w:type="spellEnd"/>
            <w:r>
              <w:t xml:space="preserve">, Email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Celular</w:t>
            </w:r>
            <w:proofErr w:type="spellEnd"/>
          </w:p>
        </w:tc>
      </w:tr>
      <w:tr w:rsidR="00192918" w14:paraId="7D6B0A5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DA62F75" w14:textId="77777777" w:rsidR="00192918" w:rsidRPr="00DB3879" w:rsidRDefault="00192918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B775E58" w14:textId="77777777" w:rsidR="00192918" w:rsidRDefault="00192918" w:rsidP="00797474">
            <w:proofErr w:type="spellStart"/>
            <w:r>
              <w:rPr>
                <w:rFonts w:cs="Arial"/>
              </w:rPr>
              <w:t>Não</w:t>
            </w:r>
            <w:proofErr w:type="spellEnd"/>
            <w:r>
              <w:rPr>
                <w:rFonts w:cs="Arial"/>
              </w:rPr>
              <w:t xml:space="preserve"> se </w:t>
            </w:r>
            <w:proofErr w:type="spellStart"/>
            <w:r>
              <w:rPr>
                <w:rFonts w:cs="Arial"/>
              </w:rPr>
              <w:t>aplica</w:t>
            </w:r>
            <w:proofErr w:type="spellEnd"/>
          </w:p>
        </w:tc>
      </w:tr>
    </w:tbl>
    <w:p w14:paraId="6213984A" w14:textId="77777777" w:rsidR="00014D36" w:rsidRDefault="00014D36" w:rsidP="00B21722"/>
    <w:p w14:paraId="69C8F295" w14:textId="615702CF" w:rsidR="008C0A53" w:rsidRDefault="00014D36" w:rsidP="00B21722">
      <w:r>
        <w:t>SUBPROCESSO DE ENGENHARIA DE REQUISITOS</w:t>
      </w:r>
    </w:p>
    <w:p w14:paraId="3155E275" w14:textId="77777777" w:rsidR="00014D36" w:rsidRDefault="00014D36" w:rsidP="00B2172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15802" w:rsidRPr="007D32DE" w14:paraId="4E2CB52E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E8A8E09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5F7600E" w14:textId="4794626D" w:rsidR="00915802" w:rsidRPr="007D32DE" w:rsidRDefault="008925D5" w:rsidP="00797474">
            <w:pPr>
              <w:rPr>
                <w:lang w:val="pt-BR"/>
              </w:rPr>
            </w:pPr>
            <w:proofErr w:type="spellStart"/>
            <w:r w:rsidRPr="008925D5">
              <w:rPr>
                <w:rFonts w:ascii="Arial" w:hAnsi="Arial" w:cs="Arial"/>
                <w:color w:val="000000"/>
              </w:rPr>
              <w:t>Elicitar</w:t>
            </w:r>
            <w:proofErr w:type="spellEnd"/>
            <w:r w:rsidRPr="008925D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925D5">
              <w:rPr>
                <w:rFonts w:ascii="Arial" w:hAnsi="Arial" w:cs="Arial"/>
                <w:color w:val="000000"/>
              </w:rPr>
              <w:t>requisitos</w:t>
            </w:r>
            <w:proofErr w:type="spellEnd"/>
          </w:p>
        </w:tc>
      </w:tr>
      <w:tr w:rsidR="00915802" w:rsidRPr="007D32DE" w14:paraId="6B41848E" w14:textId="77777777" w:rsidTr="00797474">
        <w:trPr>
          <w:trHeight w:val="908"/>
          <w:jc w:val="center"/>
        </w:trPr>
        <w:tc>
          <w:tcPr>
            <w:tcW w:w="4247" w:type="dxa"/>
            <w:shd w:val="clear" w:color="auto" w:fill="auto"/>
          </w:tcPr>
          <w:p w14:paraId="242F731D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07BDFB2" w14:textId="38944103" w:rsidR="00915802" w:rsidRPr="008925D5" w:rsidRDefault="008925D5" w:rsidP="008925D5">
            <w:pPr>
              <w:rPr>
                <w:rFonts w:ascii="Arial" w:hAnsi="Arial" w:cs="Arial"/>
                <w:color w:val="000000"/>
                <w:lang w:val="pt-BR"/>
              </w:rPr>
            </w:pPr>
            <w:r w:rsidRPr="008925D5">
              <w:rPr>
                <w:rFonts w:ascii="Arial" w:hAnsi="Arial" w:cs="Arial"/>
                <w:color w:val="000000"/>
                <w:lang w:val="pt-BR"/>
              </w:rPr>
              <w:t xml:space="preserve">O Flávio entra em contato com o cliente para verificar se existe alguma outra funcionalidade que o cliente gostaria que fosse implementada no projeto, em seguida coleta o feedback do mesmo sobre as </w:t>
            </w:r>
            <w:r w:rsidRPr="008925D5">
              <w:rPr>
                <w:rFonts w:ascii="Arial" w:hAnsi="Arial" w:cs="Arial"/>
                <w:color w:val="000000"/>
                <w:lang w:val="pt-BR"/>
              </w:rPr>
              <w:lastRenderedPageBreak/>
              <w:t>funcionalidades a serem implementadas para elicitar os requisitos do projeto.</w:t>
            </w:r>
          </w:p>
        </w:tc>
      </w:tr>
      <w:tr w:rsidR="00915802" w:rsidRPr="007D32DE" w14:paraId="298805B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B873412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lastRenderedPageBreak/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CE57361" w14:textId="7B049A48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Flávio</w:t>
            </w:r>
            <w:r w:rsidR="008925D5">
              <w:rPr>
                <w:lang w:val="pt-BR"/>
              </w:rPr>
              <w:t xml:space="preserve"> </w:t>
            </w:r>
          </w:p>
        </w:tc>
      </w:tr>
      <w:tr w:rsidR="00915802" w:rsidRPr="007D32DE" w14:paraId="659DBBA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250F1A9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653BD9B" w14:textId="5BA29768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Flávio</w:t>
            </w:r>
            <w:r w:rsidR="008925D5">
              <w:rPr>
                <w:lang w:val="pt-BR"/>
              </w:rPr>
              <w:t xml:space="preserve"> </w:t>
            </w:r>
            <w:r w:rsidR="008925D5">
              <w:rPr>
                <w:lang w:val="pt-BR"/>
              </w:rPr>
              <w:t>e Representante do Cliente</w:t>
            </w:r>
          </w:p>
        </w:tc>
      </w:tr>
      <w:tr w:rsidR="00915802" w:rsidRPr="007D32DE" w14:paraId="7A63595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F34AF0F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532CD7E5" w14:textId="31BA30B3" w:rsidR="00915802" w:rsidRPr="007D32DE" w:rsidRDefault="008925D5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Requisitos </w:t>
            </w:r>
            <w:r w:rsidR="004C3D07">
              <w:rPr>
                <w:lang w:val="pt-BR"/>
              </w:rPr>
              <w:t xml:space="preserve">previamente </w:t>
            </w:r>
            <w:r>
              <w:rPr>
                <w:lang w:val="pt-BR"/>
              </w:rPr>
              <w:t>solicitados pelo cliente</w:t>
            </w:r>
          </w:p>
        </w:tc>
      </w:tr>
      <w:tr w:rsidR="00915802" w:rsidRPr="007D32DE" w14:paraId="3454AE12" w14:textId="77777777" w:rsidTr="00797474">
        <w:trPr>
          <w:trHeight w:val="233"/>
          <w:jc w:val="center"/>
        </w:trPr>
        <w:tc>
          <w:tcPr>
            <w:tcW w:w="4247" w:type="dxa"/>
            <w:shd w:val="clear" w:color="auto" w:fill="auto"/>
          </w:tcPr>
          <w:p w14:paraId="50681136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36928F2" w14:textId="52E588DA" w:rsidR="00915802" w:rsidRPr="007D32DE" w:rsidRDefault="004C3D07" w:rsidP="00797474">
            <w:pPr>
              <w:rPr>
                <w:lang w:val="pt-BR"/>
              </w:rPr>
            </w:pPr>
            <w:r>
              <w:rPr>
                <w:lang w:val="pt-BR"/>
              </w:rPr>
              <w:t>Requisitos do produto a ser desenvolvido</w:t>
            </w:r>
          </w:p>
        </w:tc>
      </w:tr>
      <w:tr w:rsidR="00915802" w:rsidRPr="007D32DE" w14:paraId="157D06E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FA6C06E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2B311846" w14:textId="77777777" w:rsidR="00915802" w:rsidRPr="007D32DE" w:rsidRDefault="00915802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Whatsapp</w:t>
            </w:r>
            <w:proofErr w:type="spellEnd"/>
            <w:r>
              <w:rPr>
                <w:lang w:val="pt-BR"/>
              </w:rPr>
              <w:t xml:space="preserve"> ou Email</w:t>
            </w:r>
          </w:p>
        </w:tc>
      </w:tr>
      <w:tr w:rsidR="00915802" w:rsidRPr="007D32DE" w14:paraId="5608595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87DAA38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7F8274D" w14:textId="77777777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</w:tbl>
    <w:p w14:paraId="19572F93" w14:textId="77777777" w:rsidR="00915802" w:rsidRDefault="00915802" w:rsidP="00915802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15802" w:rsidRPr="007D32DE" w14:paraId="4052507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0C8E841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682D4E2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Iniciar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reunião</w:t>
            </w:r>
            <w:proofErr w:type="spellEnd"/>
          </w:p>
          <w:p w14:paraId="142DE90D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57A01C2A" w14:textId="77777777" w:rsidTr="00797474">
        <w:trPr>
          <w:trHeight w:val="908"/>
          <w:jc w:val="center"/>
        </w:trPr>
        <w:tc>
          <w:tcPr>
            <w:tcW w:w="4247" w:type="dxa"/>
            <w:shd w:val="clear" w:color="auto" w:fill="auto"/>
          </w:tcPr>
          <w:p w14:paraId="30E4EC26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9443343" w14:textId="66C26378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 w:rsidRPr="0085598C">
              <w:rPr>
                <w:rFonts w:ascii="Arial" w:hAnsi="Arial" w:cs="Arial"/>
                <w:color w:val="000000"/>
                <w:lang w:val="pt-BR"/>
              </w:rPr>
              <w:t>Reunir a equipe de desenvolvimento para dar continuidade ao projeto</w:t>
            </w:r>
            <w:r w:rsidR="00C216E8">
              <w:rPr>
                <w:rFonts w:ascii="Arial" w:hAnsi="Arial" w:cs="Arial"/>
                <w:color w:val="000000"/>
                <w:lang w:val="pt-BR"/>
              </w:rPr>
              <w:t>, iniciando a reunião de brainstorming de ideias.</w:t>
            </w:r>
            <w:r w:rsidRPr="0085598C">
              <w:rPr>
                <w:rFonts w:ascii="Arial" w:hAnsi="Arial" w:cs="Arial"/>
                <w:color w:val="000000"/>
                <w:lang w:val="pt-BR"/>
              </w:rPr>
              <w:br/>
            </w:r>
            <w:r w:rsidRPr="0085598C">
              <w:rPr>
                <w:rFonts w:ascii="Arial" w:hAnsi="Arial" w:cs="Arial"/>
                <w:color w:val="000000"/>
                <w:lang w:val="pt-BR"/>
              </w:rPr>
              <w:br/>
              <w:t> </w:t>
            </w:r>
          </w:p>
          <w:p w14:paraId="286F79CB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4C60ED5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46552AC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E215B0A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 xml:space="preserve">Equipe de </w:t>
            </w:r>
            <w:proofErr w:type="spellStart"/>
            <w:r>
              <w:rPr>
                <w:rFonts w:ascii="Arial" w:hAnsi="Arial" w:cs="Arial"/>
                <w:color w:val="000000"/>
              </w:rPr>
              <w:t>Desenvolvimento</w:t>
            </w:r>
            <w:proofErr w:type="spellEnd"/>
          </w:p>
          <w:p w14:paraId="50AE5E35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200FBAD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D7E3DDB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F17E230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 xml:space="preserve">Equipe de </w:t>
            </w:r>
            <w:proofErr w:type="spellStart"/>
            <w:r>
              <w:rPr>
                <w:rFonts w:ascii="Arial" w:hAnsi="Arial" w:cs="Arial"/>
                <w:color w:val="000000"/>
              </w:rPr>
              <w:t>Desenvolvimento</w:t>
            </w:r>
            <w:proofErr w:type="spellEnd"/>
          </w:p>
          <w:p w14:paraId="424D06EE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433A963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67FB6E7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3C988BDE" w14:textId="77777777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  <w:tr w:rsidR="00915802" w:rsidRPr="007D32DE" w14:paraId="5B78935F" w14:textId="77777777" w:rsidTr="00797474">
        <w:trPr>
          <w:trHeight w:val="233"/>
          <w:jc w:val="center"/>
        </w:trPr>
        <w:tc>
          <w:tcPr>
            <w:tcW w:w="4247" w:type="dxa"/>
            <w:shd w:val="clear" w:color="auto" w:fill="auto"/>
          </w:tcPr>
          <w:p w14:paraId="39A1C2A1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DB45DA1" w14:textId="77777777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  <w:tr w:rsidR="00915802" w:rsidRPr="007D32DE" w14:paraId="27962A7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BBA91F5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7F7E33CD" w14:textId="4D572FF4" w:rsidR="00915802" w:rsidRPr="007D32DE" w:rsidRDefault="00C216E8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  <w:tr w:rsidR="00915802" w:rsidRPr="007D32DE" w14:paraId="7015F89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6E8261E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30B35A6" w14:textId="77777777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</w:tbl>
    <w:p w14:paraId="15EED083" w14:textId="77777777" w:rsidR="00915802" w:rsidRDefault="00915802" w:rsidP="00915802">
      <w:pPr>
        <w:rPr>
          <w:lang w:val="pt-BR"/>
        </w:rPr>
      </w:pPr>
    </w:p>
    <w:p w14:paraId="05C1FDA5" w14:textId="77777777" w:rsidR="00915802" w:rsidRDefault="00915802" w:rsidP="00915802">
      <w:pPr>
        <w:rPr>
          <w:lang w:val="pt-BR"/>
        </w:rPr>
      </w:pPr>
    </w:p>
    <w:p w14:paraId="5DFA3F56" w14:textId="77777777" w:rsidR="00E76A0C" w:rsidRDefault="00E76A0C" w:rsidP="00915802">
      <w:pPr>
        <w:rPr>
          <w:lang w:val="pt-BR"/>
        </w:rPr>
      </w:pPr>
    </w:p>
    <w:p w14:paraId="2BB6CE38" w14:textId="77777777" w:rsidR="004C3D07" w:rsidRDefault="004C3D07" w:rsidP="00915802">
      <w:pPr>
        <w:rPr>
          <w:lang w:val="pt-BR"/>
        </w:rPr>
      </w:pPr>
    </w:p>
    <w:p w14:paraId="12DF6949" w14:textId="77777777" w:rsidR="004C3D07" w:rsidRDefault="004C3D07" w:rsidP="00915802">
      <w:pPr>
        <w:rPr>
          <w:lang w:val="pt-BR"/>
        </w:rPr>
      </w:pPr>
    </w:p>
    <w:p w14:paraId="5489885B" w14:textId="77777777" w:rsidR="00E76A0C" w:rsidRDefault="00E76A0C" w:rsidP="00915802">
      <w:pPr>
        <w:rPr>
          <w:lang w:val="pt-BR"/>
        </w:rPr>
      </w:pPr>
    </w:p>
    <w:p w14:paraId="43917D9D" w14:textId="77777777" w:rsidR="00E76A0C" w:rsidRDefault="00E76A0C" w:rsidP="00915802">
      <w:pPr>
        <w:rPr>
          <w:lang w:val="pt-BR"/>
        </w:rPr>
      </w:pPr>
    </w:p>
    <w:p w14:paraId="18F2737D" w14:textId="77777777" w:rsidR="00E76A0C" w:rsidRDefault="00E76A0C" w:rsidP="00915802">
      <w:pPr>
        <w:rPr>
          <w:lang w:val="pt-BR"/>
        </w:rPr>
      </w:pPr>
    </w:p>
    <w:p w14:paraId="01A9FD38" w14:textId="77777777" w:rsidR="00E76A0C" w:rsidRDefault="00E76A0C" w:rsidP="00915802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15802" w:rsidRPr="007D32DE" w14:paraId="49EFA4F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E2C646D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815A05D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 xml:space="preserve">Realizar </w:t>
            </w:r>
            <w:proofErr w:type="gramStart"/>
            <w:r>
              <w:rPr>
                <w:rFonts w:ascii="Arial" w:hAnsi="Arial" w:cs="Arial"/>
                <w:color w:val="000000"/>
              </w:rPr>
              <w:t>brainstorming</w:t>
            </w:r>
            <w:proofErr w:type="gramEnd"/>
          </w:p>
          <w:p w14:paraId="40B5BF84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</w:p>
          <w:p w14:paraId="1780F97B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738B18BE" w14:textId="77777777" w:rsidTr="00797474">
        <w:trPr>
          <w:trHeight w:val="908"/>
          <w:jc w:val="center"/>
        </w:trPr>
        <w:tc>
          <w:tcPr>
            <w:tcW w:w="4247" w:type="dxa"/>
            <w:shd w:val="clear" w:color="auto" w:fill="auto"/>
          </w:tcPr>
          <w:p w14:paraId="0997B9C6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CBE9CF3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 w:rsidRPr="0085598C">
              <w:rPr>
                <w:rFonts w:ascii="Arial" w:hAnsi="Arial" w:cs="Arial"/>
                <w:color w:val="000000"/>
                <w:lang w:val="pt-BR"/>
              </w:rPr>
              <w:t>Realizar um Brainstorming para definir as principais características do projeto</w:t>
            </w:r>
          </w:p>
          <w:p w14:paraId="5797DCB5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 w:rsidRPr="0085598C">
              <w:rPr>
                <w:rFonts w:ascii="Arial" w:hAnsi="Arial" w:cs="Arial"/>
                <w:color w:val="000000"/>
                <w:lang w:val="pt-BR"/>
              </w:rPr>
              <w:br/>
            </w:r>
            <w:r w:rsidRPr="0085598C">
              <w:rPr>
                <w:rFonts w:ascii="Arial" w:hAnsi="Arial" w:cs="Arial"/>
                <w:color w:val="000000"/>
                <w:lang w:val="pt-BR"/>
              </w:rPr>
              <w:br/>
              <w:t> </w:t>
            </w:r>
          </w:p>
          <w:p w14:paraId="77FB0210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43387D9E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A4137D2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307446F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 xml:space="preserve">Equipe de </w:t>
            </w:r>
            <w:proofErr w:type="spellStart"/>
            <w:r>
              <w:rPr>
                <w:rFonts w:ascii="Arial" w:hAnsi="Arial" w:cs="Arial"/>
                <w:color w:val="000000"/>
              </w:rPr>
              <w:t>Desenvolvimento</w:t>
            </w:r>
            <w:proofErr w:type="spellEnd"/>
          </w:p>
          <w:p w14:paraId="78D94BA9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7F804D7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937ED8A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1A0AA7D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 xml:space="preserve">Equipe de </w:t>
            </w:r>
            <w:proofErr w:type="spellStart"/>
            <w:r>
              <w:rPr>
                <w:rFonts w:ascii="Arial" w:hAnsi="Arial" w:cs="Arial"/>
                <w:color w:val="000000"/>
              </w:rPr>
              <w:t>Desenvolvimento</w:t>
            </w:r>
            <w:proofErr w:type="spellEnd"/>
          </w:p>
          <w:p w14:paraId="2BB951B5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0243E89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829B236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72A6C0EB" w14:textId="77777777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  <w:tr w:rsidR="00915802" w:rsidRPr="007D32DE" w14:paraId="47BCC1CF" w14:textId="77777777" w:rsidTr="00797474">
        <w:trPr>
          <w:trHeight w:val="233"/>
          <w:jc w:val="center"/>
        </w:trPr>
        <w:tc>
          <w:tcPr>
            <w:tcW w:w="4247" w:type="dxa"/>
            <w:shd w:val="clear" w:color="auto" w:fill="auto"/>
          </w:tcPr>
          <w:p w14:paraId="023EAE05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9A69C08" w14:textId="77777777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Anotações do Brainstorming</w:t>
            </w:r>
          </w:p>
        </w:tc>
      </w:tr>
      <w:tr w:rsidR="00915802" w:rsidRPr="007D32DE" w14:paraId="78CEFEFF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F63EB68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274ABA04" w14:textId="7C2E7063" w:rsidR="00E76A0C" w:rsidRPr="007D32DE" w:rsidRDefault="00E76A0C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  <w:tr w:rsidR="00915802" w:rsidRPr="007D32DE" w14:paraId="3A275CC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8196AC8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2225518" w14:textId="63C5D9BC" w:rsidR="00915802" w:rsidRPr="007D32DE" w:rsidRDefault="00E76A0C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</w:tbl>
    <w:p w14:paraId="131EF6B8" w14:textId="77777777" w:rsidR="00915802" w:rsidRDefault="00915802" w:rsidP="00915802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15802" w:rsidRPr="007D32DE" w14:paraId="787579E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5EB9BB4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DB589D5" w14:textId="2C2DD27F" w:rsidR="00915802" w:rsidRPr="007D32DE" w:rsidRDefault="004C3D07" w:rsidP="00797474">
            <w:pPr>
              <w:rPr>
                <w:lang w:val="pt-BR"/>
              </w:rPr>
            </w:pPr>
            <w:proofErr w:type="spellStart"/>
            <w:r w:rsidRPr="004C3D07">
              <w:rPr>
                <w:rFonts w:ascii="Arial" w:hAnsi="Arial" w:cs="Arial"/>
                <w:color w:val="000000"/>
              </w:rPr>
              <w:t>Elaborar</w:t>
            </w:r>
            <w:proofErr w:type="spellEnd"/>
            <w:r w:rsidRPr="004C3D07">
              <w:rPr>
                <w:rFonts w:ascii="Arial" w:hAnsi="Arial" w:cs="Arial"/>
                <w:color w:val="000000"/>
              </w:rPr>
              <w:t xml:space="preserve"> o </w:t>
            </w:r>
            <w:proofErr w:type="spellStart"/>
            <w:r w:rsidRPr="004C3D07">
              <w:rPr>
                <w:rFonts w:ascii="Arial" w:hAnsi="Arial" w:cs="Arial"/>
                <w:color w:val="000000"/>
              </w:rPr>
              <w:t>documento</w:t>
            </w:r>
            <w:proofErr w:type="spellEnd"/>
            <w:r w:rsidRPr="004C3D07">
              <w:rPr>
                <w:rFonts w:ascii="Arial" w:hAnsi="Arial" w:cs="Arial"/>
                <w:color w:val="000000"/>
              </w:rPr>
              <w:t xml:space="preserve"> de </w:t>
            </w:r>
            <w:proofErr w:type="spellStart"/>
            <w:r w:rsidRPr="004C3D07">
              <w:rPr>
                <w:rFonts w:ascii="Arial" w:hAnsi="Arial" w:cs="Arial"/>
                <w:color w:val="000000"/>
              </w:rPr>
              <w:t>requisitos</w:t>
            </w:r>
            <w:proofErr w:type="spellEnd"/>
            <w:r w:rsidRPr="004C3D07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915802" w:rsidRPr="007D32DE" w14:paraId="40EF47FA" w14:textId="77777777" w:rsidTr="00797474">
        <w:trPr>
          <w:trHeight w:val="908"/>
          <w:jc w:val="center"/>
        </w:trPr>
        <w:tc>
          <w:tcPr>
            <w:tcW w:w="4247" w:type="dxa"/>
            <w:shd w:val="clear" w:color="auto" w:fill="auto"/>
          </w:tcPr>
          <w:p w14:paraId="4DD1B435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0FB3EAF" w14:textId="0A5D5D88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 w:rsidRPr="0085598C">
              <w:rPr>
                <w:rFonts w:ascii="Arial" w:hAnsi="Arial" w:cs="Arial"/>
                <w:color w:val="000000"/>
                <w:lang w:val="pt-BR"/>
              </w:rPr>
              <w:t>A equipe de desenvolvimento deve especificar e priorizar os requisitos funcionais e não funcionais do projeto</w:t>
            </w:r>
            <w:r w:rsidR="00D46C97">
              <w:rPr>
                <w:rFonts w:ascii="Arial" w:hAnsi="Arial" w:cs="Arial"/>
                <w:color w:val="000000"/>
                <w:lang w:val="pt-BR"/>
              </w:rPr>
              <w:t xml:space="preserve"> na planilha de requisitos.</w:t>
            </w:r>
          </w:p>
          <w:p w14:paraId="41A0627E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6B8E30B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6A91CB6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0BF3242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 xml:space="preserve">Equipe de </w:t>
            </w:r>
            <w:proofErr w:type="spellStart"/>
            <w:r>
              <w:rPr>
                <w:rFonts w:ascii="Arial" w:hAnsi="Arial" w:cs="Arial"/>
                <w:color w:val="000000"/>
              </w:rPr>
              <w:t>Desenvolvimento</w:t>
            </w:r>
            <w:proofErr w:type="spellEnd"/>
          </w:p>
          <w:p w14:paraId="11F7D40A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73FA781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8F0A9D6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3B0553A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 xml:space="preserve">Equipe de </w:t>
            </w:r>
            <w:proofErr w:type="spellStart"/>
            <w:r>
              <w:rPr>
                <w:rFonts w:ascii="Arial" w:hAnsi="Arial" w:cs="Arial"/>
                <w:color w:val="000000"/>
              </w:rPr>
              <w:t>Desenvolvimento</w:t>
            </w:r>
            <w:proofErr w:type="spellEnd"/>
          </w:p>
          <w:p w14:paraId="2EC26DC9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75D3EEF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ADDA314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53C6345E" w14:textId="77777777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Anotações do Brainstorming</w:t>
            </w:r>
          </w:p>
        </w:tc>
      </w:tr>
      <w:tr w:rsidR="00915802" w:rsidRPr="007D32DE" w14:paraId="59CB9047" w14:textId="77777777" w:rsidTr="00797474">
        <w:trPr>
          <w:trHeight w:val="233"/>
          <w:jc w:val="center"/>
        </w:trPr>
        <w:tc>
          <w:tcPr>
            <w:tcW w:w="4247" w:type="dxa"/>
            <w:shd w:val="clear" w:color="auto" w:fill="auto"/>
          </w:tcPr>
          <w:p w14:paraId="5E833406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A6FB04E" w14:textId="77777777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Planilha de Requisitos</w:t>
            </w:r>
          </w:p>
        </w:tc>
      </w:tr>
      <w:tr w:rsidR="00915802" w:rsidRPr="007D32DE" w14:paraId="2AA1324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16ADBDE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2B81B8F4" w14:textId="3A70DFFB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Exce</w:t>
            </w:r>
            <w:r w:rsidR="00D46C97">
              <w:rPr>
                <w:lang w:val="pt-BR"/>
              </w:rPr>
              <w:t>l</w:t>
            </w:r>
            <w:r w:rsidR="00D46C97">
              <w:rPr>
                <w:lang w:val="pt-BR"/>
              </w:rPr>
              <w:br/>
              <w:t>Word</w:t>
            </w:r>
          </w:p>
        </w:tc>
      </w:tr>
      <w:tr w:rsidR="00915802" w:rsidRPr="007D32DE" w14:paraId="6E40F43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513564B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1E23610" w14:textId="77777777" w:rsidR="00915802" w:rsidRPr="007D32DE" w:rsidRDefault="00915802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Template</w:t>
            </w:r>
            <w:proofErr w:type="spellEnd"/>
            <w:r>
              <w:rPr>
                <w:lang w:val="pt-BR"/>
              </w:rPr>
              <w:t xml:space="preserve"> da planilha de requisitos</w:t>
            </w:r>
          </w:p>
        </w:tc>
      </w:tr>
    </w:tbl>
    <w:p w14:paraId="4CE55A6A" w14:textId="77777777" w:rsidR="00915802" w:rsidRDefault="00915802" w:rsidP="00915802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15802" w:rsidRPr="007D32DE" w14:paraId="263B18FF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5CA612A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FFE34C5" w14:textId="77777777" w:rsidR="00915802" w:rsidRPr="009E5911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Elaborar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matriz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</w:rPr>
              <w:t>requisitos</w:t>
            </w:r>
            <w:proofErr w:type="spellEnd"/>
          </w:p>
        </w:tc>
      </w:tr>
      <w:tr w:rsidR="00915802" w:rsidRPr="007D32DE" w14:paraId="6E51CF3D" w14:textId="77777777" w:rsidTr="00797474">
        <w:trPr>
          <w:trHeight w:val="908"/>
          <w:jc w:val="center"/>
        </w:trPr>
        <w:tc>
          <w:tcPr>
            <w:tcW w:w="4247" w:type="dxa"/>
            <w:shd w:val="clear" w:color="auto" w:fill="auto"/>
          </w:tcPr>
          <w:p w14:paraId="443AC7A7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83903C0" w14:textId="51B662CD" w:rsidR="00915802" w:rsidRPr="007D32DE" w:rsidRDefault="00915802" w:rsidP="00D46C97">
            <w:pPr>
              <w:widowControl/>
              <w:autoSpaceDE/>
              <w:autoSpaceDN/>
              <w:spacing w:line="240" w:lineRule="auto"/>
              <w:rPr>
                <w:lang w:val="pt-BR"/>
              </w:rPr>
            </w:pPr>
            <w:r w:rsidRPr="0085598C">
              <w:rPr>
                <w:rFonts w:ascii="Arial" w:hAnsi="Arial" w:cs="Arial"/>
                <w:color w:val="000000"/>
                <w:lang w:val="pt-BR"/>
              </w:rPr>
              <w:t>Elaborar a matriz de requisitos correlacionando os requisitos que possuem dependências</w:t>
            </w:r>
            <w:r w:rsidR="00D46C97"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  <w:tr w:rsidR="00915802" w:rsidRPr="007D32DE" w14:paraId="4ADC534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38845FA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DF17A89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 xml:space="preserve">Equipe de </w:t>
            </w:r>
            <w:proofErr w:type="spellStart"/>
            <w:r>
              <w:rPr>
                <w:rFonts w:ascii="Arial" w:hAnsi="Arial" w:cs="Arial"/>
                <w:color w:val="000000"/>
              </w:rPr>
              <w:t>Desenvolvimento</w:t>
            </w:r>
            <w:proofErr w:type="spellEnd"/>
          </w:p>
          <w:p w14:paraId="23F6B722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4F75207E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1732F39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AE7572D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 xml:space="preserve">Equipe de </w:t>
            </w:r>
            <w:proofErr w:type="spellStart"/>
            <w:r>
              <w:rPr>
                <w:rFonts w:ascii="Arial" w:hAnsi="Arial" w:cs="Arial"/>
                <w:color w:val="000000"/>
              </w:rPr>
              <w:t>Desenvolvimento</w:t>
            </w:r>
            <w:proofErr w:type="spellEnd"/>
          </w:p>
          <w:p w14:paraId="58083F66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7AA3790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B6C65F4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689015DC" w14:textId="77777777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Planilha de Requisitos</w:t>
            </w:r>
          </w:p>
        </w:tc>
      </w:tr>
      <w:tr w:rsidR="00915802" w:rsidRPr="007D32DE" w14:paraId="3CCFE242" w14:textId="77777777" w:rsidTr="00797474">
        <w:trPr>
          <w:trHeight w:val="233"/>
          <w:jc w:val="center"/>
        </w:trPr>
        <w:tc>
          <w:tcPr>
            <w:tcW w:w="4247" w:type="dxa"/>
            <w:shd w:val="clear" w:color="auto" w:fill="auto"/>
          </w:tcPr>
          <w:p w14:paraId="6C67E9A5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97B5DF1" w14:textId="77777777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Matriz de requisitos</w:t>
            </w:r>
          </w:p>
        </w:tc>
      </w:tr>
      <w:tr w:rsidR="00915802" w:rsidRPr="007D32DE" w14:paraId="69B3B93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E27D38C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28EB65F9" w14:textId="4FDF0501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Excel</w:t>
            </w:r>
            <w:r w:rsidR="00D46C97">
              <w:rPr>
                <w:lang w:val="pt-BR"/>
              </w:rPr>
              <w:br/>
              <w:t>Word</w:t>
            </w:r>
          </w:p>
        </w:tc>
      </w:tr>
      <w:tr w:rsidR="00915802" w:rsidRPr="007D32DE" w14:paraId="5D0557D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ED4DF20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780A34B" w14:textId="77777777" w:rsidR="00915802" w:rsidRPr="007D32DE" w:rsidRDefault="00915802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Template</w:t>
            </w:r>
            <w:proofErr w:type="spellEnd"/>
            <w:r>
              <w:rPr>
                <w:lang w:val="pt-BR"/>
              </w:rPr>
              <w:t xml:space="preserve"> da matriz de rastreabilidade</w:t>
            </w:r>
          </w:p>
        </w:tc>
      </w:tr>
    </w:tbl>
    <w:p w14:paraId="310722DA" w14:textId="77777777" w:rsidR="00915802" w:rsidRDefault="00915802" w:rsidP="00915802">
      <w:pPr>
        <w:rPr>
          <w:lang w:val="pt-BR"/>
        </w:rPr>
      </w:pPr>
    </w:p>
    <w:p w14:paraId="79D0DFEE" w14:textId="77777777" w:rsidR="00915802" w:rsidRDefault="00915802" w:rsidP="00915802">
      <w:pPr>
        <w:rPr>
          <w:lang w:val="pt-BR"/>
        </w:rPr>
      </w:pPr>
    </w:p>
    <w:p w14:paraId="5D2BAC63" w14:textId="77777777" w:rsidR="00915802" w:rsidRDefault="00915802" w:rsidP="00915802">
      <w:pPr>
        <w:rPr>
          <w:lang w:val="pt-BR"/>
        </w:rPr>
      </w:pPr>
    </w:p>
    <w:p w14:paraId="6F8146C7" w14:textId="77777777" w:rsidR="00915802" w:rsidRDefault="00915802" w:rsidP="00915802">
      <w:pPr>
        <w:rPr>
          <w:lang w:val="pt-BR"/>
        </w:rPr>
      </w:pPr>
    </w:p>
    <w:p w14:paraId="4D8520F3" w14:textId="77777777" w:rsidR="00915802" w:rsidRDefault="00915802" w:rsidP="00915802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15802" w:rsidRPr="007D32DE" w14:paraId="7F551C9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25F94B7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7D93687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Documentar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 </w:t>
            </w:r>
            <w:proofErr w:type="spellStart"/>
            <w:r>
              <w:rPr>
                <w:rFonts w:ascii="Arial" w:hAnsi="Arial" w:cs="Arial"/>
                <w:color w:val="000000"/>
              </w:rPr>
              <w:t>escopo</w:t>
            </w:r>
            <w:proofErr w:type="spellEnd"/>
            <w:r>
              <w:rPr>
                <w:rFonts w:ascii="Arial" w:hAnsi="Arial" w:cs="Arial"/>
                <w:color w:val="000000"/>
              </w:rPr>
              <w:t> </w:t>
            </w:r>
          </w:p>
          <w:p w14:paraId="430DB13C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3EB55703" w14:textId="77777777" w:rsidTr="00797474">
        <w:trPr>
          <w:trHeight w:val="908"/>
          <w:jc w:val="center"/>
        </w:trPr>
        <w:tc>
          <w:tcPr>
            <w:tcW w:w="4247" w:type="dxa"/>
            <w:shd w:val="clear" w:color="auto" w:fill="auto"/>
          </w:tcPr>
          <w:p w14:paraId="7F37C0B9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D84120D" w14:textId="0465CB81" w:rsidR="00915802" w:rsidRPr="007D32DE" w:rsidRDefault="00915802" w:rsidP="00864F79">
            <w:pPr>
              <w:widowControl/>
              <w:autoSpaceDE/>
              <w:autoSpaceDN/>
              <w:spacing w:line="240" w:lineRule="auto"/>
              <w:rPr>
                <w:lang w:val="pt-BR"/>
              </w:rPr>
            </w:pPr>
            <w:r w:rsidRPr="0085598C">
              <w:rPr>
                <w:rFonts w:ascii="Arial" w:hAnsi="Arial" w:cs="Arial"/>
                <w:color w:val="000000"/>
                <w:lang w:val="pt-BR"/>
              </w:rPr>
              <w:t xml:space="preserve">Com base na reunião, documentar </w:t>
            </w:r>
            <w:r w:rsidR="00864F79">
              <w:rPr>
                <w:rFonts w:ascii="Arial" w:hAnsi="Arial" w:cs="Arial"/>
                <w:color w:val="000000"/>
                <w:lang w:val="pt-BR"/>
              </w:rPr>
              <w:t>o escopo do projeto e definir responsabilidades dos membros da equipe de desenvolvimento no projeto.</w:t>
            </w:r>
          </w:p>
        </w:tc>
      </w:tr>
      <w:tr w:rsidR="00915802" w:rsidRPr="007D32DE" w14:paraId="09F8F6A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DD7E335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E344F47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 xml:space="preserve">Equipe de </w:t>
            </w:r>
            <w:proofErr w:type="spellStart"/>
            <w:r>
              <w:rPr>
                <w:rFonts w:ascii="Arial" w:hAnsi="Arial" w:cs="Arial"/>
                <w:color w:val="000000"/>
              </w:rPr>
              <w:t>Desenvolvimento</w:t>
            </w:r>
            <w:proofErr w:type="spellEnd"/>
          </w:p>
          <w:p w14:paraId="67D24DA1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069EC68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F1A2980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9B6D105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 xml:space="preserve">Equipe de </w:t>
            </w:r>
            <w:proofErr w:type="spellStart"/>
            <w:r>
              <w:rPr>
                <w:rFonts w:ascii="Arial" w:hAnsi="Arial" w:cs="Arial"/>
                <w:color w:val="000000"/>
              </w:rPr>
              <w:t>Desenvolvimento</w:t>
            </w:r>
            <w:proofErr w:type="spellEnd"/>
          </w:p>
          <w:p w14:paraId="157D652A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0324C7E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43269A8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6D0C123E" w14:textId="77777777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Planilha de Requisitos</w:t>
            </w:r>
          </w:p>
        </w:tc>
      </w:tr>
      <w:tr w:rsidR="00915802" w:rsidRPr="007D32DE" w14:paraId="056B3791" w14:textId="77777777" w:rsidTr="00797474">
        <w:trPr>
          <w:trHeight w:val="233"/>
          <w:jc w:val="center"/>
        </w:trPr>
        <w:tc>
          <w:tcPr>
            <w:tcW w:w="4247" w:type="dxa"/>
            <w:shd w:val="clear" w:color="auto" w:fill="auto"/>
          </w:tcPr>
          <w:p w14:paraId="35162B5C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E8A299D" w14:textId="77777777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Escopo do projeto</w:t>
            </w:r>
          </w:p>
        </w:tc>
      </w:tr>
      <w:tr w:rsidR="00915802" w:rsidRPr="007D32DE" w14:paraId="618CC26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D3F6CBF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053BC8A3" w14:textId="77777777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Word</w:t>
            </w:r>
          </w:p>
        </w:tc>
      </w:tr>
      <w:tr w:rsidR="00915802" w:rsidRPr="007D32DE" w14:paraId="5B901E1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00A8AD5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F7D0E07" w14:textId="77777777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</w:tbl>
    <w:p w14:paraId="42DF9314" w14:textId="77777777" w:rsidR="00915802" w:rsidRDefault="00915802" w:rsidP="00915802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15802" w:rsidRPr="007D32DE" w14:paraId="0F5E2FA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61A329F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614B4C3" w14:textId="3949593E" w:rsidR="00915802" w:rsidRDefault="004C3D07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 xml:space="preserve">Realizar </w:t>
            </w:r>
            <w:proofErr w:type="spellStart"/>
            <w:r>
              <w:rPr>
                <w:rFonts w:ascii="Arial" w:hAnsi="Arial" w:cs="Arial"/>
                <w:color w:val="000000"/>
              </w:rPr>
              <w:t>inspeções</w:t>
            </w:r>
            <w:proofErr w:type="spellEnd"/>
          </w:p>
          <w:p w14:paraId="63675CC0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67B549CB" w14:textId="77777777" w:rsidTr="00797474">
        <w:trPr>
          <w:trHeight w:val="908"/>
          <w:jc w:val="center"/>
        </w:trPr>
        <w:tc>
          <w:tcPr>
            <w:tcW w:w="4247" w:type="dxa"/>
            <w:shd w:val="clear" w:color="auto" w:fill="auto"/>
          </w:tcPr>
          <w:p w14:paraId="2B561353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lastRenderedPageBreak/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FE91F14" w14:textId="1A40AA2F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 w:rsidRPr="0085598C">
              <w:rPr>
                <w:rFonts w:ascii="Arial" w:hAnsi="Arial" w:cs="Arial"/>
                <w:color w:val="000000"/>
                <w:lang w:val="pt-BR"/>
              </w:rPr>
              <w:t>Revisar os artefatos</w:t>
            </w:r>
            <w:r w:rsidR="0040249B">
              <w:rPr>
                <w:rFonts w:ascii="Arial" w:hAnsi="Arial" w:cs="Arial"/>
                <w:color w:val="000000"/>
                <w:lang w:val="pt-BR"/>
              </w:rPr>
              <w:t xml:space="preserve"> de planilha de requisitos, matriz de rastreabilidade e escopo do projeto.</w:t>
            </w:r>
            <w:r w:rsidRPr="0085598C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="0040249B">
              <w:rPr>
                <w:rFonts w:ascii="Arial" w:hAnsi="Arial" w:cs="Arial"/>
                <w:color w:val="000000"/>
                <w:lang w:val="pt-BR"/>
              </w:rPr>
              <w:br/>
            </w:r>
            <w:r w:rsidR="0040249B">
              <w:rPr>
                <w:rFonts w:ascii="Arial" w:hAnsi="Arial" w:cs="Arial"/>
                <w:color w:val="000000"/>
                <w:lang w:val="pt-BR"/>
              </w:rPr>
              <w:br/>
              <w:t xml:space="preserve">Deve ser </w:t>
            </w:r>
            <w:r w:rsidRPr="0085598C">
              <w:rPr>
                <w:rFonts w:ascii="Arial" w:hAnsi="Arial" w:cs="Arial"/>
                <w:color w:val="000000"/>
                <w:lang w:val="pt-BR"/>
              </w:rPr>
              <w:t>verificado os</w:t>
            </w:r>
            <w:r w:rsidR="0040249B">
              <w:rPr>
                <w:rFonts w:ascii="Arial" w:hAnsi="Arial" w:cs="Arial"/>
                <w:color w:val="000000"/>
                <w:lang w:val="pt-BR"/>
              </w:rPr>
              <w:t xml:space="preserve"> artefatos an</w:t>
            </w:r>
            <w:r w:rsidRPr="0085598C">
              <w:rPr>
                <w:rFonts w:ascii="Arial" w:hAnsi="Arial" w:cs="Arial"/>
                <w:color w:val="000000"/>
                <w:lang w:val="pt-BR"/>
              </w:rPr>
              <w:t xml:space="preserve">tes de </w:t>
            </w:r>
            <w:r w:rsidR="0040249B">
              <w:rPr>
                <w:rFonts w:ascii="Arial" w:hAnsi="Arial" w:cs="Arial"/>
                <w:color w:val="000000"/>
                <w:lang w:val="pt-BR"/>
              </w:rPr>
              <w:t xml:space="preserve">serem </w:t>
            </w:r>
            <w:r w:rsidRPr="0085598C">
              <w:rPr>
                <w:rFonts w:ascii="Arial" w:hAnsi="Arial" w:cs="Arial"/>
                <w:color w:val="000000"/>
                <w:lang w:val="pt-BR"/>
              </w:rPr>
              <w:t>enviado</w:t>
            </w:r>
            <w:r w:rsidR="0040249B">
              <w:rPr>
                <w:rFonts w:ascii="Arial" w:hAnsi="Arial" w:cs="Arial"/>
                <w:color w:val="000000"/>
                <w:lang w:val="pt-BR"/>
              </w:rPr>
              <w:t>s</w:t>
            </w:r>
            <w:r w:rsidRPr="0085598C">
              <w:rPr>
                <w:rFonts w:ascii="Arial" w:hAnsi="Arial" w:cs="Arial"/>
                <w:color w:val="000000"/>
                <w:lang w:val="pt-BR"/>
              </w:rPr>
              <w:t xml:space="preserve"> para o cliente.</w:t>
            </w:r>
            <w:r w:rsidRPr="0085598C">
              <w:rPr>
                <w:rFonts w:ascii="Arial" w:hAnsi="Arial" w:cs="Arial"/>
                <w:color w:val="000000"/>
                <w:lang w:val="pt-BR"/>
              </w:rPr>
              <w:br/>
            </w:r>
            <w:r w:rsidRPr="0085598C">
              <w:rPr>
                <w:rFonts w:ascii="Arial" w:hAnsi="Arial" w:cs="Arial"/>
                <w:color w:val="000000"/>
                <w:lang w:val="pt-BR"/>
              </w:rPr>
              <w:br/>
            </w:r>
            <w:r w:rsidRPr="0085598C">
              <w:rPr>
                <w:rFonts w:ascii="Arial" w:hAnsi="Arial" w:cs="Arial"/>
                <w:color w:val="000000"/>
                <w:lang w:val="pt-BR"/>
              </w:rPr>
              <w:br/>
            </w:r>
            <w:r>
              <w:rPr>
                <w:rFonts w:ascii="Arial" w:hAnsi="Arial" w:cs="Arial"/>
                <w:color w:val="000000"/>
              </w:rPr>
              <w:t xml:space="preserve">Se o </w:t>
            </w:r>
            <w:proofErr w:type="spellStart"/>
            <w:r>
              <w:rPr>
                <w:rFonts w:ascii="Arial" w:hAnsi="Arial" w:cs="Arial"/>
                <w:color w:val="000000"/>
              </w:rPr>
              <w:t>cliente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solicitar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correções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aplica-lás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  <w:r w:rsidRPr="0085598C">
              <w:rPr>
                <w:rFonts w:ascii="Arial" w:hAnsi="Arial" w:cs="Arial"/>
                <w:color w:val="000000"/>
                <w:lang w:val="pt-BR"/>
              </w:rPr>
              <w:t> </w:t>
            </w:r>
          </w:p>
          <w:p w14:paraId="5D5A2E76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35A3D61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0DCE449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52EA1CF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 xml:space="preserve">Equipe de </w:t>
            </w:r>
            <w:proofErr w:type="spellStart"/>
            <w:r>
              <w:rPr>
                <w:rFonts w:ascii="Arial" w:hAnsi="Arial" w:cs="Arial"/>
                <w:color w:val="000000"/>
              </w:rPr>
              <w:t>Desenvolvimento</w:t>
            </w:r>
            <w:proofErr w:type="spellEnd"/>
          </w:p>
          <w:p w14:paraId="09023B26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6191C65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9589CB9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7814EC9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 xml:space="preserve">Equipe de </w:t>
            </w:r>
            <w:proofErr w:type="spellStart"/>
            <w:r>
              <w:rPr>
                <w:rFonts w:ascii="Arial" w:hAnsi="Arial" w:cs="Arial"/>
                <w:color w:val="000000"/>
              </w:rPr>
              <w:t>Desenvolvimento</w:t>
            </w:r>
            <w:proofErr w:type="spellEnd"/>
          </w:p>
          <w:p w14:paraId="06B825E0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045B057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072A16B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007A20DE" w14:textId="3A4AC8D7" w:rsidR="0040249B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Planilha de requisitos</w:t>
            </w:r>
            <w:r w:rsidR="0040249B">
              <w:rPr>
                <w:lang w:val="pt-BR"/>
              </w:rPr>
              <w:br/>
              <w:t>M</w:t>
            </w:r>
            <w:r>
              <w:rPr>
                <w:lang w:val="pt-BR"/>
              </w:rPr>
              <w:t>atriz de rastreabilidade</w:t>
            </w:r>
          </w:p>
          <w:p w14:paraId="38A746FC" w14:textId="66CFA17F" w:rsidR="00915802" w:rsidRPr="007D32DE" w:rsidRDefault="0040249B" w:rsidP="00797474">
            <w:pPr>
              <w:rPr>
                <w:lang w:val="pt-BR"/>
              </w:rPr>
            </w:pPr>
            <w:r>
              <w:rPr>
                <w:lang w:val="pt-BR"/>
              </w:rPr>
              <w:t>Do</w:t>
            </w:r>
            <w:r w:rsidR="00915802">
              <w:rPr>
                <w:lang w:val="pt-BR"/>
              </w:rPr>
              <w:t>cumentação do escopo</w:t>
            </w:r>
            <w:r>
              <w:rPr>
                <w:lang w:val="pt-BR"/>
              </w:rPr>
              <w:br/>
            </w:r>
            <w:r w:rsidR="004E2789">
              <w:rPr>
                <w:lang w:val="pt-BR"/>
              </w:rPr>
              <w:t>Feedback do cliente sobre requisitos</w:t>
            </w:r>
          </w:p>
        </w:tc>
      </w:tr>
      <w:tr w:rsidR="00915802" w:rsidRPr="007D32DE" w14:paraId="0EE60C85" w14:textId="77777777" w:rsidTr="00797474">
        <w:trPr>
          <w:trHeight w:val="233"/>
          <w:jc w:val="center"/>
        </w:trPr>
        <w:tc>
          <w:tcPr>
            <w:tcW w:w="4247" w:type="dxa"/>
            <w:shd w:val="clear" w:color="auto" w:fill="auto"/>
          </w:tcPr>
          <w:p w14:paraId="32ED90DB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EDAE73E" w14:textId="77777777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Documentação de Requisitos</w:t>
            </w:r>
          </w:p>
        </w:tc>
      </w:tr>
      <w:tr w:rsidR="00915802" w:rsidRPr="007D32DE" w14:paraId="64FF48B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A7AF95F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4ABD8E0C" w14:textId="2AB701F0" w:rsidR="00915802" w:rsidRPr="007D32DE" w:rsidRDefault="0040249B" w:rsidP="00797474">
            <w:pPr>
              <w:rPr>
                <w:lang w:val="pt-BR"/>
              </w:rPr>
            </w:pPr>
            <w:r>
              <w:rPr>
                <w:lang w:val="pt-BR"/>
              </w:rPr>
              <w:t>Word</w:t>
            </w:r>
          </w:p>
        </w:tc>
      </w:tr>
      <w:tr w:rsidR="00915802" w:rsidRPr="007D32DE" w14:paraId="5F02927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0954C9A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72958EE" w14:textId="77777777" w:rsidR="00915802" w:rsidRDefault="005F412A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Template</w:t>
            </w:r>
            <w:proofErr w:type="spellEnd"/>
            <w:r>
              <w:rPr>
                <w:lang w:val="pt-BR"/>
              </w:rPr>
              <w:t xml:space="preserve"> de planilha de requisitos</w:t>
            </w:r>
          </w:p>
          <w:p w14:paraId="554C35D5" w14:textId="77777777" w:rsidR="005F412A" w:rsidRDefault="005F412A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Template</w:t>
            </w:r>
            <w:proofErr w:type="spellEnd"/>
            <w:r>
              <w:rPr>
                <w:lang w:val="pt-BR"/>
              </w:rPr>
              <w:t xml:space="preserve"> de matriz de rastreabilidade</w:t>
            </w:r>
          </w:p>
          <w:p w14:paraId="6AA88BA8" w14:textId="4575C0D3" w:rsidR="005F412A" w:rsidRPr="007D32DE" w:rsidRDefault="005F412A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Template</w:t>
            </w:r>
            <w:proofErr w:type="spellEnd"/>
            <w:r>
              <w:rPr>
                <w:lang w:val="pt-BR"/>
              </w:rPr>
              <w:t xml:space="preserve"> de escopo do projeto</w:t>
            </w:r>
          </w:p>
        </w:tc>
      </w:tr>
    </w:tbl>
    <w:p w14:paraId="00B977F6" w14:textId="77777777" w:rsidR="00915802" w:rsidRDefault="00915802" w:rsidP="00915802">
      <w:pPr>
        <w:rPr>
          <w:lang w:val="pt-BR"/>
        </w:rPr>
      </w:pPr>
    </w:p>
    <w:p w14:paraId="663BC998" w14:textId="77777777" w:rsidR="00915802" w:rsidRDefault="00915802" w:rsidP="00915802">
      <w:pPr>
        <w:rPr>
          <w:lang w:val="pt-BR"/>
        </w:rPr>
      </w:pPr>
    </w:p>
    <w:p w14:paraId="1EB1B306" w14:textId="77777777" w:rsidR="00915802" w:rsidRDefault="00915802" w:rsidP="00915802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16CC2" w:rsidRPr="007D32DE" w14:paraId="51772A0B" w14:textId="77777777" w:rsidTr="0088154D">
        <w:trPr>
          <w:jc w:val="center"/>
        </w:trPr>
        <w:tc>
          <w:tcPr>
            <w:tcW w:w="4247" w:type="dxa"/>
            <w:shd w:val="clear" w:color="auto" w:fill="auto"/>
          </w:tcPr>
          <w:p w14:paraId="3061AA18" w14:textId="77777777" w:rsidR="00216CC2" w:rsidRPr="00DB3879" w:rsidRDefault="00216CC2" w:rsidP="0088154D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ABD0BB6" w14:textId="60BBD3B9" w:rsidR="00216CC2" w:rsidRPr="007D32DE" w:rsidRDefault="00216CC2" w:rsidP="0088154D">
            <w:pPr>
              <w:rPr>
                <w:lang w:val="pt-BR"/>
              </w:rPr>
            </w:pPr>
            <w:r w:rsidRPr="00216CC2">
              <w:rPr>
                <w:rFonts w:ascii="Arial" w:hAnsi="Arial" w:cs="Arial"/>
                <w:color w:val="000000"/>
              </w:rPr>
              <w:t xml:space="preserve">Validar </w:t>
            </w:r>
            <w:proofErr w:type="spellStart"/>
            <w:r w:rsidRPr="00216CC2">
              <w:rPr>
                <w:rFonts w:ascii="Arial" w:hAnsi="Arial" w:cs="Arial"/>
                <w:color w:val="000000"/>
              </w:rPr>
              <w:t>requisitos</w:t>
            </w:r>
            <w:proofErr w:type="spellEnd"/>
            <w:r w:rsidRPr="00216CC2">
              <w:rPr>
                <w:rFonts w:ascii="Arial" w:hAnsi="Arial" w:cs="Arial"/>
                <w:color w:val="000000"/>
              </w:rPr>
              <w:t xml:space="preserve"> com o </w:t>
            </w:r>
            <w:proofErr w:type="spellStart"/>
            <w:r w:rsidRPr="00216CC2">
              <w:rPr>
                <w:rFonts w:ascii="Arial" w:hAnsi="Arial" w:cs="Arial"/>
                <w:color w:val="000000"/>
              </w:rPr>
              <w:t>cliente</w:t>
            </w:r>
            <w:proofErr w:type="spellEnd"/>
          </w:p>
        </w:tc>
      </w:tr>
      <w:tr w:rsidR="00216CC2" w:rsidRPr="007D32DE" w14:paraId="3625AA54" w14:textId="77777777" w:rsidTr="0088154D">
        <w:trPr>
          <w:trHeight w:val="908"/>
          <w:jc w:val="center"/>
        </w:trPr>
        <w:tc>
          <w:tcPr>
            <w:tcW w:w="4247" w:type="dxa"/>
            <w:shd w:val="clear" w:color="auto" w:fill="auto"/>
          </w:tcPr>
          <w:p w14:paraId="6394DB89" w14:textId="77777777" w:rsidR="00216CC2" w:rsidRPr="00DB3879" w:rsidRDefault="00216CC2" w:rsidP="0088154D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CA1261E" w14:textId="77777777" w:rsidR="00216CC2" w:rsidRPr="00216CC2" w:rsidRDefault="00216CC2" w:rsidP="00216CC2">
            <w:pPr>
              <w:widowControl/>
              <w:adjustRightInd w:val="0"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216CC2">
              <w:rPr>
                <w:rFonts w:ascii="Arial" w:hAnsi="Arial" w:cs="Arial"/>
                <w:snapToGrid/>
                <w:color w:val="000000"/>
                <w:lang w:val="pt-BR" w:eastAsia="pt-BR"/>
              </w:rPr>
              <w:t>A equipe de desenvolvimento valida os requisitos com o cliente, a fim de definir as funcionalidades e características do produto a ser desenvolvido.</w:t>
            </w:r>
          </w:p>
          <w:p w14:paraId="65BD9C65" w14:textId="77777777" w:rsidR="00216CC2" w:rsidRPr="00216CC2" w:rsidRDefault="00216CC2" w:rsidP="0088154D">
            <w:pPr>
              <w:rPr>
                <w:rFonts w:ascii="Arial" w:hAnsi="Arial" w:cs="Arial"/>
                <w:lang w:val="pt-BR"/>
              </w:rPr>
            </w:pPr>
          </w:p>
        </w:tc>
      </w:tr>
      <w:tr w:rsidR="00216CC2" w:rsidRPr="007D32DE" w14:paraId="2FF5CE96" w14:textId="77777777" w:rsidTr="0088154D">
        <w:trPr>
          <w:jc w:val="center"/>
        </w:trPr>
        <w:tc>
          <w:tcPr>
            <w:tcW w:w="4247" w:type="dxa"/>
            <w:shd w:val="clear" w:color="auto" w:fill="auto"/>
          </w:tcPr>
          <w:p w14:paraId="5E0437F9" w14:textId="77777777" w:rsidR="00216CC2" w:rsidRPr="00DB3879" w:rsidRDefault="00216CC2" w:rsidP="0088154D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7D34B1F" w14:textId="71641B1F" w:rsidR="00216CC2" w:rsidRPr="007D32DE" w:rsidRDefault="00656B45" w:rsidP="00216CC2">
            <w:pPr>
              <w:widowControl/>
              <w:autoSpaceDE/>
              <w:autoSpaceDN/>
              <w:spacing w:line="240" w:lineRule="auto"/>
              <w:rPr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>Flávio</w:t>
            </w:r>
            <w:r w:rsidR="00216CC2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216CC2" w:rsidRPr="007D32DE" w14:paraId="19EA0D1B" w14:textId="77777777" w:rsidTr="0088154D">
        <w:trPr>
          <w:jc w:val="center"/>
        </w:trPr>
        <w:tc>
          <w:tcPr>
            <w:tcW w:w="4247" w:type="dxa"/>
            <w:shd w:val="clear" w:color="auto" w:fill="auto"/>
          </w:tcPr>
          <w:p w14:paraId="040320AB" w14:textId="77777777" w:rsidR="00216CC2" w:rsidRPr="00DB3879" w:rsidRDefault="00216CC2" w:rsidP="0088154D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F812EB7" w14:textId="0D09FD0B" w:rsidR="00216CC2" w:rsidRPr="007D32DE" w:rsidRDefault="00656B45" w:rsidP="00216CC2">
            <w:pPr>
              <w:widowControl/>
              <w:autoSpaceDE/>
              <w:autoSpaceDN/>
              <w:spacing w:line="240" w:lineRule="auto"/>
              <w:rPr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 xml:space="preserve">Flávio </w:t>
            </w:r>
            <w:r w:rsidR="00216CC2">
              <w:rPr>
                <w:rFonts w:ascii="Arial" w:hAnsi="Arial" w:cs="Arial"/>
                <w:color w:val="000000"/>
              </w:rPr>
              <w:t xml:space="preserve">e </w:t>
            </w:r>
            <w:proofErr w:type="spellStart"/>
            <w:r w:rsidR="00216CC2">
              <w:rPr>
                <w:rFonts w:ascii="Arial" w:hAnsi="Arial" w:cs="Arial"/>
                <w:color w:val="000000"/>
              </w:rPr>
              <w:t>Representante</w:t>
            </w:r>
            <w:proofErr w:type="spellEnd"/>
            <w:r w:rsidR="00216CC2"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 w:rsidR="00216CC2">
              <w:rPr>
                <w:rFonts w:ascii="Arial" w:hAnsi="Arial" w:cs="Arial"/>
                <w:color w:val="000000"/>
              </w:rPr>
              <w:t>Cliente</w:t>
            </w:r>
            <w:proofErr w:type="spellEnd"/>
          </w:p>
        </w:tc>
      </w:tr>
      <w:tr w:rsidR="00216CC2" w:rsidRPr="007D32DE" w14:paraId="20290E81" w14:textId="77777777" w:rsidTr="0088154D">
        <w:trPr>
          <w:jc w:val="center"/>
        </w:trPr>
        <w:tc>
          <w:tcPr>
            <w:tcW w:w="4247" w:type="dxa"/>
            <w:shd w:val="clear" w:color="auto" w:fill="auto"/>
          </w:tcPr>
          <w:p w14:paraId="43058A91" w14:textId="77777777" w:rsidR="00216CC2" w:rsidRPr="00DB3879" w:rsidRDefault="00216CC2" w:rsidP="0088154D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4581D083" w14:textId="7368A3AB" w:rsidR="00216CC2" w:rsidRPr="007D32DE" w:rsidRDefault="00216CC2" w:rsidP="0088154D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  <w:tr w:rsidR="00216CC2" w:rsidRPr="007D32DE" w14:paraId="22CB3D10" w14:textId="77777777" w:rsidTr="0088154D">
        <w:trPr>
          <w:trHeight w:val="233"/>
          <w:jc w:val="center"/>
        </w:trPr>
        <w:tc>
          <w:tcPr>
            <w:tcW w:w="4247" w:type="dxa"/>
            <w:shd w:val="clear" w:color="auto" w:fill="auto"/>
          </w:tcPr>
          <w:p w14:paraId="621E2754" w14:textId="77777777" w:rsidR="00216CC2" w:rsidRPr="00DB3879" w:rsidRDefault="00216CC2" w:rsidP="0088154D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9D7B1C2" w14:textId="0B2C37D2" w:rsidR="00216CC2" w:rsidRPr="007D32DE" w:rsidRDefault="00216CC2" w:rsidP="0088154D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  <w:tr w:rsidR="00216CC2" w:rsidRPr="007D32DE" w14:paraId="77974C51" w14:textId="77777777" w:rsidTr="0088154D">
        <w:trPr>
          <w:jc w:val="center"/>
        </w:trPr>
        <w:tc>
          <w:tcPr>
            <w:tcW w:w="4247" w:type="dxa"/>
            <w:shd w:val="clear" w:color="auto" w:fill="auto"/>
          </w:tcPr>
          <w:p w14:paraId="69F263A1" w14:textId="77777777" w:rsidR="00216CC2" w:rsidRPr="00DB3879" w:rsidRDefault="00216CC2" w:rsidP="0088154D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12E50902" w14:textId="10C664C3" w:rsidR="00216CC2" w:rsidRPr="007D32DE" w:rsidRDefault="00216CC2" w:rsidP="0088154D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Whatsapp</w:t>
            </w:r>
            <w:proofErr w:type="spellEnd"/>
            <w:r>
              <w:rPr>
                <w:lang w:val="pt-BR"/>
              </w:rPr>
              <w:t xml:space="preserve"> ou Email</w:t>
            </w:r>
          </w:p>
        </w:tc>
      </w:tr>
      <w:tr w:rsidR="00216CC2" w:rsidRPr="007D32DE" w14:paraId="4D45B2A1" w14:textId="77777777" w:rsidTr="0088154D">
        <w:trPr>
          <w:jc w:val="center"/>
        </w:trPr>
        <w:tc>
          <w:tcPr>
            <w:tcW w:w="4247" w:type="dxa"/>
            <w:shd w:val="clear" w:color="auto" w:fill="auto"/>
          </w:tcPr>
          <w:p w14:paraId="0257C148" w14:textId="77777777" w:rsidR="00216CC2" w:rsidRPr="00DB3879" w:rsidRDefault="00216CC2" w:rsidP="0088154D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422272D" w14:textId="2E2D1126" w:rsidR="00216CC2" w:rsidRPr="007D32DE" w:rsidRDefault="00216CC2" w:rsidP="0088154D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</w:tbl>
    <w:p w14:paraId="22263F93" w14:textId="77777777" w:rsidR="00216CC2" w:rsidRDefault="00216CC2" w:rsidP="00915802"/>
    <w:p w14:paraId="622C8BAB" w14:textId="77777777" w:rsidR="00014D36" w:rsidRDefault="00014D36" w:rsidP="00915802"/>
    <w:p w14:paraId="4510109E" w14:textId="77777777" w:rsidR="0076744D" w:rsidRDefault="0076744D" w:rsidP="00915802"/>
    <w:p w14:paraId="663C6E93" w14:textId="77777777" w:rsidR="0076744D" w:rsidRDefault="0076744D" w:rsidP="00915802"/>
    <w:p w14:paraId="1CCF8928" w14:textId="77777777" w:rsidR="0076744D" w:rsidRDefault="0076744D" w:rsidP="00915802"/>
    <w:p w14:paraId="49A567FF" w14:textId="77777777" w:rsidR="0076744D" w:rsidRDefault="0076744D" w:rsidP="00915802"/>
    <w:p w14:paraId="59AFCC18" w14:textId="77777777" w:rsidR="0076744D" w:rsidRDefault="0076744D" w:rsidP="00915802"/>
    <w:p w14:paraId="4CEC701E" w14:textId="77777777" w:rsidR="0076744D" w:rsidRDefault="0076744D" w:rsidP="00915802"/>
    <w:p w14:paraId="06E89733" w14:textId="77777777" w:rsidR="0076744D" w:rsidRDefault="0076744D" w:rsidP="00915802"/>
    <w:p w14:paraId="43ABBE42" w14:textId="77777777" w:rsidR="0076744D" w:rsidRDefault="0076744D" w:rsidP="00915802"/>
    <w:p w14:paraId="0394E3D7" w14:textId="77777777" w:rsidR="0076744D" w:rsidRDefault="0076744D" w:rsidP="00915802"/>
    <w:p w14:paraId="3E4C7A5F" w14:textId="77777777" w:rsidR="0076744D" w:rsidRDefault="0076744D" w:rsidP="00915802"/>
    <w:p w14:paraId="5F5A11C1" w14:textId="77777777" w:rsidR="00014D36" w:rsidRDefault="00014D36" w:rsidP="00915802"/>
    <w:p w14:paraId="3C135BF2" w14:textId="77777777" w:rsidR="00014D36" w:rsidRDefault="00014D36" w:rsidP="00915802"/>
    <w:p w14:paraId="62B20F89" w14:textId="77777777" w:rsidR="00DF394F" w:rsidRDefault="00DF394F" w:rsidP="0091580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16CC2" w:rsidRPr="007D32DE" w14:paraId="0A9A25A5" w14:textId="77777777" w:rsidTr="0088154D">
        <w:trPr>
          <w:jc w:val="center"/>
        </w:trPr>
        <w:tc>
          <w:tcPr>
            <w:tcW w:w="4247" w:type="dxa"/>
            <w:shd w:val="clear" w:color="auto" w:fill="auto"/>
          </w:tcPr>
          <w:p w14:paraId="08BD6E83" w14:textId="77777777" w:rsidR="00216CC2" w:rsidRPr="00DB3879" w:rsidRDefault="00216CC2" w:rsidP="0088154D">
            <w:pPr>
              <w:rPr>
                <w:b/>
              </w:rPr>
            </w:pPr>
            <w:r w:rsidRPr="00DB3879">
              <w:rPr>
                <w:b/>
              </w:rPr>
              <w:lastRenderedPageBreak/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64545F8" w14:textId="65E8E50C" w:rsidR="00216CC2" w:rsidRPr="007D32DE" w:rsidRDefault="00216CC2" w:rsidP="0088154D">
            <w:pPr>
              <w:rPr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Corrigir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requisitos</w:t>
            </w:r>
            <w:proofErr w:type="spellEnd"/>
          </w:p>
        </w:tc>
      </w:tr>
      <w:tr w:rsidR="00216CC2" w:rsidRPr="007D32DE" w14:paraId="0A072A1C" w14:textId="77777777" w:rsidTr="0088154D">
        <w:trPr>
          <w:trHeight w:val="908"/>
          <w:jc w:val="center"/>
        </w:trPr>
        <w:tc>
          <w:tcPr>
            <w:tcW w:w="4247" w:type="dxa"/>
            <w:shd w:val="clear" w:color="auto" w:fill="auto"/>
          </w:tcPr>
          <w:p w14:paraId="56A2E9A8" w14:textId="77777777" w:rsidR="00216CC2" w:rsidRPr="00DB3879" w:rsidRDefault="00216CC2" w:rsidP="0088154D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001397C" w14:textId="0F0DF0AB" w:rsidR="00216CC2" w:rsidRPr="00216CC2" w:rsidRDefault="00216CC2" w:rsidP="00216CC2">
            <w:pPr>
              <w:widowControl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216CC2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Se os requisitos apresentarem alguma inconsistência que foi reportada pelo cliente, realizar correção. </w:t>
            </w:r>
            <w:r w:rsidRPr="00216CC2">
              <w:rPr>
                <w:rFonts w:ascii="Arial" w:hAnsi="Arial" w:cs="Arial"/>
                <w:snapToGrid/>
                <w:color w:val="000000"/>
                <w:lang w:val="pt-BR" w:eastAsia="pt-BR"/>
              </w:rPr>
              <w:br/>
            </w:r>
            <w:r w:rsidRPr="00216CC2">
              <w:rPr>
                <w:rFonts w:ascii="Arial" w:hAnsi="Arial" w:cs="Arial"/>
                <w:snapToGrid/>
                <w:color w:val="000000"/>
                <w:lang w:val="pt-BR" w:eastAsia="pt-BR"/>
              </w:rPr>
              <w:br/>
              <w:t>Em seguida, validar novamente com o cliente.</w:t>
            </w:r>
          </w:p>
        </w:tc>
      </w:tr>
      <w:tr w:rsidR="00216CC2" w:rsidRPr="007D32DE" w14:paraId="663147DD" w14:textId="77777777" w:rsidTr="0088154D">
        <w:trPr>
          <w:jc w:val="center"/>
        </w:trPr>
        <w:tc>
          <w:tcPr>
            <w:tcW w:w="4247" w:type="dxa"/>
            <w:shd w:val="clear" w:color="auto" w:fill="auto"/>
          </w:tcPr>
          <w:p w14:paraId="4FE72267" w14:textId="77777777" w:rsidR="00216CC2" w:rsidRPr="00DB3879" w:rsidRDefault="00216CC2" w:rsidP="0088154D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11FA607" w14:textId="77777777" w:rsidR="00216CC2" w:rsidRPr="007D32DE" w:rsidRDefault="00216CC2" w:rsidP="0088154D">
            <w:pPr>
              <w:widowControl/>
              <w:autoSpaceDE/>
              <w:autoSpaceDN/>
              <w:spacing w:line="240" w:lineRule="auto"/>
              <w:rPr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 xml:space="preserve">Equipe de </w:t>
            </w:r>
            <w:proofErr w:type="spellStart"/>
            <w:r>
              <w:rPr>
                <w:rFonts w:ascii="Arial" w:hAnsi="Arial" w:cs="Arial"/>
                <w:color w:val="000000"/>
              </w:rPr>
              <w:t>Desenvolvimento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216CC2" w:rsidRPr="007D32DE" w14:paraId="529DB020" w14:textId="77777777" w:rsidTr="0088154D">
        <w:trPr>
          <w:jc w:val="center"/>
        </w:trPr>
        <w:tc>
          <w:tcPr>
            <w:tcW w:w="4247" w:type="dxa"/>
            <w:shd w:val="clear" w:color="auto" w:fill="auto"/>
          </w:tcPr>
          <w:p w14:paraId="0B9EC3BA" w14:textId="77777777" w:rsidR="00216CC2" w:rsidRPr="00DB3879" w:rsidRDefault="00216CC2" w:rsidP="0088154D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4C77343" w14:textId="4FC46037" w:rsidR="00216CC2" w:rsidRPr="007D32DE" w:rsidRDefault="00216CC2" w:rsidP="0088154D">
            <w:pPr>
              <w:widowControl/>
              <w:autoSpaceDE/>
              <w:autoSpaceDN/>
              <w:spacing w:line="240" w:lineRule="auto"/>
              <w:rPr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 xml:space="preserve">Equipe de </w:t>
            </w:r>
            <w:proofErr w:type="spellStart"/>
            <w:r>
              <w:rPr>
                <w:rFonts w:ascii="Arial" w:hAnsi="Arial" w:cs="Arial"/>
                <w:color w:val="000000"/>
              </w:rPr>
              <w:t>Desenvolvimento</w:t>
            </w:r>
            <w:proofErr w:type="spellEnd"/>
          </w:p>
        </w:tc>
      </w:tr>
      <w:tr w:rsidR="00216CC2" w:rsidRPr="007D32DE" w14:paraId="399430E2" w14:textId="77777777" w:rsidTr="0088154D">
        <w:trPr>
          <w:jc w:val="center"/>
        </w:trPr>
        <w:tc>
          <w:tcPr>
            <w:tcW w:w="4247" w:type="dxa"/>
            <w:shd w:val="clear" w:color="auto" w:fill="auto"/>
          </w:tcPr>
          <w:p w14:paraId="067A8CDA" w14:textId="77777777" w:rsidR="00216CC2" w:rsidRPr="00DB3879" w:rsidRDefault="00216CC2" w:rsidP="0088154D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267A36C7" w14:textId="2B424CBD" w:rsidR="00216CC2" w:rsidRPr="007D32DE" w:rsidRDefault="00216CC2" w:rsidP="00216CC2">
            <w:pPr>
              <w:tabs>
                <w:tab w:val="left" w:pos="1560"/>
              </w:tabs>
              <w:rPr>
                <w:lang w:val="pt-BR"/>
              </w:rPr>
            </w:pPr>
            <w:r>
              <w:rPr>
                <w:lang w:val="pt-BR"/>
              </w:rPr>
              <w:t>Documentação de requisitos</w:t>
            </w:r>
          </w:p>
        </w:tc>
      </w:tr>
      <w:tr w:rsidR="00216CC2" w:rsidRPr="007D32DE" w14:paraId="2A8DA9EF" w14:textId="77777777" w:rsidTr="0088154D">
        <w:trPr>
          <w:trHeight w:val="233"/>
          <w:jc w:val="center"/>
        </w:trPr>
        <w:tc>
          <w:tcPr>
            <w:tcW w:w="4247" w:type="dxa"/>
            <w:shd w:val="clear" w:color="auto" w:fill="auto"/>
          </w:tcPr>
          <w:p w14:paraId="0524179C" w14:textId="77777777" w:rsidR="00216CC2" w:rsidRPr="00DB3879" w:rsidRDefault="00216CC2" w:rsidP="0088154D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4AA766A" w14:textId="12D469D7" w:rsidR="00216CC2" w:rsidRPr="007D32DE" w:rsidRDefault="00216CC2" w:rsidP="0088154D">
            <w:pPr>
              <w:rPr>
                <w:lang w:val="pt-BR"/>
              </w:rPr>
            </w:pPr>
            <w:r>
              <w:rPr>
                <w:lang w:val="pt-BR"/>
              </w:rPr>
              <w:t>Documentação de requisitos corrigida</w:t>
            </w:r>
          </w:p>
        </w:tc>
      </w:tr>
      <w:tr w:rsidR="00216CC2" w:rsidRPr="007D32DE" w14:paraId="5CE2F183" w14:textId="77777777" w:rsidTr="0088154D">
        <w:trPr>
          <w:jc w:val="center"/>
        </w:trPr>
        <w:tc>
          <w:tcPr>
            <w:tcW w:w="4247" w:type="dxa"/>
            <w:shd w:val="clear" w:color="auto" w:fill="auto"/>
          </w:tcPr>
          <w:p w14:paraId="17BCFF1B" w14:textId="77777777" w:rsidR="00216CC2" w:rsidRPr="00DB3879" w:rsidRDefault="00216CC2" w:rsidP="0088154D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48937B03" w14:textId="5AB21494" w:rsidR="00216CC2" w:rsidRPr="007D32DE" w:rsidRDefault="00216CC2" w:rsidP="0088154D">
            <w:pPr>
              <w:rPr>
                <w:lang w:val="pt-BR"/>
              </w:rPr>
            </w:pPr>
            <w:r>
              <w:rPr>
                <w:lang w:val="pt-BR"/>
              </w:rPr>
              <w:t>Word</w:t>
            </w:r>
          </w:p>
        </w:tc>
      </w:tr>
      <w:tr w:rsidR="00216CC2" w:rsidRPr="007D32DE" w14:paraId="7E288B10" w14:textId="77777777" w:rsidTr="0088154D">
        <w:trPr>
          <w:jc w:val="center"/>
        </w:trPr>
        <w:tc>
          <w:tcPr>
            <w:tcW w:w="4247" w:type="dxa"/>
            <w:shd w:val="clear" w:color="auto" w:fill="auto"/>
          </w:tcPr>
          <w:p w14:paraId="09581D1D" w14:textId="77777777" w:rsidR="00216CC2" w:rsidRPr="00DB3879" w:rsidRDefault="00216CC2" w:rsidP="0088154D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46191F1" w14:textId="77777777" w:rsidR="00216CC2" w:rsidRPr="007D32DE" w:rsidRDefault="00216CC2" w:rsidP="0088154D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</w:tbl>
    <w:p w14:paraId="746BCDB6" w14:textId="77777777" w:rsidR="00216CC2" w:rsidRDefault="00216CC2" w:rsidP="00216CC2"/>
    <w:p w14:paraId="66BFA458" w14:textId="77777777" w:rsidR="00216CC2" w:rsidRDefault="00216CC2" w:rsidP="00216CC2"/>
    <w:p w14:paraId="067D8845" w14:textId="3BF4286A" w:rsidR="007C4E73" w:rsidRDefault="00014D36" w:rsidP="00915802">
      <w:pPr>
        <w:rPr>
          <w:lang w:val="pt-BR"/>
        </w:rPr>
      </w:pPr>
      <w:r>
        <w:t>SUBPROCESSO DE NEGOCIAR ORÇAMENTO</w:t>
      </w:r>
    </w:p>
    <w:p w14:paraId="1B199A00" w14:textId="77777777" w:rsidR="007C4E73" w:rsidRDefault="007C4E73" w:rsidP="00915802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15802" w:rsidRPr="007D32DE" w14:paraId="644F736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B5E474B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AE1DE7D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Elaborar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orçamento</w:t>
            </w:r>
            <w:proofErr w:type="spellEnd"/>
          </w:p>
          <w:p w14:paraId="26213DE0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014C16E8" w14:textId="77777777" w:rsidTr="00797474">
        <w:trPr>
          <w:trHeight w:val="908"/>
          <w:jc w:val="center"/>
        </w:trPr>
        <w:tc>
          <w:tcPr>
            <w:tcW w:w="4247" w:type="dxa"/>
            <w:shd w:val="clear" w:color="auto" w:fill="auto"/>
          </w:tcPr>
          <w:p w14:paraId="570ACC4C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049DFDE" w14:textId="0E6FB58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 w:rsidRPr="00520CFE">
              <w:rPr>
                <w:rFonts w:ascii="Arial" w:hAnsi="Arial" w:cs="Arial"/>
                <w:color w:val="000000"/>
                <w:lang w:val="pt-BR"/>
              </w:rPr>
              <w:t>Com base no produto que foi solicitado</w:t>
            </w:r>
            <w:r w:rsidR="007C4E73">
              <w:rPr>
                <w:rFonts w:ascii="Arial" w:hAnsi="Arial" w:cs="Arial"/>
                <w:color w:val="000000"/>
                <w:lang w:val="pt-BR"/>
              </w:rPr>
              <w:t xml:space="preserve"> e nos artefatos de requisitos. O</w:t>
            </w:r>
            <w:r w:rsidRPr="00520CFE">
              <w:rPr>
                <w:rFonts w:ascii="Arial" w:hAnsi="Arial" w:cs="Arial"/>
                <w:color w:val="000000"/>
                <w:lang w:val="pt-BR"/>
              </w:rPr>
              <w:t xml:space="preserve"> Flávio realiza uma estimativa do orçamento total para o desenvolvimento do projeto.</w:t>
            </w:r>
          </w:p>
          <w:p w14:paraId="7D1DF4FA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573F4F8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F176DF6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0E2729A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>Flávio</w:t>
            </w:r>
          </w:p>
          <w:p w14:paraId="2A534308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1DF3712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2DA4AFA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B7B325B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>Flávio</w:t>
            </w:r>
          </w:p>
          <w:p w14:paraId="4047CF96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647B8C3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F48BFD5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54276E50" w14:textId="77777777" w:rsidR="00915802" w:rsidRDefault="003B57A8" w:rsidP="00797474">
            <w:pPr>
              <w:rPr>
                <w:lang w:val="pt-BR"/>
              </w:rPr>
            </w:pPr>
            <w:r>
              <w:rPr>
                <w:lang w:val="pt-BR"/>
              </w:rPr>
              <w:t>Planilha de requisitos</w:t>
            </w:r>
          </w:p>
          <w:p w14:paraId="44F41FFA" w14:textId="27BEE6B3" w:rsidR="003B57A8" w:rsidRPr="003B57A8" w:rsidRDefault="003B57A8" w:rsidP="00797474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Matriz de rastreabilidade</w:t>
            </w:r>
            <w:r>
              <w:rPr>
                <w:lang w:val="pt-BR"/>
              </w:rPr>
              <w:br/>
              <w:t>Escopo do projeto</w:t>
            </w:r>
          </w:p>
        </w:tc>
      </w:tr>
      <w:tr w:rsidR="00915802" w:rsidRPr="007D32DE" w14:paraId="31BB21FA" w14:textId="77777777" w:rsidTr="00797474">
        <w:trPr>
          <w:trHeight w:val="233"/>
          <w:jc w:val="center"/>
        </w:trPr>
        <w:tc>
          <w:tcPr>
            <w:tcW w:w="4247" w:type="dxa"/>
            <w:shd w:val="clear" w:color="auto" w:fill="auto"/>
          </w:tcPr>
          <w:p w14:paraId="72BFF8DE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9BB4E64" w14:textId="77777777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Orçamento do produto</w:t>
            </w:r>
          </w:p>
        </w:tc>
      </w:tr>
      <w:tr w:rsidR="00915802" w:rsidRPr="007D32DE" w14:paraId="343D14F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31350E1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4712B881" w14:textId="538F8D5E" w:rsidR="00915802" w:rsidRPr="007D32DE" w:rsidRDefault="00DF339D" w:rsidP="00797474">
            <w:pPr>
              <w:rPr>
                <w:lang w:val="pt-BR"/>
              </w:rPr>
            </w:pPr>
            <w:r>
              <w:rPr>
                <w:lang w:val="pt-BR"/>
              </w:rPr>
              <w:t>Sistema interno VEGASON</w:t>
            </w:r>
          </w:p>
        </w:tc>
      </w:tr>
      <w:tr w:rsidR="00915802" w:rsidRPr="007D32DE" w14:paraId="719A83A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659207E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4404B6E" w14:textId="45DD111C" w:rsidR="00915802" w:rsidRPr="007D32DE" w:rsidRDefault="00A50AB1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</w:tbl>
    <w:p w14:paraId="74641443" w14:textId="77777777" w:rsidR="00915802" w:rsidRDefault="00915802" w:rsidP="00915802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15802" w:rsidRPr="007D32DE" w14:paraId="0E01EB6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E6A38D0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C1261C0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Avaliar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orçamento</w:t>
            </w:r>
            <w:proofErr w:type="spellEnd"/>
          </w:p>
          <w:p w14:paraId="383CC297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2498374A" w14:textId="77777777" w:rsidTr="00797474">
        <w:trPr>
          <w:trHeight w:val="908"/>
          <w:jc w:val="center"/>
        </w:trPr>
        <w:tc>
          <w:tcPr>
            <w:tcW w:w="4247" w:type="dxa"/>
            <w:shd w:val="clear" w:color="auto" w:fill="auto"/>
          </w:tcPr>
          <w:p w14:paraId="7AB0B25E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1213A03" w14:textId="1F296AD2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 w:rsidRPr="00520CFE">
              <w:rPr>
                <w:rFonts w:ascii="Arial" w:hAnsi="Arial" w:cs="Arial"/>
                <w:color w:val="000000"/>
                <w:lang w:val="pt-BR"/>
              </w:rPr>
              <w:t>O cliente recebe o orçamento que foi elaborado pelo Flávio, em seguida, realiza uma avaliação decidindo se irá aceitar ou renegociar o orçamento previsto para o projeto.</w:t>
            </w:r>
          </w:p>
          <w:p w14:paraId="42BB4022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762314A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E8DCAAD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0A542EA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Representante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000000"/>
              </w:rPr>
              <w:t>Cliente</w:t>
            </w:r>
            <w:proofErr w:type="spellEnd"/>
          </w:p>
          <w:p w14:paraId="7F04CC6B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6D7E644A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ADC97E6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BBC19D0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Representante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000000"/>
              </w:rPr>
              <w:t>Cliente</w:t>
            </w:r>
            <w:proofErr w:type="spellEnd"/>
          </w:p>
          <w:p w14:paraId="3A371070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09C069B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4DA4F4A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66208CA4" w14:textId="77777777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Orçamento do produto</w:t>
            </w:r>
          </w:p>
        </w:tc>
      </w:tr>
      <w:tr w:rsidR="00915802" w:rsidRPr="007D32DE" w14:paraId="54F64A15" w14:textId="77777777" w:rsidTr="00797474">
        <w:trPr>
          <w:trHeight w:val="233"/>
          <w:jc w:val="center"/>
        </w:trPr>
        <w:tc>
          <w:tcPr>
            <w:tcW w:w="4247" w:type="dxa"/>
            <w:shd w:val="clear" w:color="auto" w:fill="auto"/>
          </w:tcPr>
          <w:p w14:paraId="35A447CE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A6377C2" w14:textId="32CBE4FA" w:rsidR="00915802" w:rsidRPr="007D32DE" w:rsidRDefault="00585675" w:rsidP="00797474">
            <w:pPr>
              <w:rPr>
                <w:lang w:val="pt-BR"/>
              </w:rPr>
            </w:pPr>
            <w:r>
              <w:rPr>
                <w:lang w:val="pt-BR"/>
              </w:rPr>
              <w:t>Orçamento analisado pelo cliente</w:t>
            </w:r>
          </w:p>
        </w:tc>
      </w:tr>
      <w:tr w:rsidR="00915802" w:rsidRPr="007D32DE" w14:paraId="6A0E102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784E42B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1032059D" w14:textId="13C6A267" w:rsidR="00915802" w:rsidRPr="007D32DE" w:rsidRDefault="00C84B2F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  <w:tr w:rsidR="00915802" w:rsidRPr="007D32DE" w14:paraId="4EE639B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88EAA3F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425F2F3" w14:textId="77777777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</w:tbl>
    <w:p w14:paraId="71419286" w14:textId="77777777" w:rsidR="00915802" w:rsidRDefault="00915802" w:rsidP="00915802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15802" w:rsidRPr="007D32DE" w14:paraId="3EA4112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B9F057A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EA2219E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Renegociar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orçamento</w:t>
            </w:r>
            <w:proofErr w:type="spellEnd"/>
          </w:p>
          <w:p w14:paraId="4CF06D75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41CE533F" w14:textId="77777777" w:rsidTr="00797474">
        <w:trPr>
          <w:trHeight w:val="908"/>
          <w:jc w:val="center"/>
        </w:trPr>
        <w:tc>
          <w:tcPr>
            <w:tcW w:w="4247" w:type="dxa"/>
            <w:shd w:val="clear" w:color="auto" w:fill="auto"/>
          </w:tcPr>
          <w:p w14:paraId="3732AB02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lastRenderedPageBreak/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5050F53" w14:textId="2C4985F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r w:rsidRPr="00520CFE">
              <w:rPr>
                <w:rFonts w:ascii="Arial" w:hAnsi="Arial" w:cs="Arial"/>
                <w:color w:val="000000"/>
                <w:lang w:val="pt-BR"/>
              </w:rPr>
              <w:t>Se o cliente desejar renegociar o orçamento previsto para o projeto, o mesmo deve enviar uma solicitação de renegociação para o Flávio elaborar novamente o orçamento.</w:t>
            </w:r>
          </w:p>
          <w:p w14:paraId="1E29B9EC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4B0DBCF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35C80CA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EC58440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Representante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000000"/>
              </w:rPr>
              <w:t>Cliente</w:t>
            </w:r>
            <w:proofErr w:type="spellEnd"/>
          </w:p>
          <w:p w14:paraId="6A6F4DEF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5DECAD3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91816B7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C2C5E65" w14:textId="77777777" w:rsidR="00915802" w:rsidRDefault="00915802" w:rsidP="0079747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Representante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000000"/>
              </w:rPr>
              <w:t>Cliente</w:t>
            </w:r>
            <w:proofErr w:type="spellEnd"/>
          </w:p>
          <w:p w14:paraId="2D2E2275" w14:textId="77777777" w:rsidR="00915802" w:rsidRPr="007D32DE" w:rsidRDefault="00915802" w:rsidP="00797474">
            <w:pPr>
              <w:rPr>
                <w:lang w:val="pt-BR"/>
              </w:rPr>
            </w:pPr>
          </w:p>
        </w:tc>
      </w:tr>
      <w:tr w:rsidR="00915802" w:rsidRPr="007D32DE" w14:paraId="6142605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BBDA7C3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15D9D80E" w14:textId="48ABF42F" w:rsidR="00915802" w:rsidRPr="007D32DE" w:rsidRDefault="006E715F" w:rsidP="00797474">
            <w:pPr>
              <w:rPr>
                <w:lang w:val="pt-BR"/>
              </w:rPr>
            </w:pPr>
            <w:r>
              <w:rPr>
                <w:lang w:val="pt-BR"/>
              </w:rPr>
              <w:t>Orçamento analisado pelo cliente</w:t>
            </w:r>
          </w:p>
        </w:tc>
      </w:tr>
      <w:tr w:rsidR="00915802" w:rsidRPr="007D32DE" w14:paraId="0C514DA4" w14:textId="77777777" w:rsidTr="00797474">
        <w:trPr>
          <w:trHeight w:val="233"/>
          <w:jc w:val="center"/>
        </w:trPr>
        <w:tc>
          <w:tcPr>
            <w:tcW w:w="4247" w:type="dxa"/>
            <w:shd w:val="clear" w:color="auto" w:fill="auto"/>
          </w:tcPr>
          <w:p w14:paraId="4A778A01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6F6275F" w14:textId="6638D444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Orçament</w:t>
            </w:r>
            <w:r w:rsidR="006E715F">
              <w:rPr>
                <w:lang w:val="pt-BR"/>
              </w:rPr>
              <w:t>o modificado pelo cliente</w:t>
            </w:r>
          </w:p>
        </w:tc>
      </w:tr>
      <w:tr w:rsidR="00915802" w:rsidRPr="007D32DE" w14:paraId="40E3339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61C5629" w14:textId="77777777" w:rsidR="00915802" w:rsidRPr="00DB3879" w:rsidRDefault="00915802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2822249C" w14:textId="03E8BC08" w:rsidR="00915802" w:rsidRPr="007D32DE" w:rsidRDefault="00915802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Whatsapp</w:t>
            </w:r>
            <w:proofErr w:type="spellEnd"/>
            <w:r w:rsidR="006E715F">
              <w:rPr>
                <w:lang w:val="pt-BR"/>
              </w:rPr>
              <w:br/>
            </w:r>
            <w:r>
              <w:rPr>
                <w:lang w:val="pt-BR"/>
              </w:rPr>
              <w:t>Email</w:t>
            </w:r>
          </w:p>
        </w:tc>
      </w:tr>
      <w:tr w:rsidR="00915802" w:rsidRPr="007D32DE" w14:paraId="69E8A35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73FD7B0" w14:textId="77777777" w:rsidR="00915802" w:rsidRPr="00DB3879" w:rsidRDefault="0091580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74269FC" w14:textId="77777777" w:rsidR="00915802" w:rsidRPr="007D32DE" w:rsidRDefault="00915802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</w:tbl>
    <w:p w14:paraId="4D7C2725" w14:textId="2D8373A7" w:rsidR="00014D36" w:rsidRDefault="00014D36" w:rsidP="00014D36">
      <w:r>
        <w:t>SUBPROCESSO DE ASSINAR CONTRATO</w:t>
      </w:r>
    </w:p>
    <w:p w14:paraId="4F4CB9AE" w14:textId="77777777" w:rsidR="00014D36" w:rsidRPr="00656673" w:rsidRDefault="00014D36" w:rsidP="00915802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D5A6D" w:rsidRPr="005D7DFD" w14:paraId="6EED6ABF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5361A79" w14:textId="77777777" w:rsidR="00FD5A6D" w:rsidRPr="00DB3879" w:rsidRDefault="00FD5A6D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7A27849" w14:textId="77777777" w:rsidR="00FD5A6D" w:rsidRPr="005D7DFD" w:rsidRDefault="00FD5A6D" w:rsidP="00797474">
            <w:pPr>
              <w:rPr>
                <w:lang w:val="pt-BR"/>
              </w:rPr>
            </w:pPr>
            <w:r>
              <w:rPr>
                <w:lang w:val="pt-BR"/>
              </w:rPr>
              <w:t>Elaborar Contrato</w:t>
            </w:r>
          </w:p>
        </w:tc>
      </w:tr>
      <w:tr w:rsidR="00FD5A6D" w:rsidRPr="005D7DFD" w14:paraId="48E4DDD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525269C" w14:textId="77777777" w:rsidR="00FD5A6D" w:rsidRPr="00DB3879" w:rsidRDefault="00FD5A6D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D470704" w14:textId="77777777" w:rsidR="00FD5A6D" w:rsidRPr="005D7DFD" w:rsidRDefault="00FD5A6D" w:rsidP="00797474">
            <w:pPr>
              <w:rPr>
                <w:lang w:val="pt-BR"/>
              </w:rPr>
            </w:pPr>
            <w:r>
              <w:rPr>
                <w:lang w:val="pt-BR"/>
              </w:rPr>
              <w:t>Assim que o cliente aprova o orçamento, o Flávio gera o contrato, já assinado, com base no produto de software solicitado pelo cliente no sistema da empresa.</w:t>
            </w:r>
          </w:p>
        </w:tc>
      </w:tr>
      <w:tr w:rsidR="00FD5A6D" w:rsidRPr="005D7DFD" w14:paraId="310E234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F1FACEB" w14:textId="77777777" w:rsidR="00FD5A6D" w:rsidRPr="00DB3879" w:rsidRDefault="00FD5A6D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D397A1A" w14:textId="77777777" w:rsidR="00FD5A6D" w:rsidRPr="005D7DFD" w:rsidRDefault="00FD5A6D" w:rsidP="00797474">
            <w:pPr>
              <w:rPr>
                <w:lang w:val="pt-BR"/>
              </w:rPr>
            </w:pPr>
            <w:r>
              <w:rPr>
                <w:lang w:val="pt-BR"/>
              </w:rPr>
              <w:t>Flávio</w:t>
            </w:r>
          </w:p>
        </w:tc>
      </w:tr>
      <w:tr w:rsidR="00FD5A6D" w:rsidRPr="005D7DFD" w14:paraId="0BAACAB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66BD028" w14:textId="77777777" w:rsidR="00FD5A6D" w:rsidRPr="00DB3879" w:rsidRDefault="00FD5A6D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11D49F2" w14:textId="77777777" w:rsidR="00FD5A6D" w:rsidRPr="005D7DFD" w:rsidRDefault="00FD5A6D" w:rsidP="00797474">
            <w:pPr>
              <w:rPr>
                <w:lang w:val="pt-BR"/>
              </w:rPr>
            </w:pPr>
            <w:r>
              <w:rPr>
                <w:lang w:val="pt-BR"/>
              </w:rPr>
              <w:t>Flávio</w:t>
            </w:r>
          </w:p>
        </w:tc>
      </w:tr>
      <w:tr w:rsidR="00FD5A6D" w:rsidRPr="005D7DFD" w14:paraId="6E9F2D7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22EB2DB" w14:textId="77777777" w:rsidR="00FD5A6D" w:rsidRPr="00DB3879" w:rsidRDefault="00FD5A6D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44904B22" w14:textId="176E4AE0" w:rsidR="00FD5A6D" w:rsidRPr="005D7DFD" w:rsidRDefault="00FD5A6D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Produto de Software Solicitado </w:t>
            </w:r>
            <w:r w:rsidR="006E715F">
              <w:rPr>
                <w:lang w:val="pt-BR"/>
              </w:rPr>
              <w:br/>
              <w:t>Orçamento negociado</w:t>
            </w:r>
          </w:p>
        </w:tc>
      </w:tr>
      <w:tr w:rsidR="00FD5A6D" w:rsidRPr="005D7DFD" w14:paraId="1032CF7F" w14:textId="77777777" w:rsidTr="00797474">
        <w:trPr>
          <w:trHeight w:val="148"/>
          <w:jc w:val="center"/>
        </w:trPr>
        <w:tc>
          <w:tcPr>
            <w:tcW w:w="4247" w:type="dxa"/>
            <w:shd w:val="clear" w:color="auto" w:fill="auto"/>
          </w:tcPr>
          <w:p w14:paraId="6B9F3CF0" w14:textId="77777777" w:rsidR="00FD5A6D" w:rsidRPr="00DB3879" w:rsidRDefault="00FD5A6D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6F1AAD0" w14:textId="77777777" w:rsidR="00FD5A6D" w:rsidRPr="005D7DFD" w:rsidRDefault="00FD5A6D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Contrato Elaborado </w:t>
            </w:r>
          </w:p>
        </w:tc>
      </w:tr>
      <w:tr w:rsidR="00FD5A6D" w:rsidRPr="005D7DFD" w14:paraId="650A6E8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84EFE20" w14:textId="77777777" w:rsidR="00FD5A6D" w:rsidRPr="00DB3879" w:rsidRDefault="00FD5A6D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5977D3EF" w14:textId="77777777" w:rsidR="00FD5A6D" w:rsidRPr="005D7DFD" w:rsidRDefault="00FD5A6D" w:rsidP="00797474">
            <w:pPr>
              <w:rPr>
                <w:lang w:val="pt-BR"/>
              </w:rPr>
            </w:pPr>
            <w:r>
              <w:rPr>
                <w:lang w:val="pt-BR"/>
              </w:rPr>
              <w:t>Sistema Interno</w:t>
            </w:r>
          </w:p>
        </w:tc>
      </w:tr>
      <w:tr w:rsidR="00FD5A6D" w:rsidRPr="005D7DFD" w14:paraId="1C1041F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C3E66A3" w14:textId="77777777" w:rsidR="00FD5A6D" w:rsidRPr="00DB3879" w:rsidRDefault="00FD5A6D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0F46D41" w14:textId="77777777" w:rsidR="00FD5A6D" w:rsidRPr="005D7DFD" w:rsidRDefault="00FD5A6D" w:rsidP="00797474">
            <w:pPr>
              <w:rPr>
                <w:lang w:val="pt-BR"/>
              </w:rPr>
            </w:pPr>
            <w:r>
              <w:rPr>
                <w:lang w:val="pt-BR"/>
              </w:rPr>
              <w:t>Modelo de Contrato</w:t>
            </w:r>
          </w:p>
        </w:tc>
      </w:tr>
    </w:tbl>
    <w:p w14:paraId="36C0458D" w14:textId="77777777" w:rsidR="00FD5A6D" w:rsidRDefault="00FD5A6D" w:rsidP="00FD5A6D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D5A6D" w:rsidRPr="005D7DFD" w14:paraId="448F65BF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939065F" w14:textId="77777777" w:rsidR="00FD5A6D" w:rsidRPr="00DB3879" w:rsidRDefault="00FD5A6D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BB61D50" w14:textId="77777777" w:rsidR="00FD5A6D" w:rsidRPr="005D7DFD" w:rsidRDefault="00FD5A6D" w:rsidP="00797474">
            <w:pPr>
              <w:rPr>
                <w:lang w:val="pt-BR"/>
              </w:rPr>
            </w:pPr>
            <w:r>
              <w:rPr>
                <w:lang w:val="pt-BR"/>
              </w:rPr>
              <w:t>Enviar Contrato</w:t>
            </w:r>
          </w:p>
        </w:tc>
      </w:tr>
      <w:tr w:rsidR="00FD5A6D" w:rsidRPr="005D7DFD" w14:paraId="7ED26CD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C3F2894" w14:textId="77777777" w:rsidR="00FD5A6D" w:rsidRPr="00DB3879" w:rsidRDefault="00FD5A6D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E048797" w14:textId="77777777" w:rsidR="00FD5A6D" w:rsidRPr="005D7DFD" w:rsidRDefault="00FD5A6D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Assim que o contrato for elaborado, </w:t>
            </w:r>
            <w:proofErr w:type="gramStart"/>
            <w:r>
              <w:rPr>
                <w:lang w:val="pt-BR"/>
              </w:rPr>
              <w:t>o mesmo</w:t>
            </w:r>
            <w:proofErr w:type="gramEnd"/>
            <w:r>
              <w:rPr>
                <w:lang w:val="pt-BR"/>
              </w:rPr>
              <w:t xml:space="preserve"> é enviado ao cliente para ser assinado.</w:t>
            </w:r>
          </w:p>
        </w:tc>
      </w:tr>
      <w:tr w:rsidR="00FD5A6D" w:rsidRPr="005D7DFD" w14:paraId="0B80A48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9A57A45" w14:textId="77777777" w:rsidR="00FD5A6D" w:rsidRPr="00DB3879" w:rsidRDefault="00FD5A6D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C509C16" w14:textId="77777777" w:rsidR="00FD5A6D" w:rsidRPr="005D7DFD" w:rsidRDefault="00FD5A6D" w:rsidP="00797474">
            <w:pPr>
              <w:rPr>
                <w:lang w:val="pt-BR"/>
              </w:rPr>
            </w:pPr>
            <w:r>
              <w:rPr>
                <w:lang w:val="pt-BR"/>
              </w:rPr>
              <w:t>Flávio</w:t>
            </w:r>
          </w:p>
        </w:tc>
      </w:tr>
      <w:tr w:rsidR="00FD5A6D" w:rsidRPr="005D7DFD" w14:paraId="56D5321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133984B" w14:textId="77777777" w:rsidR="00FD5A6D" w:rsidRPr="00DB3879" w:rsidRDefault="00FD5A6D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3664E44" w14:textId="77777777" w:rsidR="00FD5A6D" w:rsidRPr="005D7DFD" w:rsidRDefault="00FD5A6D" w:rsidP="00797474">
            <w:pPr>
              <w:rPr>
                <w:lang w:val="pt-BR"/>
              </w:rPr>
            </w:pPr>
            <w:r>
              <w:rPr>
                <w:lang w:val="pt-BR"/>
              </w:rPr>
              <w:t>Flávio</w:t>
            </w:r>
          </w:p>
        </w:tc>
      </w:tr>
      <w:tr w:rsidR="00FD5A6D" w:rsidRPr="005D7DFD" w14:paraId="5583789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BEF5659" w14:textId="77777777" w:rsidR="00FD5A6D" w:rsidRPr="00DB3879" w:rsidRDefault="00FD5A6D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37D084CD" w14:textId="77777777" w:rsidR="00FD5A6D" w:rsidRPr="005D7DFD" w:rsidRDefault="00FD5A6D" w:rsidP="00797474">
            <w:pPr>
              <w:rPr>
                <w:lang w:val="pt-BR"/>
              </w:rPr>
            </w:pPr>
            <w:r>
              <w:rPr>
                <w:lang w:val="pt-BR"/>
              </w:rPr>
              <w:t>Contrato Elaborado</w:t>
            </w:r>
          </w:p>
        </w:tc>
      </w:tr>
      <w:tr w:rsidR="00FD5A6D" w:rsidRPr="005D7DFD" w14:paraId="5B10060E" w14:textId="77777777" w:rsidTr="00797474">
        <w:trPr>
          <w:trHeight w:val="226"/>
          <w:jc w:val="center"/>
        </w:trPr>
        <w:tc>
          <w:tcPr>
            <w:tcW w:w="4247" w:type="dxa"/>
            <w:shd w:val="clear" w:color="auto" w:fill="auto"/>
          </w:tcPr>
          <w:p w14:paraId="2FB67467" w14:textId="77777777" w:rsidR="00FD5A6D" w:rsidRPr="00DB3879" w:rsidRDefault="00FD5A6D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59C5FB3" w14:textId="77777777" w:rsidR="00FD5A6D" w:rsidRPr="005D7DFD" w:rsidRDefault="00FD5A6D" w:rsidP="00797474">
            <w:pPr>
              <w:rPr>
                <w:lang w:val="pt-BR"/>
              </w:rPr>
            </w:pPr>
            <w:r>
              <w:rPr>
                <w:lang w:val="pt-BR"/>
              </w:rPr>
              <w:t>Contrato Elaborado</w:t>
            </w:r>
          </w:p>
        </w:tc>
      </w:tr>
      <w:tr w:rsidR="00FD5A6D" w:rsidRPr="005D7DFD" w14:paraId="6E86C9CA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0C5317D" w14:textId="77777777" w:rsidR="00FD5A6D" w:rsidRPr="00DB3879" w:rsidRDefault="00FD5A6D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7808392F" w14:textId="77777777" w:rsidR="00FD5A6D" w:rsidRPr="005D7DFD" w:rsidRDefault="00FD5A6D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Email ou </w:t>
            </w:r>
            <w:proofErr w:type="spellStart"/>
            <w:r>
              <w:rPr>
                <w:lang w:val="pt-BR"/>
              </w:rPr>
              <w:t>Whatsapp</w:t>
            </w:r>
            <w:proofErr w:type="spellEnd"/>
          </w:p>
        </w:tc>
      </w:tr>
      <w:tr w:rsidR="00FD5A6D" w:rsidRPr="005D7DFD" w14:paraId="12F6F26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3F84531" w14:textId="77777777" w:rsidR="00FD5A6D" w:rsidRPr="00DB3879" w:rsidRDefault="00FD5A6D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683378D" w14:textId="77777777" w:rsidR="00FD5A6D" w:rsidRPr="005D7DFD" w:rsidRDefault="00FD5A6D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Não </w:t>
            </w:r>
            <w:proofErr w:type="gramStart"/>
            <w:r>
              <w:rPr>
                <w:lang w:val="pt-BR"/>
              </w:rPr>
              <w:t>se Aplica</w:t>
            </w:r>
            <w:proofErr w:type="gramEnd"/>
          </w:p>
        </w:tc>
      </w:tr>
    </w:tbl>
    <w:p w14:paraId="6CA5367D" w14:textId="77777777" w:rsidR="00FD5A6D" w:rsidRDefault="00FD5A6D" w:rsidP="00B2172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D1832" w:rsidRPr="005D7DFD" w14:paraId="783BE64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68F2D7D" w14:textId="77777777" w:rsidR="002D1832" w:rsidRPr="00DB3879" w:rsidRDefault="002D1832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DD10F12" w14:textId="77777777" w:rsidR="002D1832" w:rsidRPr="005D7DFD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Analisar Contrato</w:t>
            </w:r>
          </w:p>
        </w:tc>
      </w:tr>
      <w:tr w:rsidR="002D1832" w:rsidRPr="005D7DFD" w14:paraId="46F5EC7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CFE093C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8B51BBD" w14:textId="77777777" w:rsidR="002D1832" w:rsidRPr="005D7DFD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O cliente recebe o contrato, em seguida realiza a análise </w:t>
            </w:r>
            <w:proofErr w:type="gramStart"/>
            <w:r>
              <w:rPr>
                <w:lang w:val="pt-BR"/>
              </w:rPr>
              <w:t>do mesmo</w:t>
            </w:r>
            <w:proofErr w:type="gramEnd"/>
            <w:r>
              <w:rPr>
                <w:lang w:val="pt-BR"/>
              </w:rPr>
              <w:t>, para verificar se está de acordo com o solicitado.</w:t>
            </w:r>
          </w:p>
        </w:tc>
      </w:tr>
      <w:tr w:rsidR="002D1832" w:rsidRPr="005D7DFD" w14:paraId="190C2C5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37C692A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6DB605A" w14:textId="77777777" w:rsidR="002D1832" w:rsidRPr="005D7DFD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Representante do Cliente</w:t>
            </w:r>
          </w:p>
        </w:tc>
      </w:tr>
      <w:tr w:rsidR="002D1832" w:rsidRPr="005D7DFD" w14:paraId="7C65B8B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30E0909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C7D424F" w14:textId="77777777" w:rsidR="002D1832" w:rsidRPr="005D7DFD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Representante do Cliente</w:t>
            </w:r>
          </w:p>
        </w:tc>
      </w:tr>
      <w:tr w:rsidR="002D1832" w:rsidRPr="005D7DFD" w14:paraId="66F152C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56BA05D" w14:textId="77777777" w:rsidR="002D1832" w:rsidRPr="00DB3879" w:rsidRDefault="002D1832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6CF3FB01" w14:textId="77777777" w:rsidR="002D1832" w:rsidRPr="005D7DFD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Contrato Elaborado pela Empresa</w:t>
            </w:r>
          </w:p>
        </w:tc>
      </w:tr>
      <w:tr w:rsidR="002D1832" w:rsidRPr="005D7DFD" w14:paraId="18C56BB7" w14:textId="77777777" w:rsidTr="00797474">
        <w:trPr>
          <w:trHeight w:val="316"/>
          <w:jc w:val="center"/>
        </w:trPr>
        <w:tc>
          <w:tcPr>
            <w:tcW w:w="4247" w:type="dxa"/>
            <w:shd w:val="clear" w:color="auto" w:fill="auto"/>
          </w:tcPr>
          <w:p w14:paraId="53021248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1843A83" w14:textId="77777777" w:rsidR="002D1832" w:rsidRPr="005D7DFD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Contrato Analisado pelo Cliente</w:t>
            </w:r>
          </w:p>
        </w:tc>
      </w:tr>
      <w:tr w:rsidR="002D1832" w:rsidRPr="005D7DFD" w14:paraId="160BF38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8C200D4" w14:textId="77777777" w:rsidR="002D1832" w:rsidRPr="00DB3879" w:rsidRDefault="002D1832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75A6AB71" w14:textId="77777777" w:rsidR="002D1832" w:rsidRPr="00912B57" w:rsidRDefault="002D1832" w:rsidP="00797474">
            <w:pPr>
              <w:rPr>
                <w:color w:val="FF0000"/>
                <w:lang w:val="pt-BR"/>
              </w:rPr>
            </w:pPr>
            <w:r w:rsidRPr="00815CF9">
              <w:rPr>
                <w:lang w:val="pt-BR"/>
              </w:rPr>
              <w:t>Não se aplica</w:t>
            </w:r>
          </w:p>
        </w:tc>
      </w:tr>
      <w:tr w:rsidR="002D1832" w:rsidRPr="005D7DFD" w14:paraId="3E40464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389739A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B24CFAF" w14:textId="77777777" w:rsidR="002D1832" w:rsidRPr="005D7DFD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</w:tbl>
    <w:p w14:paraId="42D46270" w14:textId="77777777" w:rsidR="002D1832" w:rsidRDefault="002D1832" w:rsidP="002D1832">
      <w:pPr>
        <w:rPr>
          <w:lang w:val="pt-BR"/>
        </w:rPr>
      </w:pPr>
    </w:p>
    <w:p w14:paraId="68D14451" w14:textId="77777777" w:rsidR="002D1832" w:rsidRDefault="002D1832" w:rsidP="002D1832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D1832" w:rsidRPr="00075DE2" w14:paraId="67D2775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F36CB44" w14:textId="77777777" w:rsidR="002D1832" w:rsidRPr="00DB3879" w:rsidRDefault="002D1832" w:rsidP="00797474">
            <w:pPr>
              <w:rPr>
                <w:b/>
              </w:rPr>
            </w:pPr>
            <w:r w:rsidRPr="00DB3879">
              <w:rPr>
                <w:b/>
              </w:rPr>
              <w:lastRenderedPageBreak/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420C280" w14:textId="77777777" w:rsidR="002D1832" w:rsidRPr="00075DE2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Assinar Contrato</w:t>
            </w:r>
          </w:p>
        </w:tc>
      </w:tr>
      <w:tr w:rsidR="002D1832" w:rsidRPr="00075DE2" w14:paraId="7000B17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038884B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3D15041" w14:textId="77777777" w:rsidR="002D1832" w:rsidRPr="00075DE2" w:rsidRDefault="002D1832" w:rsidP="0079747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Se o cliente está de acordo com o conteúdo apresentado no contrato, </w:t>
            </w:r>
            <w:proofErr w:type="gramStart"/>
            <w:r>
              <w:rPr>
                <w:lang w:val="pt-BR"/>
              </w:rPr>
              <w:t>o mesmo</w:t>
            </w:r>
            <w:proofErr w:type="gramEnd"/>
            <w:r>
              <w:rPr>
                <w:lang w:val="pt-BR"/>
              </w:rPr>
              <w:t xml:space="preserve"> realiza a sua assinatura.</w:t>
            </w:r>
          </w:p>
        </w:tc>
      </w:tr>
      <w:tr w:rsidR="002D1832" w:rsidRPr="00075DE2" w14:paraId="37911C0A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5A60D7B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E60184D" w14:textId="77777777" w:rsidR="002D1832" w:rsidRPr="00075DE2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Representante do Cliente </w:t>
            </w:r>
          </w:p>
        </w:tc>
      </w:tr>
      <w:tr w:rsidR="002D1832" w:rsidRPr="00075DE2" w14:paraId="0012374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4ED6BD8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34F30DC" w14:textId="77777777" w:rsidR="002D1832" w:rsidRPr="00075DE2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Representante do Cliente</w:t>
            </w:r>
          </w:p>
        </w:tc>
      </w:tr>
      <w:tr w:rsidR="002D1832" w:rsidRPr="00075DE2" w14:paraId="23E60DA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5DF399E" w14:textId="77777777" w:rsidR="002D1832" w:rsidRPr="00DB3879" w:rsidRDefault="002D1832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6FB23D49" w14:textId="77777777" w:rsidR="002D1832" w:rsidRPr="00075DE2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Contrato Analisado pelo Cliente</w:t>
            </w:r>
          </w:p>
        </w:tc>
      </w:tr>
      <w:tr w:rsidR="002D1832" w:rsidRPr="00075DE2" w14:paraId="76CDA759" w14:textId="77777777" w:rsidTr="00797474">
        <w:trPr>
          <w:trHeight w:val="246"/>
          <w:jc w:val="center"/>
        </w:trPr>
        <w:tc>
          <w:tcPr>
            <w:tcW w:w="4247" w:type="dxa"/>
            <w:shd w:val="clear" w:color="auto" w:fill="auto"/>
          </w:tcPr>
          <w:p w14:paraId="4BA6D4DA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A407B79" w14:textId="77777777" w:rsidR="002D1832" w:rsidRPr="00075DE2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Contrato Assinado pelo Cliente</w:t>
            </w:r>
          </w:p>
        </w:tc>
      </w:tr>
      <w:tr w:rsidR="002D1832" w:rsidRPr="00075DE2" w14:paraId="0C8E204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A99EBBB" w14:textId="77777777" w:rsidR="002D1832" w:rsidRPr="00DB3879" w:rsidRDefault="002D1832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0DF53C14" w14:textId="77777777" w:rsidR="002D1832" w:rsidRPr="00A45654" w:rsidRDefault="002D1832" w:rsidP="00797474">
            <w:pPr>
              <w:rPr>
                <w:lang w:val="pt-BR"/>
              </w:rPr>
            </w:pPr>
            <w:r w:rsidRPr="00A45654">
              <w:rPr>
                <w:lang w:val="pt-BR"/>
              </w:rPr>
              <w:t>Sistema de Assinatura Online</w:t>
            </w:r>
          </w:p>
          <w:p w14:paraId="140E8843" w14:textId="77777777" w:rsidR="002D1832" w:rsidRPr="00075DE2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Sistema Interno</w:t>
            </w:r>
          </w:p>
        </w:tc>
      </w:tr>
      <w:tr w:rsidR="002D1832" w:rsidRPr="00075DE2" w14:paraId="25B311AE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378DE2B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EEFEF11" w14:textId="77777777" w:rsidR="002D1832" w:rsidRPr="00075DE2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</w:tbl>
    <w:p w14:paraId="61BA0405" w14:textId="77777777" w:rsidR="002D1832" w:rsidRDefault="002D1832" w:rsidP="002D1832">
      <w:pPr>
        <w:rPr>
          <w:lang w:val="pt-BR"/>
        </w:rPr>
      </w:pPr>
    </w:p>
    <w:p w14:paraId="505DD7FA" w14:textId="77777777" w:rsidR="002D1832" w:rsidRDefault="002D1832" w:rsidP="002D1832">
      <w:pPr>
        <w:rPr>
          <w:lang w:val="pt-BR"/>
        </w:rPr>
      </w:pPr>
    </w:p>
    <w:p w14:paraId="235E68B7" w14:textId="77777777" w:rsidR="002D1832" w:rsidRDefault="002D1832" w:rsidP="002D1832">
      <w:pPr>
        <w:rPr>
          <w:lang w:val="pt-BR"/>
        </w:rPr>
      </w:pPr>
    </w:p>
    <w:p w14:paraId="7EFE3FE3" w14:textId="77777777" w:rsidR="002D1832" w:rsidRDefault="002D1832" w:rsidP="002D1832">
      <w:pPr>
        <w:rPr>
          <w:lang w:val="pt-BR"/>
        </w:rPr>
      </w:pPr>
    </w:p>
    <w:p w14:paraId="5E65FA5A" w14:textId="77777777" w:rsidR="002D1832" w:rsidRDefault="002D1832" w:rsidP="002D1832">
      <w:pPr>
        <w:rPr>
          <w:lang w:val="pt-BR"/>
        </w:rPr>
      </w:pPr>
    </w:p>
    <w:p w14:paraId="4DEB3578" w14:textId="77777777" w:rsidR="002D1832" w:rsidRDefault="002D1832" w:rsidP="002D1832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D1832" w:rsidRPr="00075DE2" w14:paraId="3AB21BE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B336331" w14:textId="77777777" w:rsidR="002D1832" w:rsidRPr="00DB3879" w:rsidRDefault="002D1832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D7132AE" w14:textId="77777777" w:rsidR="002D1832" w:rsidRPr="00075DE2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Retornar Contrato Assinado</w:t>
            </w:r>
          </w:p>
        </w:tc>
      </w:tr>
      <w:tr w:rsidR="002D1832" w:rsidRPr="00075DE2" w14:paraId="0FC1340A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DE5F6FD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A4121F9" w14:textId="77777777" w:rsidR="002D1832" w:rsidRPr="00075DE2" w:rsidRDefault="002D1832" w:rsidP="0079747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cliente retorna o contrato assinado para o Flávio, pelo meio de contato escolhido.</w:t>
            </w:r>
          </w:p>
        </w:tc>
      </w:tr>
      <w:tr w:rsidR="002D1832" w:rsidRPr="00075DE2" w14:paraId="2FF7A28F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1F60A4D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6F5D4F5" w14:textId="77777777" w:rsidR="002D1832" w:rsidRPr="00075DE2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Representante do Cliente</w:t>
            </w:r>
          </w:p>
        </w:tc>
      </w:tr>
      <w:tr w:rsidR="002D1832" w:rsidRPr="00075DE2" w14:paraId="1A52355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A24137A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50C0CC1" w14:textId="77777777" w:rsidR="002D1832" w:rsidRPr="00075DE2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Representante do Cliente</w:t>
            </w:r>
          </w:p>
        </w:tc>
      </w:tr>
      <w:tr w:rsidR="002D1832" w:rsidRPr="00075DE2" w14:paraId="469FA9E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ED5DDD1" w14:textId="77777777" w:rsidR="002D1832" w:rsidRPr="00DB3879" w:rsidRDefault="002D1832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4DAB7B22" w14:textId="77777777" w:rsidR="002D1832" w:rsidRPr="00075DE2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Contrato Assinado pelo Cliente</w:t>
            </w:r>
          </w:p>
        </w:tc>
      </w:tr>
      <w:tr w:rsidR="002D1832" w:rsidRPr="00075DE2" w14:paraId="13310128" w14:textId="77777777" w:rsidTr="00797474">
        <w:trPr>
          <w:trHeight w:val="269"/>
          <w:jc w:val="center"/>
        </w:trPr>
        <w:tc>
          <w:tcPr>
            <w:tcW w:w="4247" w:type="dxa"/>
            <w:shd w:val="clear" w:color="auto" w:fill="auto"/>
          </w:tcPr>
          <w:p w14:paraId="76451778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3A244AA" w14:textId="77777777" w:rsidR="002D1832" w:rsidRPr="00075DE2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Contrato Assinado pelo Cliente</w:t>
            </w:r>
          </w:p>
        </w:tc>
      </w:tr>
      <w:tr w:rsidR="002D1832" w:rsidRPr="00075DE2" w14:paraId="53F7DFB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A061560" w14:textId="77777777" w:rsidR="002D1832" w:rsidRPr="00DB3879" w:rsidRDefault="002D1832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366EE668" w14:textId="77777777" w:rsidR="002D1832" w:rsidRPr="00041529" w:rsidRDefault="002D1832" w:rsidP="00797474">
            <w:pPr>
              <w:rPr>
                <w:lang w:val="pt-BR"/>
              </w:rPr>
            </w:pPr>
            <w:r w:rsidRPr="00041529">
              <w:rPr>
                <w:lang w:val="pt-BR"/>
              </w:rPr>
              <w:t xml:space="preserve">Email </w:t>
            </w:r>
          </w:p>
          <w:p w14:paraId="5789F826" w14:textId="77777777" w:rsidR="002D1832" w:rsidRDefault="002D1832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Whatsapp</w:t>
            </w:r>
            <w:proofErr w:type="spellEnd"/>
          </w:p>
          <w:p w14:paraId="6301B7DF" w14:textId="77777777" w:rsidR="002D1832" w:rsidRPr="00075DE2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Sistema Interno</w:t>
            </w:r>
          </w:p>
        </w:tc>
      </w:tr>
      <w:tr w:rsidR="002D1832" w:rsidRPr="00075DE2" w14:paraId="5A45710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74D88E7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489EC92" w14:textId="77777777" w:rsidR="002D1832" w:rsidRPr="00075DE2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</w:tbl>
    <w:p w14:paraId="350E3180" w14:textId="77777777" w:rsidR="002D1832" w:rsidRDefault="002D1832" w:rsidP="002D1832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D1832" w:rsidRPr="00075DE2" w14:paraId="257D44C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C8DBD0F" w14:textId="77777777" w:rsidR="002D1832" w:rsidRPr="00DB3879" w:rsidRDefault="002D1832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49AE62D" w14:textId="77777777" w:rsidR="002D1832" w:rsidRPr="00075DE2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Renegociar Contrato Assinado</w:t>
            </w:r>
          </w:p>
        </w:tc>
      </w:tr>
      <w:tr w:rsidR="002D1832" w:rsidRPr="00075DE2" w14:paraId="52A44D4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1C39C58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851BBF3" w14:textId="77777777" w:rsidR="002D1832" w:rsidRPr="00075DE2" w:rsidRDefault="002D1832" w:rsidP="0079747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Se o cliente optar por renegociar o contrato com a empresa, o mesmo deve enviar uma solicitação para o Flávio com cláusulas a serem adicionadas/alteradas no contrato</w:t>
            </w:r>
          </w:p>
        </w:tc>
      </w:tr>
      <w:tr w:rsidR="002D1832" w:rsidRPr="00075DE2" w14:paraId="441501F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4350A71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1DE3146" w14:textId="77777777" w:rsidR="002D1832" w:rsidRPr="00075DE2" w:rsidRDefault="002D1832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Flávo</w:t>
            </w:r>
            <w:proofErr w:type="spellEnd"/>
          </w:p>
        </w:tc>
      </w:tr>
      <w:tr w:rsidR="002D1832" w:rsidRPr="00075DE2" w14:paraId="6CB6D48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4F8B7F8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4B69D22" w14:textId="77777777" w:rsidR="002D1832" w:rsidRPr="00075DE2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Representante do Cliente; Flávio</w:t>
            </w:r>
          </w:p>
        </w:tc>
      </w:tr>
      <w:tr w:rsidR="002D1832" w:rsidRPr="00075DE2" w14:paraId="199582A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D041B35" w14:textId="77777777" w:rsidR="002D1832" w:rsidRPr="00DB3879" w:rsidRDefault="002D1832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619483EA" w14:textId="77777777" w:rsidR="002D1832" w:rsidRPr="00075DE2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Contrato com alterações necessárias</w:t>
            </w:r>
          </w:p>
        </w:tc>
      </w:tr>
      <w:tr w:rsidR="002D1832" w:rsidRPr="00075DE2" w14:paraId="79ACBF11" w14:textId="77777777" w:rsidTr="00797474">
        <w:trPr>
          <w:trHeight w:val="254"/>
          <w:jc w:val="center"/>
        </w:trPr>
        <w:tc>
          <w:tcPr>
            <w:tcW w:w="4247" w:type="dxa"/>
            <w:shd w:val="clear" w:color="auto" w:fill="auto"/>
          </w:tcPr>
          <w:p w14:paraId="17C2D216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802420D" w14:textId="77777777" w:rsidR="002D1832" w:rsidRPr="00075DE2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Contrato com alterações realizadas</w:t>
            </w:r>
          </w:p>
        </w:tc>
      </w:tr>
      <w:tr w:rsidR="002D1832" w:rsidRPr="00075DE2" w14:paraId="509407F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32AE0EA" w14:textId="77777777" w:rsidR="002D1832" w:rsidRPr="00DB3879" w:rsidRDefault="002D1832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4F036705" w14:textId="77777777" w:rsidR="002D1832" w:rsidRPr="00075DE2" w:rsidRDefault="002D1832" w:rsidP="00797474">
            <w:pPr>
              <w:rPr>
                <w:lang w:val="pt-BR"/>
              </w:rPr>
            </w:pPr>
            <w:r w:rsidRPr="00085D4E">
              <w:rPr>
                <w:lang w:val="pt-BR"/>
              </w:rPr>
              <w:t>Sistema Interno</w:t>
            </w:r>
          </w:p>
        </w:tc>
      </w:tr>
      <w:tr w:rsidR="002D1832" w:rsidRPr="00075DE2" w14:paraId="544A5BC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A01ED03" w14:textId="77777777" w:rsidR="002D1832" w:rsidRPr="00DB3879" w:rsidRDefault="002D1832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6EE6FF9" w14:textId="77777777" w:rsidR="002D1832" w:rsidRPr="00075DE2" w:rsidRDefault="002D1832" w:rsidP="00797474">
            <w:pPr>
              <w:rPr>
                <w:lang w:val="pt-BR"/>
              </w:rPr>
            </w:pPr>
            <w:r>
              <w:rPr>
                <w:lang w:val="pt-BR"/>
              </w:rPr>
              <w:t>Modelo de Contrato</w:t>
            </w:r>
          </w:p>
        </w:tc>
      </w:tr>
    </w:tbl>
    <w:p w14:paraId="63FDC645" w14:textId="77777777" w:rsidR="002D1832" w:rsidRDefault="002D1832" w:rsidP="00B21722"/>
    <w:p w14:paraId="11CEE2AB" w14:textId="105BAAE9" w:rsidR="00E87D20" w:rsidRDefault="00E87D20" w:rsidP="00B21722">
      <w:r>
        <w:t>SUBPROCESSO DE DESENVOLVIMENTO FRONT-END</w:t>
      </w:r>
    </w:p>
    <w:p w14:paraId="7D91A4ED" w14:textId="77777777" w:rsidR="00E87D20" w:rsidRDefault="00E87D20" w:rsidP="00B2172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532A9" w:rsidRPr="00075DE2" w14:paraId="529C255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337F452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4A4D56A" w14:textId="012FC50F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Desenhar as Telas</w:t>
            </w:r>
          </w:p>
        </w:tc>
      </w:tr>
      <w:tr w:rsidR="009532A9" w:rsidRPr="00075DE2" w14:paraId="2767DC0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B52432A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DE78F0E" w14:textId="77777777" w:rsidR="009532A9" w:rsidRPr="00075DE2" w:rsidRDefault="009532A9" w:rsidP="0079747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Desenvolver o protótipo das telas do sistema a ser desenvolvido para que o usuário possa aprovar.</w:t>
            </w:r>
          </w:p>
        </w:tc>
      </w:tr>
      <w:tr w:rsidR="009532A9" w:rsidRPr="00075DE2" w14:paraId="31D3867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67117D7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BAC7363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Sidnei</w:t>
            </w:r>
          </w:p>
        </w:tc>
      </w:tr>
      <w:tr w:rsidR="009532A9" w:rsidRPr="00075DE2" w14:paraId="4936F80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ADA537B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4C15DC4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Sidnei</w:t>
            </w:r>
          </w:p>
        </w:tc>
      </w:tr>
      <w:tr w:rsidR="009532A9" w:rsidRPr="00075DE2" w14:paraId="36F7E2A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CD502FF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72E0D929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  <w:tr w:rsidR="009532A9" w:rsidRPr="00075DE2" w14:paraId="47426A67" w14:textId="77777777" w:rsidTr="00797474">
        <w:trPr>
          <w:trHeight w:val="312"/>
          <w:jc w:val="center"/>
        </w:trPr>
        <w:tc>
          <w:tcPr>
            <w:tcW w:w="4247" w:type="dxa"/>
            <w:shd w:val="clear" w:color="auto" w:fill="auto"/>
          </w:tcPr>
          <w:p w14:paraId="5EBEAB62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3C1A777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Telas no </w:t>
            </w:r>
            <w:proofErr w:type="spellStart"/>
            <w:r>
              <w:rPr>
                <w:lang w:val="pt-BR"/>
              </w:rPr>
              <w:t>Figma</w:t>
            </w:r>
            <w:proofErr w:type="spellEnd"/>
          </w:p>
        </w:tc>
      </w:tr>
      <w:tr w:rsidR="009532A9" w:rsidRPr="00075DE2" w14:paraId="74A95A2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9F8DA04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3AD0BB2C" w14:textId="77777777" w:rsidR="009532A9" w:rsidRPr="00075DE2" w:rsidRDefault="009532A9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Figma</w:t>
            </w:r>
            <w:proofErr w:type="spellEnd"/>
          </w:p>
        </w:tc>
      </w:tr>
      <w:tr w:rsidR="009532A9" w:rsidRPr="00075DE2" w14:paraId="7D84F58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FF47BD6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lastRenderedPageBreak/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13F895A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Escopo do Projeto</w:t>
            </w:r>
          </w:p>
        </w:tc>
      </w:tr>
    </w:tbl>
    <w:p w14:paraId="70CCCA02" w14:textId="77777777" w:rsidR="009532A9" w:rsidRDefault="009532A9" w:rsidP="009532A9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532A9" w:rsidRPr="00075DE2" w14:paraId="59CE5D7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B6EA57C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ECF8280" w14:textId="41FCA17E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Implementar Telas </w:t>
            </w:r>
          </w:p>
        </w:tc>
      </w:tr>
      <w:tr w:rsidR="009532A9" w:rsidRPr="00075DE2" w14:paraId="26A6E8B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CE46676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13B9A9A" w14:textId="77777777" w:rsidR="009532A9" w:rsidRPr="00075DE2" w:rsidRDefault="009532A9" w:rsidP="0079747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Implementar o código das telas usando as tecnologias selecionadas.</w:t>
            </w:r>
          </w:p>
        </w:tc>
      </w:tr>
      <w:tr w:rsidR="009532A9" w:rsidRPr="00075DE2" w14:paraId="5D68EAA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C3A044D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8C3DFAF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Sidnei</w:t>
            </w:r>
          </w:p>
        </w:tc>
      </w:tr>
      <w:tr w:rsidR="009532A9" w:rsidRPr="00075DE2" w14:paraId="2E04854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CFEFDB5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D57D7F3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Sidnei</w:t>
            </w:r>
          </w:p>
        </w:tc>
      </w:tr>
      <w:tr w:rsidR="009532A9" w:rsidRPr="00075DE2" w14:paraId="0307FE8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E78F1BD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00DEEBC8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Telas no </w:t>
            </w:r>
            <w:proofErr w:type="spellStart"/>
            <w:r>
              <w:rPr>
                <w:lang w:val="pt-BR"/>
              </w:rPr>
              <w:t>Figma</w:t>
            </w:r>
            <w:proofErr w:type="spellEnd"/>
          </w:p>
        </w:tc>
      </w:tr>
      <w:tr w:rsidR="009532A9" w:rsidRPr="00075DE2" w14:paraId="4AB28662" w14:textId="77777777" w:rsidTr="00797474">
        <w:trPr>
          <w:trHeight w:val="292"/>
          <w:jc w:val="center"/>
        </w:trPr>
        <w:tc>
          <w:tcPr>
            <w:tcW w:w="4247" w:type="dxa"/>
            <w:shd w:val="clear" w:color="auto" w:fill="auto"/>
          </w:tcPr>
          <w:p w14:paraId="64BCFEC0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185F270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Código Fonte do Front </w:t>
            </w:r>
            <w:proofErr w:type="spellStart"/>
            <w:r>
              <w:rPr>
                <w:lang w:val="pt-BR"/>
              </w:rPr>
              <w:t>End</w:t>
            </w:r>
            <w:proofErr w:type="spellEnd"/>
          </w:p>
        </w:tc>
      </w:tr>
      <w:tr w:rsidR="009532A9" w:rsidRPr="00075DE2" w14:paraId="6246C19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DDA3352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76EFA2D5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Visual Studio </w:t>
            </w:r>
            <w:proofErr w:type="spellStart"/>
            <w:r>
              <w:rPr>
                <w:lang w:val="pt-BR"/>
              </w:rPr>
              <w:t>Code</w:t>
            </w:r>
            <w:proofErr w:type="spellEnd"/>
          </w:p>
        </w:tc>
      </w:tr>
      <w:tr w:rsidR="009532A9" w:rsidRPr="00075DE2" w14:paraId="0F7AB88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F7E5DCE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DE18366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Escopo</w:t>
            </w:r>
          </w:p>
        </w:tc>
      </w:tr>
    </w:tbl>
    <w:p w14:paraId="303606D5" w14:textId="77777777" w:rsidR="009532A9" w:rsidRDefault="009532A9" w:rsidP="009532A9">
      <w:pPr>
        <w:rPr>
          <w:b/>
          <w:bCs/>
          <w:sz w:val="28"/>
          <w:szCs w:val="28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532A9" w:rsidRPr="00075DE2" w14:paraId="3BEB482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3B0DE77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35340D7" w14:textId="64AF5D64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Avaliar as Telas</w:t>
            </w:r>
          </w:p>
        </w:tc>
      </w:tr>
      <w:tr w:rsidR="009532A9" w:rsidRPr="00075DE2" w14:paraId="0C33DAC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C3AF387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C9D5E35" w14:textId="77777777" w:rsidR="009532A9" w:rsidRPr="00075DE2" w:rsidRDefault="009532A9" w:rsidP="0079747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Avaliar o protótipo das telas que foram desenvolvidos </w:t>
            </w:r>
          </w:p>
        </w:tc>
      </w:tr>
      <w:tr w:rsidR="009532A9" w:rsidRPr="00075DE2" w14:paraId="277E54A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C5C5DEE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E8C4D4D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Representante do Cliente</w:t>
            </w:r>
          </w:p>
        </w:tc>
      </w:tr>
      <w:tr w:rsidR="009532A9" w:rsidRPr="00075DE2" w14:paraId="2C19659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4821755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DC5E61A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Representante do Cliente</w:t>
            </w:r>
          </w:p>
        </w:tc>
      </w:tr>
      <w:tr w:rsidR="009532A9" w:rsidRPr="00075DE2" w14:paraId="3113B19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55A115D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4B5904A3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Telas do </w:t>
            </w:r>
            <w:proofErr w:type="spellStart"/>
            <w:r>
              <w:rPr>
                <w:lang w:val="pt-BR"/>
              </w:rPr>
              <w:t>Figma</w:t>
            </w:r>
            <w:proofErr w:type="spellEnd"/>
          </w:p>
        </w:tc>
      </w:tr>
      <w:tr w:rsidR="009532A9" w:rsidRPr="00075DE2" w14:paraId="6AAD5953" w14:textId="77777777" w:rsidTr="00797474">
        <w:trPr>
          <w:trHeight w:val="238"/>
          <w:jc w:val="center"/>
        </w:trPr>
        <w:tc>
          <w:tcPr>
            <w:tcW w:w="4247" w:type="dxa"/>
            <w:shd w:val="clear" w:color="auto" w:fill="auto"/>
          </w:tcPr>
          <w:p w14:paraId="5B91AA0D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E35A2A4" w14:textId="77777777" w:rsidR="009532A9" w:rsidRPr="00075DE2" w:rsidRDefault="009532A9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FeedBack</w:t>
            </w:r>
            <w:proofErr w:type="spellEnd"/>
            <w:r>
              <w:rPr>
                <w:lang w:val="pt-BR"/>
              </w:rPr>
              <w:t xml:space="preserve"> em formato de texto</w:t>
            </w:r>
          </w:p>
        </w:tc>
      </w:tr>
      <w:tr w:rsidR="009532A9" w:rsidRPr="00075DE2" w14:paraId="1D57ECEF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748A6C9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59333A7F" w14:textId="77777777" w:rsidR="009532A9" w:rsidRPr="00075DE2" w:rsidRDefault="009532A9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Whatsapp</w:t>
            </w:r>
            <w:proofErr w:type="spellEnd"/>
          </w:p>
        </w:tc>
      </w:tr>
      <w:tr w:rsidR="009532A9" w:rsidRPr="00075DE2" w14:paraId="3888DC6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1295BA6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AADCC71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</w:tbl>
    <w:p w14:paraId="757CFF1C" w14:textId="77777777" w:rsidR="009532A9" w:rsidRDefault="009532A9" w:rsidP="009532A9">
      <w:pPr>
        <w:rPr>
          <w:b/>
          <w:bCs/>
          <w:sz w:val="28"/>
          <w:szCs w:val="28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532A9" w:rsidRPr="00075DE2" w14:paraId="5DAFD82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753DA3E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6E86D24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Solicitar Alterações</w:t>
            </w:r>
          </w:p>
        </w:tc>
      </w:tr>
      <w:tr w:rsidR="009532A9" w:rsidRPr="00075DE2" w14:paraId="0FE1FBC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E03C3A8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175D10F" w14:textId="77777777" w:rsidR="009532A9" w:rsidRPr="00075DE2" w:rsidRDefault="009532A9" w:rsidP="0079747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Caso o protótipo não seja aprovado, solicitar que as telas sejam redesenhadas com as sugestões do usuário </w:t>
            </w:r>
          </w:p>
        </w:tc>
      </w:tr>
      <w:tr w:rsidR="009532A9" w:rsidRPr="00075DE2" w14:paraId="13C34EB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B85A8A8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1A43649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Representante do Cliente</w:t>
            </w:r>
          </w:p>
        </w:tc>
      </w:tr>
      <w:tr w:rsidR="009532A9" w:rsidRPr="00075DE2" w14:paraId="50203C3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6B04F53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4DFFE00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Representante do Cliente</w:t>
            </w:r>
          </w:p>
        </w:tc>
      </w:tr>
      <w:tr w:rsidR="009532A9" w:rsidRPr="00075DE2" w14:paraId="106A639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FB3BBE9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2D3CCBFD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Telas </w:t>
            </w:r>
            <w:proofErr w:type="spellStart"/>
            <w:r>
              <w:rPr>
                <w:lang w:val="pt-BR"/>
              </w:rPr>
              <w:t>Figma</w:t>
            </w:r>
            <w:proofErr w:type="spellEnd"/>
          </w:p>
        </w:tc>
      </w:tr>
      <w:tr w:rsidR="009532A9" w:rsidRPr="00075DE2" w14:paraId="46A57500" w14:textId="77777777" w:rsidTr="00797474">
        <w:trPr>
          <w:trHeight w:val="223"/>
          <w:jc w:val="center"/>
        </w:trPr>
        <w:tc>
          <w:tcPr>
            <w:tcW w:w="4247" w:type="dxa"/>
            <w:shd w:val="clear" w:color="auto" w:fill="auto"/>
          </w:tcPr>
          <w:p w14:paraId="5C7B0738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6D0E31B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Solicitação de Alterações</w:t>
            </w:r>
          </w:p>
        </w:tc>
      </w:tr>
      <w:tr w:rsidR="009532A9" w:rsidRPr="00075DE2" w14:paraId="3C7D8CBE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48653F2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404F47AD" w14:textId="77777777" w:rsidR="009532A9" w:rsidRPr="00075DE2" w:rsidRDefault="009532A9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Whatsapp</w:t>
            </w:r>
            <w:proofErr w:type="spellEnd"/>
          </w:p>
        </w:tc>
      </w:tr>
      <w:tr w:rsidR="009532A9" w:rsidRPr="00075DE2" w14:paraId="18D5E6A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78D2725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D239347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Em formato de lista de item</w:t>
            </w:r>
          </w:p>
        </w:tc>
      </w:tr>
    </w:tbl>
    <w:p w14:paraId="60FE8908" w14:textId="77777777" w:rsidR="009532A9" w:rsidRDefault="009532A9" w:rsidP="009532A9">
      <w:pPr>
        <w:rPr>
          <w:b/>
          <w:bCs/>
          <w:sz w:val="28"/>
          <w:szCs w:val="28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532A9" w:rsidRPr="00075DE2" w14:paraId="3E27DBE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FDBD51F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F8BB83D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Permitir Implementação</w:t>
            </w:r>
          </w:p>
        </w:tc>
      </w:tr>
      <w:tr w:rsidR="009532A9" w:rsidRPr="00075DE2" w14:paraId="12B1299F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A2CA575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DD4403D" w14:textId="77777777" w:rsidR="009532A9" w:rsidRPr="00075DE2" w:rsidRDefault="009532A9" w:rsidP="0079747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Caso o protótipo seja aprovado permitir a implementação das telas</w:t>
            </w:r>
          </w:p>
        </w:tc>
      </w:tr>
      <w:tr w:rsidR="009532A9" w:rsidRPr="00075DE2" w14:paraId="44FE3A7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1967ADA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4F3B89C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Representante do Cliente</w:t>
            </w:r>
          </w:p>
        </w:tc>
      </w:tr>
      <w:tr w:rsidR="009532A9" w:rsidRPr="00075DE2" w14:paraId="7175EC3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8151854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C534475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Representante do Cliente</w:t>
            </w:r>
          </w:p>
        </w:tc>
      </w:tr>
      <w:tr w:rsidR="009532A9" w:rsidRPr="00075DE2" w14:paraId="1BF0595E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3F48852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671E996A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Telas </w:t>
            </w:r>
            <w:proofErr w:type="spellStart"/>
            <w:r>
              <w:rPr>
                <w:lang w:val="pt-BR"/>
              </w:rPr>
              <w:t>Figma</w:t>
            </w:r>
            <w:proofErr w:type="spellEnd"/>
          </w:p>
        </w:tc>
      </w:tr>
      <w:tr w:rsidR="009532A9" w:rsidRPr="00075DE2" w14:paraId="3AACE009" w14:textId="77777777" w:rsidTr="00797474">
        <w:trPr>
          <w:trHeight w:val="232"/>
          <w:jc w:val="center"/>
        </w:trPr>
        <w:tc>
          <w:tcPr>
            <w:tcW w:w="4247" w:type="dxa"/>
            <w:shd w:val="clear" w:color="auto" w:fill="auto"/>
          </w:tcPr>
          <w:p w14:paraId="6EA1272A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768630E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Permissão para implementar</w:t>
            </w:r>
          </w:p>
        </w:tc>
      </w:tr>
      <w:tr w:rsidR="009532A9" w:rsidRPr="00075DE2" w14:paraId="494C9A7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51B8BD8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5CD09763" w14:textId="77777777" w:rsidR="009532A9" w:rsidRPr="00075DE2" w:rsidRDefault="009532A9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Whatsapp</w:t>
            </w:r>
            <w:proofErr w:type="spellEnd"/>
          </w:p>
        </w:tc>
      </w:tr>
      <w:tr w:rsidR="009532A9" w:rsidRPr="00075DE2" w14:paraId="52345C0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ACE977B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29611C5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</w:tbl>
    <w:p w14:paraId="3DBA5700" w14:textId="77777777" w:rsidR="009532A9" w:rsidRDefault="009532A9" w:rsidP="009532A9">
      <w:pPr>
        <w:rPr>
          <w:b/>
          <w:bCs/>
          <w:sz w:val="28"/>
          <w:szCs w:val="28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532A9" w:rsidRPr="00075DE2" w14:paraId="674A4BAA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0A8742A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97D4EF1" w14:textId="4745E8AD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Avaliar </w:t>
            </w:r>
            <w:r w:rsidR="00353A2B">
              <w:rPr>
                <w:lang w:val="pt-BR"/>
              </w:rPr>
              <w:t>Telas Implementadas</w:t>
            </w:r>
          </w:p>
        </w:tc>
      </w:tr>
      <w:tr w:rsidR="009532A9" w:rsidRPr="00075DE2" w14:paraId="14A7A9E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845A9FA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396A0E8" w14:textId="77777777" w:rsidR="009532A9" w:rsidRPr="00075DE2" w:rsidRDefault="009532A9" w:rsidP="0079747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Verifica se as telas implementadas atendem as expectativas</w:t>
            </w:r>
          </w:p>
        </w:tc>
      </w:tr>
      <w:tr w:rsidR="009532A9" w:rsidRPr="00075DE2" w14:paraId="770C938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F2D5FD9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AC307BD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Representante do Cliente</w:t>
            </w:r>
          </w:p>
        </w:tc>
      </w:tr>
      <w:tr w:rsidR="009532A9" w:rsidRPr="00075DE2" w14:paraId="28382F8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884B940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6C39501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Representante do Cliente </w:t>
            </w:r>
          </w:p>
        </w:tc>
      </w:tr>
      <w:tr w:rsidR="009532A9" w:rsidRPr="00075DE2" w14:paraId="3D02585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E83A0DD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6ABF03D1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Código Fonte do Front </w:t>
            </w:r>
            <w:proofErr w:type="spellStart"/>
            <w:r>
              <w:rPr>
                <w:lang w:val="pt-BR"/>
              </w:rPr>
              <w:t>End</w:t>
            </w:r>
            <w:proofErr w:type="spellEnd"/>
          </w:p>
        </w:tc>
      </w:tr>
      <w:tr w:rsidR="009532A9" w:rsidRPr="00075DE2" w14:paraId="38C7E3D3" w14:textId="77777777" w:rsidTr="00797474">
        <w:trPr>
          <w:trHeight w:val="213"/>
          <w:jc w:val="center"/>
        </w:trPr>
        <w:tc>
          <w:tcPr>
            <w:tcW w:w="4247" w:type="dxa"/>
            <w:shd w:val="clear" w:color="auto" w:fill="auto"/>
          </w:tcPr>
          <w:p w14:paraId="1E0405A2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B58CD47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Feedback em formato de texto</w:t>
            </w:r>
          </w:p>
        </w:tc>
      </w:tr>
      <w:tr w:rsidR="009532A9" w:rsidRPr="00075DE2" w14:paraId="4E76F9DF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77BF6FB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lastRenderedPageBreak/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19BEF984" w14:textId="77777777" w:rsidR="009532A9" w:rsidRPr="00075DE2" w:rsidRDefault="009532A9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Whatsapp</w:t>
            </w:r>
            <w:proofErr w:type="spellEnd"/>
          </w:p>
        </w:tc>
      </w:tr>
      <w:tr w:rsidR="009532A9" w:rsidRPr="00075DE2" w14:paraId="3C8F574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55CAD56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F72A778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</w:tbl>
    <w:p w14:paraId="6214DAFF" w14:textId="77777777" w:rsidR="009532A9" w:rsidRDefault="009532A9" w:rsidP="009532A9">
      <w:pPr>
        <w:rPr>
          <w:b/>
          <w:bCs/>
          <w:sz w:val="28"/>
          <w:szCs w:val="28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532A9" w:rsidRPr="00075DE2" w14:paraId="449AF4BE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522410D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E267674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Sugerir Mudanças</w:t>
            </w:r>
          </w:p>
        </w:tc>
      </w:tr>
      <w:tr w:rsidR="009532A9" w:rsidRPr="00075DE2" w14:paraId="203A20B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7ABE422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85BAE49" w14:textId="77777777" w:rsidR="009532A9" w:rsidRPr="00075DE2" w:rsidRDefault="009532A9" w:rsidP="0079747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Caso não atenda as expectativas, o cliente pode sugerir até 3 mudanças na tela.</w:t>
            </w:r>
          </w:p>
        </w:tc>
      </w:tr>
      <w:tr w:rsidR="009532A9" w:rsidRPr="00075DE2" w14:paraId="7432751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1066339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D1971E1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Representante do Cliente </w:t>
            </w:r>
          </w:p>
        </w:tc>
      </w:tr>
      <w:tr w:rsidR="009532A9" w:rsidRPr="00075DE2" w14:paraId="27E4642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EC1ED15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0B12BA7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Representante do Cliente</w:t>
            </w:r>
          </w:p>
        </w:tc>
      </w:tr>
      <w:tr w:rsidR="009532A9" w:rsidRPr="00075DE2" w14:paraId="1F522B5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FE33F1A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4BF8B55A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Código Fonte do Front </w:t>
            </w:r>
            <w:proofErr w:type="spellStart"/>
            <w:r>
              <w:rPr>
                <w:lang w:val="pt-BR"/>
              </w:rPr>
              <w:t>End</w:t>
            </w:r>
            <w:proofErr w:type="spellEnd"/>
          </w:p>
        </w:tc>
      </w:tr>
      <w:tr w:rsidR="009532A9" w:rsidRPr="00075DE2" w14:paraId="4DC86ECE" w14:textId="77777777" w:rsidTr="00797474">
        <w:trPr>
          <w:trHeight w:val="176"/>
          <w:jc w:val="center"/>
        </w:trPr>
        <w:tc>
          <w:tcPr>
            <w:tcW w:w="4247" w:type="dxa"/>
            <w:shd w:val="clear" w:color="auto" w:fill="auto"/>
          </w:tcPr>
          <w:p w14:paraId="2E54924D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D7D5F92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Solicitação de Alterações</w:t>
            </w:r>
          </w:p>
        </w:tc>
      </w:tr>
      <w:tr w:rsidR="009532A9" w:rsidRPr="00075DE2" w14:paraId="4189CD6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D4FBDF6" w14:textId="77777777" w:rsidR="009532A9" w:rsidRPr="00DB3879" w:rsidRDefault="009532A9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17375A24" w14:textId="77777777" w:rsidR="009532A9" w:rsidRPr="00075DE2" w:rsidRDefault="009532A9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Whatsapp</w:t>
            </w:r>
            <w:proofErr w:type="spellEnd"/>
          </w:p>
        </w:tc>
      </w:tr>
      <w:tr w:rsidR="009532A9" w:rsidRPr="00075DE2" w14:paraId="5C7B081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E99B658" w14:textId="77777777" w:rsidR="009532A9" w:rsidRPr="00DB3879" w:rsidRDefault="009532A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9F52436" w14:textId="77777777" w:rsidR="009532A9" w:rsidRPr="00075DE2" w:rsidRDefault="009532A9" w:rsidP="00797474">
            <w:pPr>
              <w:rPr>
                <w:lang w:val="pt-BR"/>
              </w:rPr>
            </w:pPr>
            <w:r>
              <w:rPr>
                <w:lang w:val="pt-BR"/>
              </w:rPr>
              <w:t>Em formato de lista de item</w:t>
            </w:r>
          </w:p>
        </w:tc>
      </w:tr>
    </w:tbl>
    <w:p w14:paraId="20F93DEA" w14:textId="77777777" w:rsidR="006239D5" w:rsidRDefault="006239D5" w:rsidP="00B21722"/>
    <w:p w14:paraId="4617721A" w14:textId="77777777" w:rsidR="009E2671" w:rsidRDefault="009E2671" w:rsidP="00B21722"/>
    <w:p w14:paraId="54E846DC" w14:textId="77777777" w:rsidR="009E2671" w:rsidRDefault="009E2671" w:rsidP="00B21722"/>
    <w:p w14:paraId="28A564B8" w14:textId="1A656844" w:rsidR="009E2671" w:rsidRDefault="00EA3D60" w:rsidP="00B21722">
      <w:r>
        <w:t>SUBPROCESSO DE DESENVOLVIMENTO BACK-END</w:t>
      </w:r>
    </w:p>
    <w:p w14:paraId="40F0F16D" w14:textId="77777777" w:rsidR="00EA3D60" w:rsidRDefault="00EA3D60" w:rsidP="00B2172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E2671" w:rsidRPr="00D13A17" w14:paraId="7346F43E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F590110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48A9370" w14:textId="77777777" w:rsidR="009E2671" w:rsidRPr="00C262CB" w:rsidRDefault="009E2671" w:rsidP="00797474">
            <w:pPr>
              <w:rPr>
                <w:lang w:val="pt-BR"/>
              </w:rPr>
            </w:pPr>
            <w:r w:rsidRPr="00C262CB">
              <w:rPr>
                <w:lang w:val="pt-BR"/>
              </w:rPr>
              <w:t>Modelar a base de dados</w:t>
            </w:r>
          </w:p>
        </w:tc>
      </w:tr>
      <w:tr w:rsidR="009E2671" w:rsidRPr="00D13A17" w14:paraId="1BA3A96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414F673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33F3A13" w14:textId="77777777" w:rsidR="009E2671" w:rsidRPr="00C262CB" w:rsidRDefault="009E2671" w:rsidP="00797474">
            <w:pPr>
              <w:rPr>
                <w:lang w:val="pt-BR"/>
              </w:rPr>
            </w:pPr>
            <w:r w:rsidRPr="00C262CB">
              <w:rPr>
                <w:lang w:val="pt-BR"/>
              </w:rPr>
              <w:t>A base de dados é modelada pelo Flávio com base no produto de software solicitado pelo cliente, utilizando as tecnologias do projeto.</w:t>
            </w:r>
          </w:p>
        </w:tc>
      </w:tr>
      <w:tr w:rsidR="009E2671" w:rsidRPr="00C262CB" w14:paraId="2EE0294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0A64DE6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70751F6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>Flávio</w:t>
            </w:r>
          </w:p>
        </w:tc>
      </w:tr>
      <w:tr w:rsidR="009E2671" w:rsidRPr="00C262CB" w14:paraId="10CBA66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89D4E21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5CB3C0D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>Flávio</w:t>
            </w:r>
          </w:p>
        </w:tc>
      </w:tr>
      <w:tr w:rsidR="009E2671" w:rsidRPr="00D13A17" w14:paraId="1A2DAC1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FBC660E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29A42BB6" w14:textId="77777777" w:rsidR="009E2671" w:rsidRPr="00C262CB" w:rsidRDefault="009E2671" w:rsidP="00797474">
            <w:pPr>
              <w:rPr>
                <w:lang w:val="pt-BR"/>
              </w:rPr>
            </w:pPr>
            <w:r w:rsidRPr="00C262CB">
              <w:rPr>
                <w:lang w:val="pt-BR"/>
              </w:rPr>
              <w:t>Relaciona os insumos necessários para a execução.</w:t>
            </w:r>
          </w:p>
        </w:tc>
      </w:tr>
      <w:tr w:rsidR="009E2671" w:rsidRPr="00C262CB" w14:paraId="37116B4A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652F2F44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E351FCA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>Base da dados.</w:t>
            </w:r>
          </w:p>
        </w:tc>
      </w:tr>
      <w:tr w:rsidR="009E2671" w:rsidRPr="00C262CB" w14:paraId="2E4D974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24DC6BB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6CCDCD65" w14:textId="77777777" w:rsidR="009E2671" w:rsidRPr="00C262CB" w:rsidRDefault="009E2671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PHPMyAdmin</w:t>
            </w:r>
            <w:proofErr w:type="spellEnd"/>
          </w:p>
        </w:tc>
      </w:tr>
      <w:tr w:rsidR="009E2671" w:rsidRPr="00C262CB" w14:paraId="3B062C6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1B039F4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0AC3F54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rFonts w:cs="Arial"/>
                <w:lang w:val="pt-BR"/>
              </w:rPr>
              <w:t>Escopo do projeto</w:t>
            </w:r>
          </w:p>
        </w:tc>
      </w:tr>
    </w:tbl>
    <w:p w14:paraId="76E1DEFA" w14:textId="77777777" w:rsidR="009E2671" w:rsidRDefault="009E2671" w:rsidP="009E2671">
      <w:pPr>
        <w:rPr>
          <w:lang w:val="pt-BR"/>
        </w:rPr>
      </w:pPr>
    </w:p>
    <w:p w14:paraId="5234172D" w14:textId="77777777" w:rsidR="009E2671" w:rsidRPr="00C262CB" w:rsidRDefault="009E2671" w:rsidP="009E2671">
      <w:pPr>
        <w:rPr>
          <w:lang w:val="pt-BR"/>
        </w:rPr>
      </w:pPr>
      <w:r>
        <w:rPr>
          <w:lang w:val="pt-BR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E2671" w:rsidRPr="00C262CB" w14:paraId="48D676C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36A0B04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63560FD" w14:textId="77777777" w:rsidR="009E2671" w:rsidRPr="00C262CB" w:rsidRDefault="009E2671" w:rsidP="00797474">
            <w:pPr>
              <w:rPr>
                <w:lang w:val="pt-BR"/>
              </w:rPr>
            </w:pPr>
            <w:r w:rsidRPr="00C262CB">
              <w:rPr>
                <w:lang w:val="pt-BR"/>
              </w:rPr>
              <w:t>Modelar os painéis/dashboards</w:t>
            </w:r>
          </w:p>
        </w:tc>
      </w:tr>
      <w:tr w:rsidR="009E2671" w:rsidRPr="00D13A17" w14:paraId="2EB074B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6981C04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477B039" w14:textId="77777777" w:rsidR="009E2671" w:rsidRPr="00C262CB" w:rsidRDefault="009E2671" w:rsidP="00797474">
            <w:pPr>
              <w:rPr>
                <w:lang w:val="pt-BR"/>
              </w:rPr>
            </w:pPr>
            <w:r w:rsidRPr="00C262CB">
              <w:rPr>
                <w:lang w:val="pt-BR"/>
              </w:rPr>
              <w:t>Desenvolver os painéis e dashboards do sistema que foi solicitado pelo cliente.</w:t>
            </w:r>
          </w:p>
        </w:tc>
      </w:tr>
      <w:tr w:rsidR="009E2671" w:rsidRPr="00C262CB" w14:paraId="47F2A95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279790D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925BDE4" w14:textId="77777777" w:rsidR="009E2671" w:rsidRPr="00C262CB" w:rsidRDefault="009E2671" w:rsidP="00797474">
            <w:pPr>
              <w:rPr>
                <w:lang w:val="pt-BR"/>
              </w:rPr>
            </w:pPr>
            <w:r w:rsidRPr="00C262CB">
              <w:rPr>
                <w:lang w:val="pt-BR"/>
              </w:rPr>
              <w:t>Equipe de Desenvolvimento</w:t>
            </w:r>
          </w:p>
        </w:tc>
      </w:tr>
      <w:tr w:rsidR="009E2671" w:rsidRPr="00C262CB" w14:paraId="3E3F0C2E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356924B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B37297A" w14:textId="77777777" w:rsidR="009E2671" w:rsidRPr="00C262CB" w:rsidRDefault="009E2671" w:rsidP="00797474">
            <w:pPr>
              <w:rPr>
                <w:lang w:val="pt-BR"/>
              </w:rPr>
            </w:pPr>
            <w:r w:rsidRPr="00C262CB">
              <w:rPr>
                <w:lang w:val="pt-BR"/>
              </w:rPr>
              <w:t>Equipe de Desenvolvimento</w:t>
            </w:r>
          </w:p>
        </w:tc>
      </w:tr>
      <w:tr w:rsidR="009E2671" w:rsidRPr="00C262CB" w14:paraId="575138C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3C3190E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3EA4E77B" w14:textId="77777777" w:rsidR="009E2671" w:rsidRPr="00C262CB" w:rsidRDefault="009E2671" w:rsidP="00797474">
            <w:pPr>
              <w:rPr>
                <w:lang w:val="pt-BR"/>
              </w:rPr>
            </w:pPr>
          </w:p>
        </w:tc>
      </w:tr>
      <w:tr w:rsidR="009E2671" w:rsidRPr="00C262CB" w14:paraId="2153DB6A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61FBA44C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DDAE36F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>Painel/Dashboard</w:t>
            </w:r>
          </w:p>
        </w:tc>
      </w:tr>
      <w:tr w:rsidR="009E2671" w:rsidRPr="00C262CB" w14:paraId="60E87B2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9152CED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2C695B83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>Editor de código</w:t>
            </w:r>
          </w:p>
        </w:tc>
      </w:tr>
      <w:tr w:rsidR="009E2671" w:rsidRPr="00C262CB" w14:paraId="06B7F66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1C90A04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892118C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rFonts w:cs="Arial"/>
                <w:lang w:val="pt-BR"/>
              </w:rPr>
              <w:t>Escopo do projeto</w:t>
            </w:r>
          </w:p>
        </w:tc>
      </w:tr>
    </w:tbl>
    <w:p w14:paraId="5A73F53A" w14:textId="77777777" w:rsidR="009E2671" w:rsidRDefault="009E2671" w:rsidP="009E2671">
      <w:pPr>
        <w:rPr>
          <w:lang w:val="pt-BR"/>
        </w:rPr>
      </w:pPr>
    </w:p>
    <w:p w14:paraId="2D9393EE" w14:textId="77777777" w:rsidR="009E2671" w:rsidRDefault="009E2671" w:rsidP="009E2671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E2671" w:rsidRPr="00D13A17" w14:paraId="1D4D84D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19ECD7B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43DAE1F" w14:textId="225BFA8A" w:rsidR="009E2671" w:rsidRPr="00C262CB" w:rsidRDefault="009E2671" w:rsidP="00797474">
            <w:pPr>
              <w:rPr>
                <w:lang w:val="pt-BR"/>
              </w:rPr>
            </w:pPr>
            <w:r w:rsidRPr="00C262CB">
              <w:rPr>
                <w:lang w:val="pt-BR"/>
              </w:rPr>
              <w:t>Elaborar manual</w:t>
            </w:r>
          </w:p>
        </w:tc>
      </w:tr>
      <w:tr w:rsidR="009E2671" w:rsidRPr="00D13A17" w14:paraId="4EA2528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1EE4B67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DCF8EB3" w14:textId="77777777" w:rsidR="009E2671" w:rsidRPr="00C262CB" w:rsidRDefault="009E2671" w:rsidP="00797474">
            <w:pPr>
              <w:rPr>
                <w:lang w:val="pt-BR"/>
              </w:rPr>
            </w:pPr>
            <w:r w:rsidRPr="00C262CB">
              <w:rPr>
                <w:lang w:val="pt-BR"/>
              </w:rPr>
              <w:t xml:space="preserve">Quem modelou os painéis/dashboards do sistema também deve elaborar o manual de usabilidade </w:t>
            </w:r>
            <w:proofErr w:type="gramStart"/>
            <w:r w:rsidRPr="00C262CB">
              <w:rPr>
                <w:lang w:val="pt-BR"/>
              </w:rPr>
              <w:t>dos mesmos</w:t>
            </w:r>
            <w:proofErr w:type="gramEnd"/>
            <w:r w:rsidRPr="00C262CB">
              <w:rPr>
                <w:lang w:val="pt-BR"/>
              </w:rPr>
              <w:t xml:space="preserve"> para o cliente</w:t>
            </w:r>
            <w:r>
              <w:rPr>
                <w:lang w:val="pt-BR"/>
              </w:rPr>
              <w:t>.</w:t>
            </w:r>
          </w:p>
        </w:tc>
      </w:tr>
      <w:tr w:rsidR="009E2671" w:rsidRPr="00C262CB" w14:paraId="59DD745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444D54B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FB76654" w14:textId="77777777" w:rsidR="009E2671" w:rsidRPr="00C262CB" w:rsidRDefault="009E2671" w:rsidP="00797474">
            <w:pPr>
              <w:rPr>
                <w:lang w:val="pt-BR"/>
              </w:rPr>
            </w:pPr>
            <w:r w:rsidRPr="00C262CB">
              <w:rPr>
                <w:lang w:val="pt-BR"/>
              </w:rPr>
              <w:t>Equipe de Desenvolvimento</w:t>
            </w:r>
          </w:p>
        </w:tc>
      </w:tr>
      <w:tr w:rsidR="009E2671" w:rsidRPr="00C262CB" w14:paraId="5146D03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FC40C10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lastRenderedPageBreak/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F0F83F9" w14:textId="77777777" w:rsidR="009E2671" w:rsidRPr="00C262CB" w:rsidRDefault="009E2671" w:rsidP="00797474">
            <w:pPr>
              <w:rPr>
                <w:lang w:val="pt-BR"/>
              </w:rPr>
            </w:pPr>
            <w:r w:rsidRPr="00C262CB">
              <w:rPr>
                <w:lang w:val="pt-BR"/>
              </w:rPr>
              <w:t>Equipe de Desenvolvimento</w:t>
            </w:r>
          </w:p>
        </w:tc>
      </w:tr>
      <w:tr w:rsidR="009E2671" w:rsidRPr="00C262CB" w14:paraId="2588BA7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4AE588C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4F87BDC9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>Painel/Dashboard</w:t>
            </w:r>
          </w:p>
        </w:tc>
      </w:tr>
      <w:tr w:rsidR="009E2671" w:rsidRPr="00C262CB" w14:paraId="42670768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09651C2E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6F6BAC0" w14:textId="77777777" w:rsidR="009E2671" w:rsidRPr="00C262CB" w:rsidRDefault="009E2671" w:rsidP="00797474">
            <w:pPr>
              <w:rPr>
                <w:lang w:val="pt-BR"/>
              </w:rPr>
            </w:pPr>
            <w:r w:rsidRPr="00C262CB">
              <w:rPr>
                <w:lang w:val="pt-BR"/>
              </w:rPr>
              <w:t>Manual dos painéis/dashboards</w:t>
            </w:r>
          </w:p>
        </w:tc>
      </w:tr>
      <w:tr w:rsidR="009E2671" w:rsidRPr="00D13A17" w14:paraId="738FC96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593E857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164516FE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>Ferramenta de editor de texto</w:t>
            </w:r>
          </w:p>
        </w:tc>
      </w:tr>
      <w:tr w:rsidR="009E2671" w:rsidRPr="00C262CB" w14:paraId="6901F91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E2DE73A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20C9D78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rFonts w:cs="Arial"/>
                <w:lang w:val="pt-BR"/>
              </w:rPr>
              <w:t>Painel/Dashboard</w:t>
            </w:r>
          </w:p>
        </w:tc>
      </w:tr>
    </w:tbl>
    <w:p w14:paraId="0BBE6C09" w14:textId="77777777" w:rsidR="009E2671" w:rsidRDefault="009E2671" w:rsidP="009E2671">
      <w:pPr>
        <w:rPr>
          <w:lang w:val="pt-BR"/>
        </w:rPr>
      </w:pPr>
    </w:p>
    <w:p w14:paraId="66E03DD7" w14:textId="6C15B4B1" w:rsidR="009E2671" w:rsidRDefault="009E2671" w:rsidP="009E2671">
      <w:pPr>
        <w:rPr>
          <w:lang w:val="pt-BR"/>
        </w:rPr>
      </w:pPr>
      <w:r>
        <w:rPr>
          <w:lang w:val="pt-BR"/>
        </w:rPr>
        <w:tab/>
      </w:r>
    </w:p>
    <w:p w14:paraId="03B8DAED" w14:textId="77777777" w:rsidR="009E2671" w:rsidRDefault="009E2671" w:rsidP="009E2671">
      <w:pPr>
        <w:rPr>
          <w:lang w:val="pt-BR"/>
        </w:rPr>
      </w:pPr>
    </w:p>
    <w:p w14:paraId="2C033F50" w14:textId="77777777" w:rsidR="009E2671" w:rsidRDefault="009E2671" w:rsidP="009E2671">
      <w:pPr>
        <w:rPr>
          <w:lang w:val="pt-BR"/>
        </w:rPr>
      </w:pPr>
    </w:p>
    <w:p w14:paraId="15B59F5D" w14:textId="77777777" w:rsidR="009E2671" w:rsidRDefault="009E2671" w:rsidP="009E2671">
      <w:pPr>
        <w:rPr>
          <w:lang w:val="pt-BR"/>
        </w:rPr>
      </w:pPr>
    </w:p>
    <w:p w14:paraId="2C3D7B24" w14:textId="77777777" w:rsidR="009E2671" w:rsidRDefault="009E2671" w:rsidP="009E2671">
      <w:pPr>
        <w:rPr>
          <w:lang w:val="pt-BR"/>
        </w:rPr>
      </w:pPr>
    </w:p>
    <w:p w14:paraId="09027A1A" w14:textId="77777777" w:rsidR="009E2671" w:rsidRDefault="009E2671" w:rsidP="009E2671">
      <w:pPr>
        <w:rPr>
          <w:lang w:val="pt-BR"/>
        </w:rPr>
      </w:pPr>
    </w:p>
    <w:p w14:paraId="54D32EF7" w14:textId="36BC15D6" w:rsidR="009E2671" w:rsidRDefault="00077FBA" w:rsidP="009E2671">
      <w:pPr>
        <w:rPr>
          <w:lang w:val="pt-BR"/>
        </w:rPr>
      </w:pPr>
      <w:r>
        <w:t>SUBPROCESSO DE INTEGRAÇÃO DO SISTEMA</w:t>
      </w:r>
    </w:p>
    <w:p w14:paraId="386892FD" w14:textId="77777777" w:rsidR="009E2671" w:rsidRDefault="009E2671" w:rsidP="009E2671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E2671" w:rsidRPr="00C262CB" w14:paraId="66A86AFA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3B15FE2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6B847D5" w14:textId="77777777" w:rsidR="009E2671" w:rsidRPr="00C262CB" w:rsidRDefault="009E2671" w:rsidP="00797474">
            <w:pPr>
              <w:rPr>
                <w:lang w:val="pt-BR"/>
              </w:rPr>
            </w:pPr>
            <w:r w:rsidRPr="00C262CB">
              <w:rPr>
                <w:lang w:val="pt-BR"/>
              </w:rPr>
              <w:t>Integrar o sistema</w:t>
            </w:r>
          </w:p>
        </w:tc>
      </w:tr>
      <w:tr w:rsidR="009E2671" w:rsidRPr="00D13A17" w14:paraId="1F2417E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61CE64A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DBB8D2E" w14:textId="77777777" w:rsidR="009E2671" w:rsidRPr="00C262CB" w:rsidRDefault="009E2671" w:rsidP="00797474">
            <w:pPr>
              <w:rPr>
                <w:lang w:val="pt-BR"/>
              </w:rPr>
            </w:pPr>
            <w:r w:rsidRPr="00C262CB">
              <w:rPr>
                <w:lang w:val="pt-BR"/>
              </w:rPr>
              <w:t>Integrar o front-</w:t>
            </w:r>
            <w:proofErr w:type="spellStart"/>
            <w:r w:rsidRPr="00C262CB">
              <w:rPr>
                <w:lang w:val="pt-BR"/>
              </w:rPr>
              <w:t>end</w:t>
            </w:r>
            <w:proofErr w:type="spellEnd"/>
            <w:r w:rsidRPr="00C262CB">
              <w:rPr>
                <w:lang w:val="pt-BR"/>
              </w:rPr>
              <w:t xml:space="preserve"> e o </w:t>
            </w:r>
            <w:proofErr w:type="spellStart"/>
            <w:r w:rsidRPr="00C262CB">
              <w:rPr>
                <w:lang w:val="pt-BR"/>
              </w:rPr>
              <w:t>back-end</w:t>
            </w:r>
            <w:proofErr w:type="spellEnd"/>
            <w:r w:rsidRPr="00C262CB">
              <w:rPr>
                <w:lang w:val="pt-BR"/>
              </w:rPr>
              <w:t xml:space="preserve"> do projeto, gerando o produto de software que foi solicitado pelo cliente.</w:t>
            </w:r>
          </w:p>
        </w:tc>
      </w:tr>
      <w:tr w:rsidR="009E2671" w:rsidRPr="00C262CB" w14:paraId="2F8BFAD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6B6761A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0DD9437" w14:textId="77777777" w:rsidR="009E2671" w:rsidRPr="00C262CB" w:rsidRDefault="009E2671" w:rsidP="00797474">
            <w:pPr>
              <w:rPr>
                <w:lang w:val="pt-BR"/>
              </w:rPr>
            </w:pPr>
            <w:r w:rsidRPr="00C262CB">
              <w:rPr>
                <w:lang w:val="pt-BR"/>
              </w:rPr>
              <w:t>Equipe de Desenvolvimento</w:t>
            </w:r>
          </w:p>
        </w:tc>
      </w:tr>
      <w:tr w:rsidR="009E2671" w:rsidRPr="00C262CB" w14:paraId="63244AA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822E36C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D7B6D7D" w14:textId="77777777" w:rsidR="009E2671" w:rsidRPr="00C262CB" w:rsidRDefault="009E2671" w:rsidP="00797474">
            <w:pPr>
              <w:rPr>
                <w:lang w:val="pt-BR"/>
              </w:rPr>
            </w:pPr>
            <w:r w:rsidRPr="00C262CB">
              <w:rPr>
                <w:lang w:val="pt-BR"/>
              </w:rPr>
              <w:t>Equipe de Desenvolvimento</w:t>
            </w:r>
          </w:p>
        </w:tc>
      </w:tr>
      <w:tr w:rsidR="009E2671" w:rsidRPr="00D13A17" w14:paraId="0ABEDFB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2508DE9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6760E1AF" w14:textId="7E2F5350" w:rsidR="009E2671" w:rsidRPr="00C262CB" w:rsidRDefault="009E2671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FrontEnd</w:t>
            </w:r>
            <w:proofErr w:type="spellEnd"/>
            <w:r>
              <w:rPr>
                <w:lang w:val="pt-BR"/>
              </w:rPr>
              <w:t xml:space="preserve"> do projeto</w:t>
            </w:r>
            <w:r w:rsidR="006656DA">
              <w:rPr>
                <w:lang w:val="pt-BR"/>
              </w:rPr>
              <w:br/>
            </w:r>
            <w:r>
              <w:rPr>
                <w:lang w:val="pt-BR"/>
              </w:rPr>
              <w:t>Painel/Dashboard</w:t>
            </w:r>
          </w:p>
        </w:tc>
      </w:tr>
      <w:tr w:rsidR="009E2671" w:rsidRPr="00C262CB" w14:paraId="3D590378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5798C0CD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A294C18" w14:textId="4CD63A0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>Sistema integrado</w:t>
            </w:r>
          </w:p>
        </w:tc>
      </w:tr>
      <w:tr w:rsidR="009E2671" w:rsidRPr="00C262CB" w14:paraId="6808DE6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AE6E8C4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277C5656" w14:textId="77777777" w:rsidR="009E2671" w:rsidRPr="00C262CB" w:rsidRDefault="009E2671" w:rsidP="00797474">
            <w:pPr>
              <w:rPr>
                <w:lang w:val="pt-BR"/>
              </w:rPr>
            </w:pPr>
            <w:r w:rsidRPr="00B6361E">
              <w:rPr>
                <w:lang w:val="pt-BR"/>
              </w:rPr>
              <w:t>Editor de código</w:t>
            </w:r>
          </w:p>
        </w:tc>
      </w:tr>
      <w:tr w:rsidR="009E2671" w:rsidRPr="00C262CB" w14:paraId="61A58D5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74837D5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892C53C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>Não possui</w:t>
            </w:r>
          </w:p>
        </w:tc>
      </w:tr>
    </w:tbl>
    <w:p w14:paraId="272C8785" w14:textId="77777777" w:rsidR="009E2671" w:rsidRDefault="009E2671" w:rsidP="009E2671">
      <w:pPr>
        <w:rPr>
          <w:lang w:val="pt-BR"/>
        </w:rPr>
      </w:pPr>
    </w:p>
    <w:p w14:paraId="5DB0FD6C" w14:textId="77777777" w:rsidR="009E2671" w:rsidRDefault="009E2671" w:rsidP="009E2671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E2671" w:rsidRPr="00C262CB" w14:paraId="5DE1DEE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9F7094D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52CAC7C" w14:textId="77777777" w:rsidR="009E2671" w:rsidRPr="00C262CB" w:rsidRDefault="009E2671" w:rsidP="00797474">
            <w:pPr>
              <w:rPr>
                <w:lang w:val="pt-BR"/>
              </w:rPr>
            </w:pPr>
            <w:r w:rsidRPr="00B6361E">
              <w:rPr>
                <w:lang w:val="pt-BR"/>
              </w:rPr>
              <w:t>Disponibilizar o sistema</w:t>
            </w:r>
          </w:p>
        </w:tc>
      </w:tr>
      <w:tr w:rsidR="009E2671" w:rsidRPr="00D13A17" w14:paraId="587F099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D30ECD4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8FA619A" w14:textId="77777777" w:rsidR="009E2671" w:rsidRPr="00C262CB" w:rsidRDefault="009E2671" w:rsidP="00797474">
            <w:pPr>
              <w:rPr>
                <w:lang w:val="pt-BR"/>
              </w:rPr>
            </w:pPr>
            <w:r w:rsidRPr="00B6361E">
              <w:rPr>
                <w:lang w:val="pt-BR"/>
              </w:rPr>
              <w:t>O Flávio disponibiliza o sistema para ser avaliado pelo cliente</w:t>
            </w:r>
          </w:p>
        </w:tc>
      </w:tr>
      <w:tr w:rsidR="009E2671" w:rsidRPr="00C262CB" w14:paraId="64B24FB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C9FCBFC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9614C21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>Flávio</w:t>
            </w:r>
          </w:p>
        </w:tc>
      </w:tr>
      <w:tr w:rsidR="009E2671" w:rsidRPr="00C262CB" w14:paraId="0C86017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7A86B55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32A658A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>Flávio</w:t>
            </w:r>
          </w:p>
        </w:tc>
      </w:tr>
      <w:tr w:rsidR="009E2671" w:rsidRPr="00D13A17" w14:paraId="0A17D68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BF279F7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703DB363" w14:textId="4E19EA54" w:rsidR="009E2671" w:rsidRPr="00C262CB" w:rsidRDefault="009E2671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FrontEnd</w:t>
            </w:r>
            <w:proofErr w:type="spellEnd"/>
            <w:r>
              <w:rPr>
                <w:lang w:val="pt-BR"/>
              </w:rPr>
              <w:t xml:space="preserve"> do projeto</w:t>
            </w:r>
            <w:r w:rsidR="00D862BF">
              <w:rPr>
                <w:lang w:val="pt-BR"/>
              </w:rPr>
              <w:br/>
            </w:r>
            <w:r>
              <w:rPr>
                <w:lang w:val="pt-BR"/>
              </w:rPr>
              <w:t>Painel/Dashboard</w:t>
            </w:r>
          </w:p>
        </w:tc>
      </w:tr>
      <w:tr w:rsidR="009E2671" w:rsidRPr="00C262CB" w14:paraId="43A31899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4F8DCBD7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DD1C5EF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>Sistema entregue ao cliente</w:t>
            </w:r>
          </w:p>
        </w:tc>
      </w:tr>
      <w:tr w:rsidR="009E2671" w:rsidRPr="00C262CB" w14:paraId="4C95970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2F376F4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31275285" w14:textId="77777777" w:rsidR="009E2671" w:rsidRPr="00C262CB" w:rsidRDefault="009E2671" w:rsidP="00797474">
            <w:pPr>
              <w:rPr>
                <w:lang w:val="pt-BR"/>
              </w:rPr>
            </w:pPr>
            <w:r w:rsidRPr="00B6361E">
              <w:rPr>
                <w:lang w:val="pt-BR"/>
              </w:rPr>
              <w:t>Editor de código</w:t>
            </w:r>
          </w:p>
        </w:tc>
      </w:tr>
      <w:tr w:rsidR="009E2671" w:rsidRPr="00C262CB" w14:paraId="5CA0B38F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1CFB1CD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7E4B92D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>Não possui</w:t>
            </w:r>
          </w:p>
        </w:tc>
      </w:tr>
    </w:tbl>
    <w:p w14:paraId="1C156857" w14:textId="77777777" w:rsidR="009E2671" w:rsidRDefault="009E2671" w:rsidP="009E2671">
      <w:pPr>
        <w:rPr>
          <w:lang w:val="pt-BR"/>
        </w:rPr>
      </w:pPr>
    </w:p>
    <w:p w14:paraId="396C9BBC" w14:textId="77777777" w:rsidR="009E2671" w:rsidRDefault="009E2671" w:rsidP="009E2671">
      <w:pPr>
        <w:rPr>
          <w:lang w:val="pt-BR"/>
        </w:rPr>
      </w:pPr>
    </w:p>
    <w:p w14:paraId="169F59A2" w14:textId="77777777" w:rsidR="009E2671" w:rsidRDefault="009E2671" w:rsidP="009E2671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E2671" w:rsidRPr="00C262CB" w14:paraId="5789098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A3E69A0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7670DCB" w14:textId="77777777" w:rsidR="009E2671" w:rsidRPr="00C262CB" w:rsidRDefault="009E2671" w:rsidP="00797474">
            <w:pPr>
              <w:rPr>
                <w:lang w:val="pt-BR"/>
              </w:rPr>
            </w:pPr>
            <w:r w:rsidRPr="00D50D97">
              <w:rPr>
                <w:lang w:val="pt-BR"/>
              </w:rPr>
              <w:t>Avaliar o sistema</w:t>
            </w:r>
          </w:p>
        </w:tc>
      </w:tr>
      <w:tr w:rsidR="009E2671" w:rsidRPr="00D13A17" w14:paraId="51E7222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F3F3F48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86B92AE" w14:textId="77777777" w:rsidR="009E2671" w:rsidRPr="00C262CB" w:rsidRDefault="009E2671" w:rsidP="00797474">
            <w:pPr>
              <w:rPr>
                <w:lang w:val="pt-BR"/>
              </w:rPr>
            </w:pPr>
            <w:r w:rsidRPr="00D50D97">
              <w:rPr>
                <w:lang w:val="pt-BR"/>
              </w:rPr>
              <w:t>Avaliar o sistema que foi integrado pela equipe de desenvolvimento</w:t>
            </w:r>
          </w:p>
        </w:tc>
      </w:tr>
      <w:tr w:rsidR="009E2671" w:rsidRPr="00C262CB" w14:paraId="615E2F3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B15552F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C71B5F3" w14:textId="77777777" w:rsidR="009E2671" w:rsidRPr="00C262CB" w:rsidRDefault="009E2671" w:rsidP="00797474">
            <w:pPr>
              <w:rPr>
                <w:lang w:val="pt-BR"/>
              </w:rPr>
            </w:pPr>
            <w:r w:rsidRPr="00D50D97">
              <w:rPr>
                <w:lang w:val="pt-BR"/>
              </w:rPr>
              <w:t>Representante do Cliente</w:t>
            </w:r>
          </w:p>
        </w:tc>
      </w:tr>
      <w:tr w:rsidR="009E2671" w:rsidRPr="00C262CB" w14:paraId="7C8B410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54698F6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lastRenderedPageBreak/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0670DDA" w14:textId="77777777" w:rsidR="009E2671" w:rsidRPr="00C262CB" w:rsidRDefault="009E2671" w:rsidP="00797474">
            <w:pPr>
              <w:rPr>
                <w:lang w:val="pt-BR"/>
              </w:rPr>
            </w:pPr>
            <w:r w:rsidRPr="00D50D97">
              <w:rPr>
                <w:lang w:val="pt-BR"/>
              </w:rPr>
              <w:t>Representante do Cliente</w:t>
            </w:r>
          </w:p>
        </w:tc>
      </w:tr>
      <w:tr w:rsidR="009E2671" w:rsidRPr="00C262CB" w14:paraId="1EB9C1A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54AABC6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1CAC72B8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>Sistema</w:t>
            </w:r>
          </w:p>
        </w:tc>
      </w:tr>
      <w:tr w:rsidR="009E2671" w:rsidRPr="00C262CB" w14:paraId="27001C0B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57460D96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5841400" w14:textId="020EB6AA" w:rsidR="009E2671" w:rsidRPr="00C262CB" w:rsidRDefault="008C4326" w:rsidP="00797474">
            <w:pPr>
              <w:rPr>
                <w:lang w:val="pt-BR"/>
              </w:rPr>
            </w:pPr>
            <w:r>
              <w:rPr>
                <w:lang w:val="pt-BR"/>
              </w:rPr>
              <w:t>Análise realizada pelo cliente no formato de lista de alterações em formato de texto</w:t>
            </w:r>
          </w:p>
        </w:tc>
      </w:tr>
      <w:tr w:rsidR="009E2671" w:rsidRPr="00D13A17" w14:paraId="0D8B43F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A4095E1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2AC2C84F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Computador ou dispositivo móvel com acesso </w:t>
            </w:r>
            <w:proofErr w:type="spellStart"/>
            <w:r>
              <w:rPr>
                <w:lang w:val="pt-BR"/>
              </w:rPr>
              <w:t>a</w:t>
            </w:r>
            <w:proofErr w:type="spellEnd"/>
            <w:r>
              <w:rPr>
                <w:lang w:val="pt-BR"/>
              </w:rPr>
              <w:t xml:space="preserve"> Web</w:t>
            </w:r>
          </w:p>
        </w:tc>
      </w:tr>
      <w:tr w:rsidR="009E2671" w:rsidRPr="00C262CB" w14:paraId="5DD59E8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2B9FB5F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3ED334C" w14:textId="28ECB30B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Não </w:t>
            </w:r>
            <w:r w:rsidR="008C4326">
              <w:rPr>
                <w:lang w:val="pt-BR"/>
              </w:rPr>
              <w:t>se aplica</w:t>
            </w:r>
          </w:p>
        </w:tc>
      </w:tr>
    </w:tbl>
    <w:p w14:paraId="672FC2E3" w14:textId="77777777" w:rsidR="009E2671" w:rsidRDefault="009E2671" w:rsidP="009E2671">
      <w:pPr>
        <w:rPr>
          <w:lang w:val="pt-BR"/>
        </w:rPr>
      </w:pPr>
    </w:p>
    <w:p w14:paraId="2E54657E" w14:textId="77777777" w:rsidR="009E2671" w:rsidRDefault="009E2671" w:rsidP="009E2671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E2671" w:rsidRPr="00C262CB" w14:paraId="579108E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6C6633E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3DA44E0" w14:textId="77777777" w:rsidR="009E2671" w:rsidRPr="00C262CB" w:rsidRDefault="009E2671" w:rsidP="00797474">
            <w:pPr>
              <w:rPr>
                <w:lang w:val="pt-BR"/>
              </w:rPr>
            </w:pPr>
            <w:r w:rsidRPr="00E17A28">
              <w:rPr>
                <w:lang w:val="pt-BR"/>
              </w:rPr>
              <w:t>Solicitar alterações</w:t>
            </w:r>
          </w:p>
        </w:tc>
      </w:tr>
      <w:tr w:rsidR="009E2671" w:rsidRPr="00D13A17" w14:paraId="63E5735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20EB930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9E366A4" w14:textId="77777777" w:rsidR="009E2671" w:rsidRPr="00C262CB" w:rsidRDefault="009E2671" w:rsidP="00797474">
            <w:pPr>
              <w:rPr>
                <w:lang w:val="pt-BR"/>
              </w:rPr>
            </w:pPr>
            <w:r w:rsidRPr="00E17A28">
              <w:rPr>
                <w:lang w:val="pt-BR"/>
              </w:rPr>
              <w:t xml:space="preserve">Se um problema ou o cliente desejar alterar alguma funcionalidade ou interface do sistema, </w:t>
            </w:r>
            <w:proofErr w:type="gramStart"/>
            <w:r w:rsidRPr="00E17A28">
              <w:rPr>
                <w:lang w:val="pt-BR"/>
              </w:rPr>
              <w:t>o mesmo</w:t>
            </w:r>
            <w:proofErr w:type="gramEnd"/>
            <w:r w:rsidRPr="00E17A28">
              <w:rPr>
                <w:lang w:val="pt-BR"/>
              </w:rPr>
              <w:t xml:space="preserve"> pode solicitar alterações, no máximo 3x, para a equipe de desenvolvimento</w:t>
            </w:r>
          </w:p>
        </w:tc>
      </w:tr>
      <w:tr w:rsidR="009E2671" w:rsidRPr="00C262CB" w14:paraId="6B1366D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4861782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740C6B1" w14:textId="77777777" w:rsidR="009E2671" w:rsidRPr="00C262CB" w:rsidRDefault="009E2671" w:rsidP="00797474">
            <w:pPr>
              <w:rPr>
                <w:lang w:val="pt-BR"/>
              </w:rPr>
            </w:pPr>
            <w:r w:rsidRPr="00D50D97">
              <w:rPr>
                <w:lang w:val="pt-BR"/>
              </w:rPr>
              <w:t>Representante do Cliente</w:t>
            </w:r>
          </w:p>
        </w:tc>
      </w:tr>
      <w:tr w:rsidR="009E2671" w:rsidRPr="00C262CB" w14:paraId="5AA5453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25E2212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04DFB0F" w14:textId="77777777" w:rsidR="009E2671" w:rsidRPr="00C262CB" w:rsidRDefault="009E2671" w:rsidP="00797474">
            <w:pPr>
              <w:rPr>
                <w:lang w:val="pt-BR"/>
              </w:rPr>
            </w:pPr>
            <w:r w:rsidRPr="00D50D97">
              <w:rPr>
                <w:lang w:val="pt-BR"/>
              </w:rPr>
              <w:t>Representante do Cliente</w:t>
            </w:r>
          </w:p>
        </w:tc>
      </w:tr>
      <w:tr w:rsidR="009E2671" w:rsidRPr="00C262CB" w14:paraId="41A69CB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15D35DC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3FE7FB75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>Sistema</w:t>
            </w:r>
          </w:p>
        </w:tc>
      </w:tr>
      <w:tr w:rsidR="009E2671" w:rsidRPr="00D13A17" w14:paraId="20D27124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2FD79AFC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D618258" w14:textId="61FDB536" w:rsidR="009E2671" w:rsidRPr="00C262CB" w:rsidRDefault="008C4326" w:rsidP="00797474">
            <w:pPr>
              <w:rPr>
                <w:lang w:val="pt-BR"/>
              </w:rPr>
            </w:pPr>
            <w:r>
              <w:rPr>
                <w:lang w:val="pt-BR"/>
              </w:rPr>
              <w:t>Análise realizada pelo cliente no formato de l</w:t>
            </w:r>
            <w:r w:rsidR="009E2671">
              <w:rPr>
                <w:lang w:val="pt-BR"/>
              </w:rPr>
              <w:t>ista de alterações em formato de texto</w:t>
            </w:r>
          </w:p>
        </w:tc>
      </w:tr>
      <w:tr w:rsidR="009E2671" w:rsidRPr="00C262CB" w14:paraId="2238D15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44B3FA1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15D4DD41" w14:textId="77777777" w:rsidR="009E2671" w:rsidRPr="00C262CB" w:rsidRDefault="009E2671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Whatsapp</w:t>
            </w:r>
            <w:proofErr w:type="spellEnd"/>
          </w:p>
        </w:tc>
      </w:tr>
      <w:tr w:rsidR="009E2671" w:rsidRPr="00C262CB" w14:paraId="4608F4F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8C2EDEF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92EDE09" w14:textId="6D3D142E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Não </w:t>
            </w:r>
            <w:r w:rsidR="008C4326">
              <w:rPr>
                <w:lang w:val="pt-BR"/>
              </w:rPr>
              <w:t>se aplica</w:t>
            </w:r>
          </w:p>
        </w:tc>
      </w:tr>
    </w:tbl>
    <w:p w14:paraId="60AB28BC" w14:textId="77777777" w:rsidR="009E2671" w:rsidRDefault="009E2671" w:rsidP="009E2671">
      <w:pPr>
        <w:rPr>
          <w:lang w:val="pt-BR"/>
        </w:rPr>
      </w:pPr>
    </w:p>
    <w:p w14:paraId="21468F30" w14:textId="77777777" w:rsidR="009E2671" w:rsidRDefault="009E2671" w:rsidP="009E2671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E2671" w:rsidRPr="00C262CB" w14:paraId="149EBD2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AEFE494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020C7D3" w14:textId="77777777" w:rsidR="009E2671" w:rsidRPr="00C262CB" w:rsidRDefault="009E2671" w:rsidP="00797474">
            <w:pPr>
              <w:rPr>
                <w:lang w:val="pt-BR"/>
              </w:rPr>
            </w:pPr>
            <w:r w:rsidRPr="00E17A28">
              <w:rPr>
                <w:lang w:val="pt-BR"/>
              </w:rPr>
              <w:t>Corrigir alterações</w:t>
            </w:r>
          </w:p>
        </w:tc>
      </w:tr>
      <w:tr w:rsidR="009E2671" w:rsidRPr="00D13A17" w14:paraId="3684DBD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8CA3571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070E818" w14:textId="77777777" w:rsidR="009E2671" w:rsidRPr="00C262CB" w:rsidRDefault="009E2671" w:rsidP="00797474">
            <w:pPr>
              <w:rPr>
                <w:lang w:val="pt-BR"/>
              </w:rPr>
            </w:pPr>
            <w:r w:rsidRPr="00E17A28">
              <w:rPr>
                <w:lang w:val="pt-BR"/>
              </w:rPr>
              <w:t>Corrigir alterações que foram solicitadas pelo cliente.</w:t>
            </w:r>
          </w:p>
        </w:tc>
      </w:tr>
      <w:tr w:rsidR="009E2671" w:rsidRPr="00C262CB" w14:paraId="37031C5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1F21847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F9A217A" w14:textId="77777777" w:rsidR="009E2671" w:rsidRPr="00C262CB" w:rsidRDefault="009E2671" w:rsidP="00797474">
            <w:pPr>
              <w:rPr>
                <w:lang w:val="pt-BR"/>
              </w:rPr>
            </w:pPr>
            <w:r w:rsidRPr="00C262CB">
              <w:rPr>
                <w:lang w:val="pt-BR"/>
              </w:rPr>
              <w:t>Equipe de Desenvolvimento</w:t>
            </w:r>
          </w:p>
        </w:tc>
      </w:tr>
      <w:tr w:rsidR="009E2671" w:rsidRPr="00C262CB" w14:paraId="770BF7B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D61FE7C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36C9139" w14:textId="77777777" w:rsidR="009E2671" w:rsidRPr="00C262CB" w:rsidRDefault="009E2671" w:rsidP="00797474">
            <w:pPr>
              <w:rPr>
                <w:lang w:val="pt-BR"/>
              </w:rPr>
            </w:pPr>
            <w:r w:rsidRPr="00C262CB">
              <w:rPr>
                <w:lang w:val="pt-BR"/>
              </w:rPr>
              <w:t>Equipe de Desenvolvimento</w:t>
            </w:r>
          </w:p>
        </w:tc>
      </w:tr>
      <w:tr w:rsidR="009E2671" w:rsidRPr="00D13A17" w14:paraId="2BADBD4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12A4627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6DD1FB97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>Lista de alterações em formato de texto</w:t>
            </w:r>
          </w:p>
        </w:tc>
      </w:tr>
      <w:tr w:rsidR="009E2671" w:rsidRPr="00C262CB" w14:paraId="6FA860FF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43422195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B0F2918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>Sistema com correções realizadas</w:t>
            </w:r>
          </w:p>
        </w:tc>
      </w:tr>
      <w:tr w:rsidR="009E2671" w:rsidRPr="00C262CB" w14:paraId="074B22F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99E0A54" w14:textId="77777777" w:rsidR="009E2671" w:rsidRPr="00DB3879" w:rsidRDefault="009E2671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2EFEFD60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>Editor de código</w:t>
            </w:r>
          </w:p>
        </w:tc>
      </w:tr>
      <w:tr w:rsidR="009E2671" w:rsidRPr="00D13A17" w14:paraId="5FE958A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88853EF" w14:textId="77777777" w:rsidR="009E2671" w:rsidRPr="00DB3879" w:rsidRDefault="009E267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108F69A" w14:textId="77777777" w:rsidR="009E2671" w:rsidRPr="00C262CB" w:rsidRDefault="009E2671" w:rsidP="00797474">
            <w:pPr>
              <w:rPr>
                <w:lang w:val="pt-BR"/>
              </w:rPr>
            </w:pPr>
            <w:r>
              <w:rPr>
                <w:lang w:val="pt-BR"/>
              </w:rPr>
              <w:t>Escopo do projeto e lista de alterações em formato de texto.</w:t>
            </w:r>
          </w:p>
        </w:tc>
      </w:tr>
    </w:tbl>
    <w:p w14:paraId="7F57CBD7" w14:textId="77777777" w:rsidR="002D1832" w:rsidRDefault="002D1832" w:rsidP="00B2172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192918" w14:paraId="3A49EE5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7AB9801" w14:textId="77777777" w:rsidR="00192918" w:rsidRPr="00DB3879" w:rsidRDefault="00192918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CF33BCD" w14:textId="1797EBB9" w:rsidR="00192918" w:rsidRDefault="00192918" w:rsidP="00797474">
            <w:proofErr w:type="spellStart"/>
            <w:r w:rsidRPr="00192918">
              <w:t>Publicar</w:t>
            </w:r>
            <w:proofErr w:type="spellEnd"/>
            <w:r w:rsidRPr="00192918">
              <w:t xml:space="preserve"> o software</w:t>
            </w:r>
          </w:p>
        </w:tc>
      </w:tr>
      <w:tr w:rsidR="00192918" w:rsidRPr="008C0A53" w14:paraId="5D2A7ED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149EC74" w14:textId="77777777" w:rsidR="00192918" w:rsidRPr="00DB3879" w:rsidRDefault="00192918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C00FE59" w14:textId="79B0E118" w:rsidR="00192918" w:rsidRPr="008C0A53" w:rsidRDefault="00192918" w:rsidP="00797474">
            <w:pPr>
              <w:widowControl/>
              <w:adjustRightInd w:val="0"/>
              <w:spacing w:line="240" w:lineRule="auto"/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92918">
              <w:rPr>
                <w:rFonts w:ascii="Arial" w:hAnsi="Arial" w:cs="Arial"/>
                <w:snapToGrid/>
                <w:color w:val="000000"/>
                <w:shd w:val="clear" w:color="auto" w:fill="FFFFFF"/>
                <w:lang w:val="pt-BR" w:eastAsia="pt-BR"/>
              </w:rPr>
              <w:t>Faz upload no google drive da empresa e disponibiliza um link temporário para o cliente poder realizar o download do sistema.  A empresa também disponibiliza o sistema na nuvem para utilização e hospeda o sistema desenvolvido para os clientes em alguns casos no servidor da empresa ou do cliente. </w:t>
            </w:r>
            <w:r w:rsidRPr="00192918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192918" w14:paraId="492C41F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251B8A8" w14:textId="77777777" w:rsidR="00192918" w:rsidRPr="00DB3879" w:rsidRDefault="00192918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425CCBD" w14:textId="6EBBAA56" w:rsidR="00192918" w:rsidRDefault="00192918" w:rsidP="00797474">
            <w:r>
              <w:t xml:space="preserve">Flávio </w:t>
            </w:r>
          </w:p>
        </w:tc>
      </w:tr>
      <w:tr w:rsidR="00192918" w14:paraId="7F3F647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1EC136C" w14:textId="77777777" w:rsidR="00192918" w:rsidRPr="00DB3879" w:rsidRDefault="00192918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8B1FCE4" w14:textId="1A718D72" w:rsidR="00192918" w:rsidRDefault="00192918" w:rsidP="00797474">
            <w:r>
              <w:t>Flávio</w:t>
            </w:r>
            <w:r w:rsidR="00B60439">
              <w:t xml:space="preserve"> e </w:t>
            </w:r>
            <w:proofErr w:type="spellStart"/>
            <w:r w:rsidR="00B60439">
              <w:t>Representante</w:t>
            </w:r>
            <w:proofErr w:type="spellEnd"/>
            <w:r w:rsidR="00B60439">
              <w:t xml:space="preserve"> do </w:t>
            </w:r>
            <w:proofErr w:type="spellStart"/>
            <w:r w:rsidR="00B60439">
              <w:t>Cliente</w:t>
            </w:r>
            <w:proofErr w:type="spellEnd"/>
          </w:p>
        </w:tc>
      </w:tr>
      <w:tr w:rsidR="00192918" w14:paraId="2280CF4F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DFDCE18" w14:textId="77777777" w:rsidR="00192918" w:rsidRPr="00DB3879" w:rsidRDefault="00192918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4CD856A5" w14:textId="304EC6E4" w:rsidR="00192918" w:rsidRDefault="006239D5" w:rsidP="00797474">
            <w:proofErr w:type="spellStart"/>
            <w:r>
              <w:t>Integração</w:t>
            </w:r>
            <w:proofErr w:type="spellEnd"/>
            <w:r>
              <w:t xml:space="preserve"> do </w:t>
            </w:r>
            <w:proofErr w:type="spellStart"/>
            <w:r>
              <w:t>produto</w:t>
            </w:r>
            <w:proofErr w:type="spellEnd"/>
            <w:r>
              <w:t xml:space="preserve"> de software </w:t>
            </w:r>
            <w:proofErr w:type="spellStart"/>
            <w:r>
              <w:t>desenvolvido</w:t>
            </w:r>
            <w:proofErr w:type="spellEnd"/>
          </w:p>
        </w:tc>
      </w:tr>
      <w:tr w:rsidR="006239D5" w14:paraId="01973DD2" w14:textId="77777777" w:rsidTr="00797474">
        <w:trPr>
          <w:trHeight w:val="228"/>
          <w:jc w:val="center"/>
        </w:trPr>
        <w:tc>
          <w:tcPr>
            <w:tcW w:w="4247" w:type="dxa"/>
            <w:shd w:val="clear" w:color="auto" w:fill="auto"/>
          </w:tcPr>
          <w:p w14:paraId="429DDB99" w14:textId="77777777" w:rsidR="006239D5" w:rsidRPr="00DB3879" w:rsidRDefault="006239D5" w:rsidP="006239D5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A9AA6C5" w14:textId="610BB806" w:rsidR="006239D5" w:rsidRDefault="006239D5" w:rsidP="006239D5">
            <w:proofErr w:type="spellStart"/>
            <w:r>
              <w:t>Produto</w:t>
            </w:r>
            <w:proofErr w:type="spellEnd"/>
            <w:r>
              <w:t xml:space="preserve"> de software </w:t>
            </w:r>
            <w:proofErr w:type="spellStart"/>
            <w:r>
              <w:t>desenvolvido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nuvem</w:t>
            </w:r>
            <w:proofErr w:type="spellEnd"/>
          </w:p>
          <w:p w14:paraId="3CFE4484" w14:textId="3646C8FF" w:rsidR="006239D5" w:rsidRDefault="006239D5" w:rsidP="006239D5">
            <w:proofErr w:type="spellStart"/>
            <w:r>
              <w:lastRenderedPageBreak/>
              <w:t>Produto</w:t>
            </w:r>
            <w:proofErr w:type="spellEnd"/>
            <w:r>
              <w:t xml:space="preserve"> de software </w:t>
            </w:r>
            <w:proofErr w:type="spellStart"/>
            <w:r>
              <w:t>desenvolvido</w:t>
            </w:r>
            <w:proofErr w:type="spellEnd"/>
            <w:r>
              <w:t xml:space="preserve"> no </w:t>
            </w:r>
            <w:proofErr w:type="spellStart"/>
            <w:r>
              <w:t>servidor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</w:tr>
      <w:tr w:rsidR="006239D5" w14:paraId="34154B2F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22B47CE" w14:textId="77777777" w:rsidR="006239D5" w:rsidRPr="00DB3879" w:rsidRDefault="006239D5" w:rsidP="006239D5">
            <w:pPr>
              <w:rPr>
                <w:b/>
              </w:rPr>
            </w:pPr>
            <w:r w:rsidRPr="00DB3879">
              <w:rPr>
                <w:b/>
              </w:rPr>
              <w:lastRenderedPageBreak/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716E6B3F" w14:textId="609F0C66" w:rsidR="006239D5" w:rsidRDefault="0041604F" w:rsidP="006239D5">
            <w:r>
              <w:t>Google Drive</w:t>
            </w:r>
            <w:r>
              <w:br/>
            </w:r>
            <w:r w:rsidR="006239D5">
              <w:t>FTP</w:t>
            </w:r>
            <w:r>
              <w:br/>
            </w:r>
            <w:r w:rsidR="006239D5">
              <w:t>GoDaddy</w:t>
            </w:r>
          </w:p>
        </w:tc>
      </w:tr>
      <w:tr w:rsidR="006239D5" w14:paraId="373B73B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FF20C89" w14:textId="77777777" w:rsidR="006239D5" w:rsidRPr="00DB3879" w:rsidRDefault="006239D5" w:rsidP="006239D5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3D7C207" w14:textId="77777777" w:rsidR="006239D5" w:rsidRDefault="006239D5" w:rsidP="006239D5">
            <w:proofErr w:type="spellStart"/>
            <w:r>
              <w:rPr>
                <w:rFonts w:cs="Arial"/>
              </w:rPr>
              <w:t>Não</w:t>
            </w:r>
            <w:proofErr w:type="spellEnd"/>
            <w:r>
              <w:rPr>
                <w:rFonts w:cs="Arial"/>
              </w:rPr>
              <w:t xml:space="preserve"> se </w:t>
            </w:r>
            <w:proofErr w:type="spellStart"/>
            <w:r>
              <w:rPr>
                <w:rFonts w:cs="Arial"/>
              </w:rPr>
              <w:t>aplica</w:t>
            </w:r>
            <w:proofErr w:type="spellEnd"/>
          </w:p>
        </w:tc>
      </w:tr>
    </w:tbl>
    <w:p w14:paraId="6C8F11D2" w14:textId="77777777" w:rsidR="00192918" w:rsidRDefault="00192918" w:rsidP="00B21722"/>
    <w:p w14:paraId="69014432" w14:textId="77777777" w:rsidR="007854AE" w:rsidRDefault="007854AE" w:rsidP="00B21722"/>
    <w:p w14:paraId="14402DB3" w14:textId="77777777" w:rsidR="007854AE" w:rsidRDefault="007854AE" w:rsidP="00B21722"/>
    <w:p w14:paraId="3529796D" w14:textId="77777777" w:rsidR="007854AE" w:rsidRDefault="007854AE" w:rsidP="00B21722"/>
    <w:p w14:paraId="6CC4AC4A" w14:textId="77777777" w:rsidR="007854AE" w:rsidRDefault="007854AE" w:rsidP="00B21722"/>
    <w:p w14:paraId="6F6E751B" w14:textId="77777777" w:rsidR="007854AE" w:rsidRDefault="007854AE" w:rsidP="00B21722"/>
    <w:p w14:paraId="495E8916" w14:textId="77777777" w:rsidR="007854AE" w:rsidRDefault="007854AE" w:rsidP="00B21722"/>
    <w:p w14:paraId="72C4409A" w14:textId="77777777" w:rsidR="007854AE" w:rsidRDefault="007854AE" w:rsidP="00B21722"/>
    <w:p w14:paraId="7C75811B" w14:textId="0508333A" w:rsidR="007854AE" w:rsidRDefault="007854AE" w:rsidP="007854AE">
      <w:r>
        <w:t>SUBPROCESSO DE HOMOLOGAÇÃO</w:t>
      </w:r>
    </w:p>
    <w:p w14:paraId="0D547768" w14:textId="77777777" w:rsidR="007854AE" w:rsidRDefault="007854AE" w:rsidP="00B2172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F4164" w:rsidRPr="00C262CB" w14:paraId="351491D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122B2FD" w14:textId="77777777" w:rsidR="00AF4164" w:rsidRPr="00DB3879" w:rsidRDefault="00AF4164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B396CEE" w14:textId="77777777" w:rsidR="00AF4164" w:rsidRPr="00C262CB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Acessar o sistema</w:t>
            </w:r>
          </w:p>
        </w:tc>
      </w:tr>
      <w:tr w:rsidR="00AF4164" w:rsidRPr="00D13A17" w14:paraId="2A3D8FA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12BEBD3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D02EE1F" w14:textId="77777777" w:rsidR="00AF4164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Acessar o sistema disponibilizado</w:t>
            </w:r>
            <w:r>
              <w:rPr>
                <w:lang w:val="pt-BR"/>
              </w:rPr>
              <w:t>.</w:t>
            </w:r>
          </w:p>
          <w:p w14:paraId="3475E777" w14:textId="77777777" w:rsidR="00AF4164" w:rsidRPr="00C262CB" w:rsidRDefault="00AF4164" w:rsidP="00797474">
            <w:pPr>
              <w:rPr>
                <w:lang w:val="pt-BR"/>
              </w:rPr>
            </w:pPr>
          </w:p>
        </w:tc>
      </w:tr>
      <w:tr w:rsidR="00AF4164" w:rsidRPr="00C262CB" w14:paraId="5425C1C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6BCE831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8245034" w14:textId="77777777" w:rsidR="00AF4164" w:rsidRPr="00C262CB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Representante do Cliente</w:t>
            </w:r>
          </w:p>
        </w:tc>
      </w:tr>
      <w:tr w:rsidR="00AF4164" w:rsidRPr="00C262CB" w14:paraId="681B5E8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787651A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03E7BAD" w14:textId="77777777" w:rsidR="00AF4164" w:rsidRPr="00C262CB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Representante do Cliente</w:t>
            </w:r>
          </w:p>
        </w:tc>
      </w:tr>
      <w:tr w:rsidR="00AF4164" w:rsidRPr="00D13A17" w14:paraId="179B396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D067A91" w14:textId="77777777" w:rsidR="00AF4164" w:rsidRPr="00DB3879" w:rsidRDefault="00AF4164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7C9913D8" w14:textId="77777777" w:rsidR="00AF4164" w:rsidRPr="00C262CB" w:rsidRDefault="00AF4164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  <w:tr w:rsidR="00AF4164" w:rsidRPr="00C262CB" w14:paraId="68CB0098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38F53E71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36946B9" w14:textId="77777777" w:rsidR="00AF4164" w:rsidRPr="00C262CB" w:rsidRDefault="00AF4164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  <w:tr w:rsidR="00AF4164" w:rsidRPr="00D13A17" w14:paraId="540FBF9E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EE2BBCE" w14:textId="77777777" w:rsidR="00AF4164" w:rsidRPr="00DB3879" w:rsidRDefault="00AF4164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6B4BBFF3" w14:textId="77777777" w:rsidR="00AF4164" w:rsidRPr="00C262CB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Computador ou dispositivo móvel com acesso à Web</w:t>
            </w:r>
          </w:p>
        </w:tc>
      </w:tr>
      <w:tr w:rsidR="00AF4164" w:rsidRPr="00D13A17" w14:paraId="6DCC356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B36F16D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5D8EB6C" w14:textId="77777777" w:rsidR="00AF4164" w:rsidRPr="00C262CB" w:rsidRDefault="00AF4164" w:rsidP="00797474">
            <w:pPr>
              <w:rPr>
                <w:lang w:val="pt-BR"/>
              </w:rPr>
            </w:pPr>
            <w:r>
              <w:rPr>
                <w:lang w:val="pt-BR"/>
              </w:rPr>
              <w:t>Manual do painel/dashboard</w:t>
            </w:r>
          </w:p>
        </w:tc>
      </w:tr>
    </w:tbl>
    <w:p w14:paraId="4765ACDA" w14:textId="77777777" w:rsidR="00AF4164" w:rsidRDefault="00AF4164" w:rsidP="00AF4164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F4164" w:rsidRPr="00C262CB" w14:paraId="0880364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2A512A5" w14:textId="77777777" w:rsidR="00AF4164" w:rsidRPr="00DB3879" w:rsidRDefault="00AF4164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1C9098D" w14:textId="77777777" w:rsidR="00AF4164" w:rsidRPr="00C262CB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Utilizar o sistema</w:t>
            </w:r>
          </w:p>
        </w:tc>
      </w:tr>
      <w:tr w:rsidR="00AF4164" w:rsidRPr="00D13A17" w14:paraId="0FDDF15A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9ADE86D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FBA79C2" w14:textId="77777777" w:rsidR="00AF4164" w:rsidRPr="00C262CB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Fazer o uso do sistema</w:t>
            </w:r>
          </w:p>
        </w:tc>
      </w:tr>
      <w:tr w:rsidR="00AF4164" w:rsidRPr="00C262CB" w14:paraId="4117F59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080D66C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9AEC712" w14:textId="77777777" w:rsidR="00AF4164" w:rsidRPr="00C262CB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Representante do Cliente</w:t>
            </w:r>
          </w:p>
        </w:tc>
      </w:tr>
      <w:tr w:rsidR="00AF4164" w:rsidRPr="00C262CB" w14:paraId="5A8A4DF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F34E1F1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ACCB6B7" w14:textId="77777777" w:rsidR="00AF4164" w:rsidRPr="00C262CB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Representante do Cliente</w:t>
            </w:r>
          </w:p>
        </w:tc>
      </w:tr>
      <w:tr w:rsidR="00AF4164" w:rsidRPr="00D13A17" w14:paraId="6A01E4C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6DED601" w14:textId="77777777" w:rsidR="00AF4164" w:rsidRPr="00DB3879" w:rsidRDefault="00AF4164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2DC497D7" w14:textId="5D1393B5" w:rsidR="00AF4164" w:rsidRPr="00C262CB" w:rsidRDefault="00AF4164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  <w:tr w:rsidR="00AF4164" w:rsidRPr="00C262CB" w14:paraId="254BC63A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65B27FAE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BD92ACE" w14:textId="6C40473F" w:rsidR="00AF4164" w:rsidRPr="00C262CB" w:rsidRDefault="00AF4164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  <w:tr w:rsidR="00AF4164" w:rsidRPr="00D13A17" w14:paraId="206BFB0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7006B0C" w14:textId="77777777" w:rsidR="00AF4164" w:rsidRPr="00DB3879" w:rsidRDefault="00AF4164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16178C3F" w14:textId="77777777" w:rsidR="00AF4164" w:rsidRPr="00C262CB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 xml:space="preserve">Computador ou dispositivo móvel com acesso </w:t>
            </w:r>
            <w:proofErr w:type="spellStart"/>
            <w:r w:rsidRPr="00D13A17">
              <w:rPr>
                <w:lang w:val="pt-BR"/>
              </w:rPr>
              <w:t>a</w:t>
            </w:r>
            <w:proofErr w:type="spellEnd"/>
            <w:r w:rsidRPr="00D13A17">
              <w:rPr>
                <w:lang w:val="pt-BR"/>
              </w:rPr>
              <w:t xml:space="preserve"> Web</w:t>
            </w:r>
          </w:p>
        </w:tc>
      </w:tr>
      <w:tr w:rsidR="00AF4164" w:rsidRPr="00D13A17" w14:paraId="170EA70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98AAAA3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7C120A9" w14:textId="77777777" w:rsidR="00AF4164" w:rsidRPr="00C262CB" w:rsidRDefault="00AF4164" w:rsidP="00797474">
            <w:pPr>
              <w:rPr>
                <w:lang w:val="pt-BR"/>
              </w:rPr>
            </w:pPr>
            <w:r>
              <w:rPr>
                <w:lang w:val="pt-BR"/>
              </w:rPr>
              <w:t>Manual do painel/dashboard</w:t>
            </w:r>
          </w:p>
        </w:tc>
      </w:tr>
    </w:tbl>
    <w:p w14:paraId="797608BE" w14:textId="77777777" w:rsidR="00AF4164" w:rsidRDefault="00AF4164" w:rsidP="00AF4164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F4164" w:rsidRPr="00C262CB" w14:paraId="13DC7B0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03A565D" w14:textId="77777777" w:rsidR="00AF4164" w:rsidRPr="00DB3879" w:rsidRDefault="00AF4164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90FF2A6" w14:textId="72E0D482" w:rsidR="00AF4164" w:rsidRPr="00C262CB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 xml:space="preserve">Dar feedback </w:t>
            </w:r>
          </w:p>
        </w:tc>
      </w:tr>
      <w:tr w:rsidR="00AF4164" w:rsidRPr="00D13A17" w14:paraId="0D90590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C67D81E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6DAA8F4" w14:textId="77777777" w:rsidR="00AF4164" w:rsidRPr="00C262CB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Informar a empresa sobra a experiência de uso e se houve algum problema na utilização</w:t>
            </w:r>
          </w:p>
        </w:tc>
      </w:tr>
      <w:tr w:rsidR="00AF4164" w:rsidRPr="00C262CB" w14:paraId="31760B2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5B35653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C039B9F" w14:textId="77777777" w:rsidR="00AF4164" w:rsidRPr="00C262CB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Representante do Cliente</w:t>
            </w:r>
          </w:p>
        </w:tc>
      </w:tr>
      <w:tr w:rsidR="00AF4164" w:rsidRPr="00C262CB" w14:paraId="53DCABD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896189B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13AB272" w14:textId="77777777" w:rsidR="00AF4164" w:rsidRPr="00C262CB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Representante do Cliente</w:t>
            </w:r>
          </w:p>
        </w:tc>
      </w:tr>
      <w:tr w:rsidR="00AF4164" w:rsidRPr="00D13A17" w14:paraId="5FB7B42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3B90436" w14:textId="77777777" w:rsidR="00AF4164" w:rsidRPr="00DB3879" w:rsidRDefault="00AF4164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7BE372CA" w14:textId="483D02EA" w:rsidR="00AF4164" w:rsidRPr="00C262CB" w:rsidRDefault="00AF4164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  <w:tr w:rsidR="00AF4164" w:rsidRPr="00D13A17" w14:paraId="3FC1F5E6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25873747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F6062FA" w14:textId="77777777" w:rsidR="00AF4164" w:rsidRPr="00C262CB" w:rsidRDefault="00AF4164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Feedback em formato de texto que será encaminhado via </w:t>
            </w:r>
            <w:proofErr w:type="spellStart"/>
            <w:r>
              <w:rPr>
                <w:lang w:val="pt-BR"/>
              </w:rPr>
              <w:t>Whatsapp</w:t>
            </w:r>
            <w:proofErr w:type="spellEnd"/>
          </w:p>
        </w:tc>
      </w:tr>
      <w:tr w:rsidR="00AF4164" w:rsidRPr="00D13A17" w14:paraId="584CD75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F0353AC" w14:textId="77777777" w:rsidR="00AF4164" w:rsidRPr="00DB3879" w:rsidRDefault="00AF4164" w:rsidP="00797474">
            <w:pPr>
              <w:rPr>
                <w:b/>
              </w:rPr>
            </w:pPr>
            <w:r w:rsidRPr="00DB3879">
              <w:rPr>
                <w:b/>
              </w:rPr>
              <w:lastRenderedPageBreak/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0DAD9C2B" w14:textId="77777777" w:rsidR="00AF4164" w:rsidRPr="00C262CB" w:rsidRDefault="00AF4164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Whatsapp</w:t>
            </w:r>
            <w:proofErr w:type="spellEnd"/>
          </w:p>
        </w:tc>
      </w:tr>
      <w:tr w:rsidR="00AF4164" w:rsidRPr="00D13A17" w14:paraId="2861D9E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6ED1306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FFF836E" w14:textId="2C61EF6B" w:rsidR="00AF4164" w:rsidRPr="00C262CB" w:rsidRDefault="00AF4164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</w:tbl>
    <w:p w14:paraId="2AEF1082" w14:textId="5316769F" w:rsidR="00AF4164" w:rsidRDefault="00AF4164" w:rsidP="00AF4164">
      <w:pPr>
        <w:widowControl/>
        <w:autoSpaceDE/>
        <w:autoSpaceDN/>
        <w:spacing w:line="240" w:lineRule="auto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F4164" w:rsidRPr="00C262CB" w14:paraId="67DD915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0591C13" w14:textId="77777777" w:rsidR="00AF4164" w:rsidRPr="00DB3879" w:rsidRDefault="00AF4164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596DE5D" w14:textId="77777777" w:rsidR="00AF4164" w:rsidRPr="00C262CB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Receber feedback</w:t>
            </w:r>
          </w:p>
        </w:tc>
      </w:tr>
      <w:tr w:rsidR="00AF4164" w:rsidRPr="00D13A17" w14:paraId="29BA64F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A1DA49A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E40744D" w14:textId="77777777" w:rsidR="00AF4164" w:rsidRPr="00C262CB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Receber o feedback do usuário.</w:t>
            </w:r>
          </w:p>
        </w:tc>
      </w:tr>
      <w:tr w:rsidR="00AF4164" w:rsidRPr="00C262CB" w14:paraId="13BEB46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EC0645E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5D76807" w14:textId="77777777" w:rsidR="00AF4164" w:rsidRPr="00C262CB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Flávio</w:t>
            </w:r>
          </w:p>
        </w:tc>
      </w:tr>
      <w:tr w:rsidR="00AF4164" w:rsidRPr="00C262CB" w14:paraId="0BC243B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61AACEE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868E913" w14:textId="77777777" w:rsidR="00AF4164" w:rsidRPr="00C262CB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Flávio</w:t>
            </w:r>
          </w:p>
        </w:tc>
      </w:tr>
      <w:tr w:rsidR="00AF4164" w:rsidRPr="00D13A17" w14:paraId="2E87BC2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6AD683A" w14:textId="77777777" w:rsidR="00AF4164" w:rsidRPr="00DB3879" w:rsidRDefault="00AF4164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3584463F" w14:textId="77777777" w:rsidR="00AF4164" w:rsidRPr="00C262CB" w:rsidRDefault="00AF4164" w:rsidP="00797474">
            <w:pPr>
              <w:rPr>
                <w:lang w:val="pt-BR"/>
              </w:rPr>
            </w:pPr>
            <w:r>
              <w:rPr>
                <w:lang w:val="pt-BR"/>
              </w:rPr>
              <w:t>Feedback em formato de texto enviado pelo Representante do cliente.</w:t>
            </w:r>
          </w:p>
        </w:tc>
      </w:tr>
      <w:tr w:rsidR="00AF4164" w:rsidRPr="00D13A17" w14:paraId="5829908F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284AC34C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732EFE2" w14:textId="77777777" w:rsidR="00AF4164" w:rsidRPr="00C262CB" w:rsidRDefault="00AF4164" w:rsidP="00797474">
            <w:pPr>
              <w:rPr>
                <w:lang w:val="pt-BR"/>
              </w:rPr>
            </w:pPr>
            <w:r>
              <w:rPr>
                <w:lang w:val="pt-BR"/>
              </w:rPr>
              <w:t>Feedback em formato de texto enviado pelo Representante do cliente.</w:t>
            </w:r>
          </w:p>
        </w:tc>
      </w:tr>
      <w:tr w:rsidR="00AF4164" w:rsidRPr="00D13A17" w14:paraId="4B87B98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D9BA786" w14:textId="77777777" w:rsidR="00AF4164" w:rsidRPr="00DB3879" w:rsidRDefault="00AF4164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677696E5" w14:textId="77777777" w:rsidR="00AF4164" w:rsidRPr="00C262CB" w:rsidRDefault="00AF4164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Whatsapp</w:t>
            </w:r>
            <w:proofErr w:type="spellEnd"/>
          </w:p>
        </w:tc>
      </w:tr>
      <w:tr w:rsidR="00AF4164" w:rsidRPr="00D13A17" w14:paraId="530EB55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0E4CD21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49E2C1A" w14:textId="2F3B50CB" w:rsidR="00AF4164" w:rsidRPr="00C262CB" w:rsidRDefault="00AF4164" w:rsidP="00797474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</w:tbl>
    <w:p w14:paraId="0D66D0D5" w14:textId="77777777" w:rsidR="00AF4164" w:rsidRDefault="00AF4164" w:rsidP="00AF4164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F4164" w:rsidRPr="00C262CB" w14:paraId="6D2521C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C662C28" w14:textId="77777777" w:rsidR="00AF4164" w:rsidRPr="00DB3879" w:rsidRDefault="00AF4164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6B8DDE3" w14:textId="77777777" w:rsidR="00AF4164" w:rsidRPr="00C262CB" w:rsidRDefault="00AF4164" w:rsidP="00797474">
            <w:pPr>
              <w:rPr>
                <w:lang w:val="pt-BR"/>
              </w:rPr>
            </w:pPr>
            <w:r w:rsidRPr="00A10E21">
              <w:rPr>
                <w:lang w:val="pt-BR"/>
              </w:rPr>
              <w:t>Informar problema</w:t>
            </w:r>
          </w:p>
        </w:tc>
      </w:tr>
      <w:tr w:rsidR="00AF4164" w:rsidRPr="00D13A17" w14:paraId="17D6C11F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48CF694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EDC6334" w14:textId="77777777" w:rsidR="00AF4164" w:rsidRPr="00C262CB" w:rsidRDefault="00AF4164" w:rsidP="00797474">
            <w:pPr>
              <w:rPr>
                <w:lang w:val="pt-BR"/>
              </w:rPr>
            </w:pPr>
            <w:r w:rsidRPr="00A10E21">
              <w:rPr>
                <w:lang w:val="pt-BR"/>
              </w:rPr>
              <w:t>Caso o problema seja encontrado, informar o erro para a equipe de desenvolvimento</w:t>
            </w:r>
          </w:p>
        </w:tc>
      </w:tr>
      <w:tr w:rsidR="00AF4164" w:rsidRPr="00C262CB" w14:paraId="6076873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4BB8639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91908E1" w14:textId="77777777" w:rsidR="00AF4164" w:rsidRPr="00C262CB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Flávio</w:t>
            </w:r>
          </w:p>
        </w:tc>
      </w:tr>
      <w:tr w:rsidR="00AF4164" w:rsidRPr="00C262CB" w14:paraId="44B6406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E2E1CE7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A178E2E" w14:textId="77777777" w:rsidR="00AF4164" w:rsidRPr="00C262CB" w:rsidRDefault="00AF4164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Flávio</w:t>
            </w:r>
          </w:p>
        </w:tc>
      </w:tr>
      <w:tr w:rsidR="00AF4164" w:rsidRPr="00D13A17" w14:paraId="74D1C3CF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ED139AF" w14:textId="77777777" w:rsidR="00AF4164" w:rsidRPr="00DB3879" w:rsidRDefault="00AF4164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5B9EC3FE" w14:textId="77777777" w:rsidR="00AF4164" w:rsidRPr="00C262CB" w:rsidRDefault="00AF4164" w:rsidP="00797474">
            <w:pPr>
              <w:rPr>
                <w:lang w:val="pt-BR"/>
              </w:rPr>
            </w:pPr>
            <w:r>
              <w:rPr>
                <w:lang w:val="pt-BR"/>
              </w:rPr>
              <w:t>Feedback em formato de texto enviado pelo Representante do cliente.</w:t>
            </w:r>
          </w:p>
        </w:tc>
      </w:tr>
      <w:tr w:rsidR="00AF4164" w:rsidRPr="00D13A17" w14:paraId="7ACCB034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2E51C28D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1A179DC" w14:textId="77777777" w:rsidR="00AF4164" w:rsidRPr="00C262CB" w:rsidRDefault="00AF4164" w:rsidP="00797474">
            <w:pPr>
              <w:rPr>
                <w:lang w:val="pt-BR"/>
              </w:rPr>
            </w:pPr>
            <w:r>
              <w:rPr>
                <w:lang w:val="pt-BR"/>
              </w:rPr>
              <w:t>Feedback em formato de texto enviado pelo Representante do cliente.</w:t>
            </w:r>
          </w:p>
        </w:tc>
      </w:tr>
      <w:tr w:rsidR="00AF4164" w:rsidRPr="00D13A17" w14:paraId="4D77083F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990BF71" w14:textId="77777777" w:rsidR="00AF4164" w:rsidRPr="00DB3879" w:rsidRDefault="00AF4164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610D11F7" w14:textId="21073F20" w:rsidR="00AF4164" w:rsidRPr="00C262CB" w:rsidRDefault="00AF4164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Whatsapp</w:t>
            </w:r>
            <w:proofErr w:type="spellEnd"/>
            <w:r>
              <w:rPr>
                <w:lang w:val="pt-BR"/>
              </w:rPr>
              <w:br/>
              <w:t>reunião.</w:t>
            </w:r>
          </w:p>
        </w:tc>
      </w:tr>
      <w:tr w:rsidR="00AF4164" w:rsidRPr="00D13A17" w14:paraId="01DACA2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A8438B8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D80D0E5" w14:textId="77777777" w:rsidR="00AF4164" w:rsidRPr="00C262CB" w:rsidRDefault="00AF4164" w:rsidP="00797474">
            <w:pPr>
              <w:rPr>
                <w:lang w:val="pt-BR"/>
              </w:rPr>
            </w:pPr>
            <w:r>
              <w:rPr>
                <w:lang w:val="pt-BR"/>
              </w:rPr>
              <w:t>Não possui.</w:t>
            </w:r>
          </w:p>
        </w:tc>
      </w:tr>
    </w:tbl>
    <w:p w14:paraId="418A9988" w14:textId="77777777" w:rsidR="00AF4164" w:rsidRDefault="00AF4164" w:rsidP="00AF4164">
      <w:pPr>
        <w:rPr>
          <w:lang w:val="pt-BR"/>
        </w:rPr>
      </w:pPr>
    </w:p>
    <w:p w14:paraId="7D30BBF0" w14:textId="77777777" w:rsidR="00AF4164" w:rsidRDefault="00AF4164" w:rsidP="00AF4164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F4164" w:rsidRPr="00C262CB" w14:paraId="436D5A0E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1A6EC9C" w14:textId="77777777" w:rsidR="00AF4164" w:rsidRPr="00DB3879" w:rsidRDefault="00AF4164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BCFF16B" w14:textId="77777777" w:rsidR="00AF4164" w:rsidRPr="00C262CB" w:rsidRDefault="00AF4164" w:rsidP="00797474">
            <w:pPr>
              <w:rPr>
                <w:lang w:val="pt-BR"/>
              </w:rPr>
            </w:pPr>
            <w:r w:rsidRPr="00A10E21">
              <w:rPr>
                <w:lang w:val="pt-BR"/>
              </w:rPr>
              <w:t>Realizar correção</w:t>
            </w:r>
          </w:p>
        </w:tc>
      </w:tr>
      <w:tr w:rsidR="00AF4164" w:rsidRPr="00D13A17" w14:paraId="08720F8F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524B02A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B87165E" w14:textId="77777777" w:rsidR="00AF4164" w:rsidRPr="00C262CB" w:rsidRDefault="00AF4164" w:rsidP="00797474">
            <w:pPr>
              <w:rPr>
                <w:lang w:val="pt-BR"/>
              </w:rPr>
            </w:pPr>
            <w:r w:rsidRPr="00A10E21">
              <w:rPr>
                <w:lang w:val="pt-BR"/>
              </w:rPr>
              <w:t>A equipe de desenvolvimento realiza a correção do bug/problema que foi identificado no feedback do cliente.</w:t>
            </w:r>
          </w:p>
        </w:tc>
      </w:tr>
      <w:tr w:rsidR="00AF4164" w:rsidRPr="00C262CB" w14:paraId="39AE4E4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ACB9AB9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FFB6069" w14:textId="77777777" w:rsidR="00AF4164" w:rsidRPr="00C262CB" w:rsidRDefault="00AF4164" w:rsidP="00797474">
            <w:pPr>
              <w:rPr>
                <w:lang w:val="pt-BR"/>
              </w:rPr>
            </w:pPr>
            <w:r w:rsidRPr="00A10E21">
              <w:rPr>
                <w:lang w:val="pt-BR"/>
              </w:rPr>
              <w:t>Equipe de Desenvolvimento</w:t>
            </w:r>
          </w:p>
        </w:tc>
      </w:tr>
      <w:tr w:rsidR="00AF4164" w:rsidRPr="00C262CB" w14:paraId="7D785E2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EFD9AC2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22701AF" w14:textId="77777777" w:rsidR="00AF4164" w:rsidRPr="00C262CB" w:rsidRDefault="00AF4164" w:rsidP="00797474">
            <w:pPr>
              <w:rPr>
                <w:lang w:val="pt-BR"/>
              </w:rPr>
            </w:pPr>
            <w:r w:rsidRPr="00A10E21">
              <w:rPr>
                <w:lang w:val="pt-BR"/>
              </w:rPr>
              <w:t>Equipe de Desenvolvimento</w:t>
            </w:r>
          </w:p>
        </w:tc>
      </w:tr>
      <w:tr w:rsidR="00AF4164" w:rsidRPr="00D13A17" w14:paraId="5C018BEF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DC003BD" w14:textId="77777777" w:rsidR="00AF4164" w:rsidRPr="00DB3879" w:rsidRDefault="00AF4164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1A5C24EE" w14:textId="77777777" w:rsidR="00AF4164" w:rsidRPr="00C262CB" w:rsidRDefault="00AF4164" w:rsidP="00797474">
            <w:pPr>
              <w:rPr>
                <w:lang w:val="pt-BR"/>
              </w:rPr>
            </w:pPr>
            <w:r>
              <w:rPr>
                <w:lang w:val="pt-BR"/>
              </w:rPr>
              <w:t>Feedback em formato de texto enviado pelo Representante do cliente.</w:t>
            </w:r>
          </w:p>
        </w:tc>
      </w:tr>
      <w:tr w:rsidR="00AF4164" w:rsidRPr="00D13A17" w14:paraId="6478ABA5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426248FC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F96BA5F" w14:textId="77777777" w:rsidR="00AF4164" w:rsidRPr="00C262CB" w:rsidRDefault="00AF4164" w:rsidP="00797474">
            <w:pPr>
              <w:rPr>
                <w:lang w:val="pt-BR"/>
              </w:rPr>
            </w:pPr>
            <w:r>
              <w:rPr>
                <w:lang w:val="pt-BR"/>
              </w:rPr>
              <w:t>Sistema corrigido conforme o feedback do representante do cliente.</w:t>
            </w:r>
          </w:p>
        </w:tc>
      </w:tr>
      <w:tr w:rsidR="00AF4164" w:rsidRPr="00D13A17" w14:paraId="1B5A9E4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45DD0AE" w14:textId="77777777" w:rsidR="00AF4164" w:rsidRPr="00DB3879" w:rsidRDefault="00AF4164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1E1B60BB" w14:textId="77777777" w:rsidR="00AF4164" w:rsidRPr="00C262CB" w:rsidRDefault="00AF4164" w:rsidP="00797474">
            <w:pPr>
              <w:rPr>
                <w:lang w:val="pt-BR"/>
              </w:rPr>
            </w:pPr>
            <w:r>
              <w:rPr>
                <w:lang w:val="pt-BR"/>
              </w:rPr>
              <w:t>Editor de código</w:t>
            </w:r>
          </w:p>
        </w:tc>
      </w:tr>
      <w:tr w:rsidR="00AF4164" w:rsidRPr="00D13A17" w14:paraId="5AB79FF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E76FA68" w14:textId="77777777" w:rsidR="00AF4164" w:rsidRPr="00DB3879" w:rsidRDefault="00AF4164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5716836" w14:textId="77777777" w:rsidR="00AF4164" w:rsidRPr="00C262CB" w:rsidRDefault="00AF4164" w:rsidP="00797474">
            <w:pPr>
              <w:rPr>
                <w:lang w:val="pt-BR"/>
              </w:rPr>
            </w:pPr>
            <w:r>
              <w:rPr>
                <w:lang w:val="pt-BR"/>
              </w:rPr>
              <w:t>Escopo do projeto e Feedback do representante do cliente.</w:t>
            </w:r>
          </w:p>
        </w:tc>
      </w:tr>
    </w:tbl>
    <w:p w14:paraId="51813B25" w14:textId="77777777" w:rsidR="00AF4164" w:rsidRDefault="00AF4164" w:rsidP="00AF4164">
      <w:pPr>
        <w:rPr>
          <w:lang w:val="pt-BR"/>
        </w:rPr>
      </w:pPr>
    </w:p>
    <w:p w14:paraId="14C883BE" w14:textId="77777777" w:rsidR="00AF4164" w:rsidRDefault="00AF4164" w:rsidP="00B2172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36E06" w:rsidRPr="00C262CB" w14:paraId="4318ABDF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BBA337D" w14:textId="77777777" w:rsidR="00C36E06" w:rsidRPr="00DB3879" w:rsidRDefault="00C36E06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1563413" w14:textId="77777777" w:rsidR="00C36E06" w:rsidRPr="00C262CB" w:rsidRDefault="00C36E06" w:rsidP="00797474">
            <w:pPr>
              <w:rPr>
                <w:lang w:val="pt-BR"/>
              </w:rPr>
            </w:pPr>
            <w:r w:rsidRPr="00A10E21">
              <w:rPr>
                <w:lang w:val="pt-BR"/>
              </w:rPr>
              <w:t>Disponibilizar o sistema</w:t>
            </w:r>
          </w:p>
        </w:tc>
      </w:tr>
      <w:tr w:rsidR="00C36E06" w:rsidRPr="00C262CB" w14:paraId="2416F67E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486643A" w14:textId="77777777" w:rsidR="00C36E06" w:rsidRPr="00DB3879" w:rsidRDefault="00C36E06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2BFD338" w14:textId="77777777" w:rsidR="00C36E06" w:rsidRPr="00C262CB" w:rsidRDefault="00C36E06" w:rsidP="00797474">
            <w:pPr>
              <w:rPr>
                <w:lang w:val="pt-BR"/>
              </w:rPr>
            </w:pPr>
            <w:r w:rsidRPr="00A10E21">
              <w:rPr>
                <w:lang w:val="pt-BR"/>
              </w:rPr>
              <w:t>Assim que o bug/problema for corrigido, uma nova versão é disponibilizada ao cliente.</w:t>
            </w:r>
          </w:p>
        </w:tc>
      </w:tr>
      <w:tr w:rsidR="00C36E06" w:rsidRPr="00C262CB" w14:paraId="0145CC5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FFB0FE0" w14:textId="77777777" w:rsidR="00C36E06" w:rsidRPr="00DB3879" w:rsidRDefault="00C36E06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D9CBE84" w14:textId="77777777" w:rsidR="00C36E06" w:rsidRPr="00C262CB" w:rsidRDefault="00C36E06" w:rsidP="00797474">
            <w:pPr>
              <w:rPr>
                <w:lang w:val="pt-BR"/>
              </w:rPr>
            </w:pPr>
            <w:r>
              <w:rPr>
                <w:lang w:val="pt-BR"/>
              </w:rPr>
              <w:t>Flávio</w:t>
            </w:r>
          </w:p>
        </w:tc>
      </w:tr>
      <w:tr w:rsidR="00C36E06" w:rsidRPr="00C262CB" w14:paraId="4FB072F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DBDA961" w14:textId="77777777" w:rsidR="00C36E06" w:rsidRPr="00DB3879" w:rsidRDefault="00C36E06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lastRenderedPageBreak/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017E4C7" w14:textId="77777777" w:rsidR="00C36E06" w:rsidRPr="00C262CB" w:rsidRDefault="00C36E06" w:rsidP="00797474">
            <w:pPr>
              <w:rPr>
                <w:lang w:val="pt-BR"/>
              </w:rPr>
            </w:pPr>
            <w:r>
              <w:rPr>
                <w:lang w:val="pt-BR"/>
              </w:rPr>
              <w:t>Flávio</w:t>
            </w:r>
          </w:p>
        </w:tc>
      </w:tr>
      <w:tr w:rsidR="00C36E06" w:rsidRPr="00C262CB" w14:paraId="3849289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F3680C9" w14:textId="77777777" w:rsidR="00C36E06" w:rsidRPr="00DB3879" w:rsidRDefault="00C36E06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28F774D0" w14:textId="77777777" w:rsidR="00C36E06" w:rsidRPr="00C262CB" w:rsidRDefault="00C36E06" w:rsidP="00797474">
            <w:pPr>
              <w:rPr>
                <w:lang w:val="pt-BR"/>
              </w:rPr>
            </w:pPr>
            <w:r>
              <w:rPr>
                <w:lang w:val="pt-BR"/>
              </w:rPr>
              <w:t>Não possui</w:t>
            </w:r>
          </w:p>
        </w:tc>
      </w:tr>
      <w:tr w:rsidR="00C36E06" w:rsidRPr="00C262CB" w14:paraId="67911061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69A68783" w14:textId="77777777" w:rsidR="00C36E06" w:rsidRPr="00DB3879" w:rsidRDefault="00C36E06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4A98CF3" w14:textId="77777777" w:rsidR="00C36E06" w:rsidRPr="00C262CB" w:rsidRDefault="00C36E06" w:rsidP="00797474">
            <w:pPr>
              <w:rPr>
                <w:lang w:val="pt-BR"/>
              </w:rPr>
            </w:pPr>
            <w:r>
              <w:rPr>
                <w:lang w:val="pt-BR"/>
              </w:rPr>
              <w:t>Sistema corrigido.</w:t>
            </w:r>
          </w:p>
        </w:tc>
      </w:tr>
      <w:tr w:rsidR="00C36E06" w:rsidRPr="00C262CB" w14:paraId="693A819A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32E4BBB" w14:textId="77777777" w:rsidR="00C36E06" w:rsidRPr="00DB3879" w:rsidRDefault="00C36E06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621C0D63" w14:textId="77777777" w:rsidR="00C36E06" w:rsidRPr="00C262CB" w:rsidRDefault="00C36E06" w:rsidP="00797474">
            <w:pPr>
              <w:rPr>
                <w:lang w:val="pt-BR"/>
              </w:rPr>
            </w:pPr>
            <w:r>
              <w:rPr>
                <w:lang w:val="pt-BR"/>
              </w:rPr>
              <w:t>Gerenciador do servidor.</w:t>
            </w:r>
          </w:p>
        </w:tc>
      </w:tr>
      <w:tr w:rsidR="00C36E06" w:rsidRPr="00C262CB" w14:paraId="53A7EAB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48AEDB4" w14:textId="77777777" w:rsidR="00C36E06" w:rsidRPr="00DB3879" w:rsidRDefault="00C36E06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0CDD66D" w14:textId="77777777" w:rsidR="00C36E06" w:rsidRPr="00C262CB" w:rsidRDefault="00C36E06" w:rsidP="00797474">
            <w:pPr>
              <w:rPr>
                <w:lang w:val="pt-BR"/>
              </w:rPr>
            </w:pPr>
            <w:r>
              <w:rPr>
                <w:lang w:val="pt-BR"/>
              </w:rPr>
              <w:t>Não possui.</w:t>
            </w:r>
          </w:p>
        </w:tc>
      </w:tr>
    </w:tbl>
    <w:p w14:paraId="2BC022D0" w14:textId="4C946C11" w:rsidR="00AF4164" w:rsidRDefault="00AF4164" w:rsidP="00B21722"/>
    <w:p w14:paraId="02DD104F" w14:textId="77777777" w:rsidR="007854AE" w:rsidRDefault="007854AE" w:rsidP="00B21722"/>
    <w:p w14:paraId="7A1AD632" w14:textId="77777777" w:rsidR="007854AE" w:rsidRDefault="007854AE" w:rsidP="00B21722"/>
    <w:p w14:paraId="51909F17" w14:textId="77777777" w:rsidR="007854AE" w:rsidRDefault="007854AE" w:rsidP="00B21722"/>
    <w:p w14:paraId="4C827F79" w14:textId="77777777" w:rsidR="007854AE" w:rsidRDefault="007854AE" w:rsidP="00B21722"/>
    <w:p w14:paraId="3B06BCD9" w14:textId="77777777" w:rsidR="007854AE" w:rsidRDefault="007854AE" w:rsidP="00B21722"/>
    <w:p w14:paraId="4D1589DC" w14:textId="77777777" w:rsidR="007854AE" w:rsidRDefault="007854AE" w:rsidP="00B21722"/>
    <w:p w14:paraId="6D7D6A81" w14:textId="739235A6" w:rsidR="007854AE" w:rsidRDefault="007854AE" w:rsidP="00B21722">
      <w:r>
        <w:t>SUBPROCESSO DE MANUTENÇÃO</w:t>
      </w:r>
    </w:p>
    <w:p w14:paraId="51E9C025" w14:textId="77777777" w:rsidR="007854AE" w:rsidRDefault="007854AE" w:rsidP="00B2172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D1141" w:rsidRPr="00C262CB" w14:paraId="6BE759A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F924057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8BB137C" w14:textId="1DEFB063" w:rsidR="002D1141" w:rsidRPr="00C262CB" w:rsidRDefault="002D1141" w:rsidP="00797474">
            <w:pPr>
              <w:rPr>
                <w:lang w:val="pt-BR"/>
              </w:rPr>
            </w:pPr>
            <w:r w:rsidRPr="002B4DB4">
              <w:rPr>
                <w:lang w:val="pt-BR"/>
              </w:rPr>
              <w:t xml:space="preserve">Reportar bugs </w:t>
            </w:r>
          </w:p>
        </w:tc>
      </w:tr>
      <w:tr w:rsidR="002D1141" w:rsidRPr="00D13A17" w14:paraId="3FCBEB2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56670AC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5FD41A3" w14:textId="77777777" w:rsidR="002D1141" w:rsidRPr="00C262CB" w:rsidRDefault="002D1141" w:rsidP="00797474">
            <w:pPr>
              <w:rPr>
                <w:lang w:val="pt-BR"/>
              </w:rPr>
            </w:pPr>
            <w:r w:rsidRPr="002B4DB4">
              <w:rPr>
                <w:lang w:val="pt-BR"/>
              </w:rPr>
              <w:t>Quando bugs são encontrados no sistema, o representante do cliente envia um bloco de correção para o Flávio com a solicitação da correção de problemas que foram encontrados no software.</w:t>
            </w:r>
          </w:p>
        </w:tc>
      </w:tr>
      <w:tr w:rsidR="002D1141" w:rsidRPr="00C262CB" w14:paraId="382F632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D09D27A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CDC3D7B" w14:textId="77777777" w:rsidR="002D1141" w:rsidRPr="00C262CB" w:rsidRDefault="002D1141" w:rsidP="00797474">
            <w:pPr>
              <w:rPr>
                <w:lang w:val="pt-BR"/>
              </w:rPr>
            </w:pPr>
            <w:r w:rsidRPr="002B4DB4">
              <w:rPr>
                <w:lang w:val="pt-BR"/>
              </w:rPr>
              <w:t>Representante do Cliente</w:t>
            </w:r>
          </w:p>
        </w:tc>
      </w:tr>
      <w:tr w:rsidR="002D1141" w:rsidRPr="00C262CB" w14:paraId="6000FC4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CFB0C2F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60F3215" w14:textId="77777777" w:rsidR="002D1141" w:rsidRPr="00C262CB" w:rsidRDefault="002D1141" w:rsidP="00797474">
            <w:pPr>
              <w:rPr>
                <w:lang w:val="pt-BR"/>
              </w:rPr>
            </w:pPr>
            <w:r w:rsidRPr="002B4DB4">
              <w:rPr>
                <w:lang w:val="pt-BR"/>
              </w:rPr>
              <w:t>Representante do Cliente</w:t>
            </w:r>
          </w:p>
        </w:tc>
      </w:tr>
      <w:tr w:rsidR="002D1141" w:rsidRPr="00D13A17" w14:paraId="27BFE0A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0DB6040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1B084806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Não possui</w:t>
            </w:r>
          </w:p>
        </w:tc>
      </w:tr>
      <w:tr w:rsidR="002D1141" w:rsidRPr="00D13A17" w14:paraId="3F18F7D4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071B262A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793E084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Bugs reportados em formato de texto e enviados via </w:t>
            </w:r>
            <w:proofErr w:type="spellStart"/>
            <w:r>
              <w:rPr>
                <w:lang w:val="pt-BR"/>
              </w:rPr>
              <w:t>Whatsapp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2D1141" w:rsidRPr="00D13A17" w14:paraId="62BC319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BE84B9E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59A9D0CD" w14:textId="77777777" w:rsidR="002D1141" w:rsidRPr="00C262CB" w:rsidRDefault="002D1141" w:rsidP="007974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Whatsapp</w:t>
            </w:r>
            <w:proofErr w:type="spellEnd"/>
          </w:p>
        </w:tc>
      </w:tr>
      <w:tr w:rsidR="002D1141" w:rsidRPr="00D13A17" w14:paraId="6768508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8C78E5A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AACEF62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Não possui.</w:t>
            </w:r>
          </w:p>
        </w:tc>
      </w:tr>
    </w:tbl>
    <w:p w14:paraId="4297C9FB" w14:textId="77777777" w:rsidR="002D1141" w:rsidRDefault="002D1141" w:rsidP="002D1141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D1141" w:rsidRPr="00C262CB" w14:paraId="4B26F77E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42C8191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A737A48" w14:textId="77777777" w:rsidR="002D1141" w:rsidRPr="00C262CB" w:rsidRDefault="002D1141" w:rsidP="00797474">
            <w:pPr>
              <w:rPr>
                <w:lang w:val="pt-BR"/>
              </w:rPr>
            </w:pPr>
            <w:r w:rsidRPr="002B4DB4">
              <w:rPr>
                <w:lang w:val="pt-BR"/>
              </w:rPr>
              <w:t>Analisar problemas</w:t>
            </w:r>
          </w:p>
        </w:tc>
      </w:tr>
      <w:tr w:rsidR="002D1141" w:rsidRPr="00D13A17" w14:paraId="540D904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0F186B9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CCA3AE7" w14:textId="77777777" w:rsidR="002D1141" w:rsidRPr="002B4DB4" w:rsidRDefault="002D1141" w:rsidP="00797474">
            <w:pPr>
              <w:rPr>
                <w:lang w:val="pt-BR"/>
              </w:rPr>
            </w:pPr>
            <w:r w:rsidRPr="002B4DB4">
              <w:rPr>
                <w:lang w:val="pt-BR"/>
              </w:rPr>
              <w:t>Ao receber o bloco de correções, as solicitações emitidas pelo cliente são analisadas, em seguida, se preciso for, são repassadas aos desenvolvedores para correção.</w:t>
            </w:r>
          </w:p>
          <w:p w14:paraId="354285A3" w14:textId="77777777" w:rsidR="002D1141" w:rsidRPr="00C262CB" w:rsidRDefault="002D1141" w:rsidP="00797474">
            <w:pPr>
              <w:rPr>
                <w:lang w:val="pt-BR"/>
              </w:rPr>
            </w:pPr>
            <w:r w:rsidRPr="002B4DB4">
              <w:rPr>
                <w:lang w:val="pt-BR"/>
              </w:rPr>
              <w:t> </w:t>
            </w:r>
          </w:p>
        </w:tc>
      </w:tr>
      <w:tr w:rsidR="002D1141" w:rsidRPr="00C262CB" w14:paraId="3DC58EC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7643036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99A413D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Flávio</w:t>
            </w:r>
          </w:p>
        </w:tc>
      </w:tr>
      <w:tr w:rsidR="002D1141" w:rsidRPr="00C262CB" w14:paraId="138A318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F0395C0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794D3B3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Flávio</w:t>
            </w:r>
          </w:p>
        </w:tc>
      </w:tr>
      <w:tr w:rsidR="002D1141" w:rsidRPr="00D13A17" w14:paraId="6AD8D21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79BB88D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6C03DA41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 xml:space="preserve">Bugs reportados em formato de texto e enviados via </w:t>
            </w:r>
            <w:proofErr w:type="spellStart"/>
            <w:r>
              <w:rPr>
                <w:lang w:val="pt-BR"/>
              </w:rPr>
              <w:t>Whatsapp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2D1141" w:rsidRPr="00D13A17" w14:paraId="1C3F85D7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1AFFCA18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1F8AE31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Bugs interpretados e compreendidos para serem repassados para equipe de desenvolvimento.</w:t>
            </w:r>
          </w:p>
        </w:tc>
      </w:tr>
      <w:tr w:rsidR="002D1141" w:rsidRPr="00D13A17" w14:paraId="39B0A38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BFE3C22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7355B293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Não possui</w:t>
            </w:r>
          </w:p>
        </w:tc>
      </w:tr>
      <w:tr w:rsidR="002D1141" w:rsidRPr="00D13A17" w14:paraId="2A5E4F6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87DF15E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2A18B00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Não possui</w:t>
            </w:r>
          </w:p>
        </w:tc>
      </w:tr>
    </w:tbl>
    <w:p w14:paraId="763FEA75" w14:textId="0F7D2582" w:rsidR="002D1141" w:rsidRDefault="002D1141" w:rsidP="002D1141">
      <w:pPr>
        <w:widowControl/>
        <w:autoSpaceDE/>
        <w:autoSpaceDN/>
        <w:spacing w:line="240" w:lineRule="auto"/>
        <w:rPr>
          <w:lang w:val="pt-BR"/>
        </w:rPr>
      </w:pPr>
    </w:p>
    <w:p w14:paraId="0D127654" w14:textId="77777777" w:rsidR="002D1141" w:rsidRDefault="002D1141" w:rsidP="002D1141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D1141" w:rsidRPr="00C262CB" w14:paraId="50478BDF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85236AE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5087399" w14:textId="77777777" w:rsidR="002D1141" w:rsidRPr="00C262CB" w:rsidRDefault="002D1141" w:rsidP="00797474">
            <w:pPr>
              <w:rPr>
                <w:lang w:val="pt-BR"/>
              </w:rPr>
            </w:pPr>
            <w:r w:rsidRPr="002B4DB4">
              <w:rPr>
                <w:lang w:val="pt-BR"/>
              </w:rPr>
              <w:t>Tentar resolver o problema</w:t>
            </w:r>
          </w:p>
        </w:tc>
      </w:tr>
      <w:tr w:rsidR="002D1141" w:rsidRPr="00D13A17" w14:paraId="37306E7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3CDDB4D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B630B63" w14:textId="77777777" w:rsidR="002D1141" w:rsidRPr="002B4DB4" w:rsidRDefault="002D1141" w:rsidP="00797474">
            <w:pPr>
              <w:rPr>
                <w:lang w:val="pt-BR"/>
              </w:rPr>
            </w:pPr>
            <w:r w:rsidRPr="002B4DB4">
              <w:rPr>
                <w:lang w:val="pt-BR"/>
              </w:rPr>
              <w:t xml:space="preserve">A correção entra em desenvolvimento, para ser </w:t>
            </w:r>
            <w:r w:rsidRPr="002B4DB4">
              <w:rPr>
                <w:lang w:val="pt-BR"/>
              </w:rPr>
              <w:lastRenderedPageBreak/>
              <w:t>testada antes de ser enviada para o cliente</w:t>
            </w:r>
          </w:p>
          <w:p w14:paraId="51B8BCD1" w14:textId="77777777" w:rsidR="002D1141" w:rsidRPr="00C262CB" w:rsidRDefault="002D1141" w:rsidP="00797474">
            <w:pPr>
              <w:rPr>
                <w:lang w:val="pt-BR"/>
              </w:rPr>
            </w:pPr>
            <w:r w:rsidRPr="002B4DB4">
              <w:rPr>
                <w:lang w:val="pt-BR"/>
              </w:rPr>
              <w:t> </w:t>
            </w:r>
          </w:p>
        </w:tc>
      </w:tr>
      <w:tr w:rsidR="002D1141" w:rsidRPr="00C262CB" w14:paraId="1545D94A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80AFBE9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lastRenderedPageBreak/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86EFF53" w14:textId="77777777" w:rsidR="002D1141" w:rsidRPr="00C262CB" w:rsidRDefault="002D1141" w:rsidP="00797474">
            <w:pPr>
              <w:rPr>
                <w:lang w:val="pt-BR"/>
              </w:rPr>
            </w:pPr>
            <w:r w:rsidRPr="004A4356">
              <w:rPr>
                <w:lang w:val="pt-BR"/>
              </w:rPr>
              <w:t>Equipe de Desenvolvimento</w:t>
            </w:r>
          </w:p>
        </w:tc>
      </w:tr>
      <w:tr w:rsidR="002D1141" w:rsidRPr="00C262CB" w14:paraId="3BA4E73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3AD9FF6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6DE5D10" w14:textId="77777777" w:rsidR="002D1141" w:rsidRPr="00C262CB" w:rsidRDefault="002D1141" w:rsidP="00797474">
            <w:pPr>
              <w:rPr>
                <w:lang w:val="pt-BR"/>
              </w:rPr>
            </w:pPr>
            <w:r w:rsidRPr="004A4356">
              <w:rPr>
                <w:lang w:val="pt-BR"/>
              </w:rPr>
              <w:t>Equipe de Desenvolvimento</w:t>
            </w:r>
          </w:p>
        </w:tc>
      </w:tr>
      <w:tr w:rsidR="002D1141" w:rsidRPr="00D13A17" w14:paraId="25DA246E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047BA05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1AB827C3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Bugs passados pelo Flávio</w:t>
            </w:r>
          </w:p>
        </w:tc>
      </w:tr>
      <w:tr w:rsidR="002D1141" w:rsidRPr="00D13A17" w14:paraId="3A94CBAB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3CB45977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DD90B56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Sistema com bugs corrigidos</w:t>
            </w:r>
          </w:p>
        </w:tc>
      </w:tr>
      <w:tr w:rsidR="002D1141" w:rsidRPr="00D13A17" w14:paraId="4B9BE43A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9562879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795BA37D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Editor de código</w:t>
            </w:r>
          </w:p>
        </w:tc>
      </w:tr>
      <w:tr w:rsidR="002D1141" w:rsidRPr="00D13A17" w14:paraId="6E34E3A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68F5B9D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4BA6802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Não possui</w:t>
            </w:r>
          </w:p>
        </w:tc>
      </w:tr>
    </w:tbl>
    <w:p w14:paraId="7E0D553A" w14:textId="77777777" w:rsidR="002D1141" w:rsidRDefault="002D1141" w:rsidP="002D1141">
      <w:pPr>
        <w:rPr>
          <w:lang w:val="pt-BR"/>
        </w:rPr>
      </w:pPr>
    </w:p>
    <w:p w14:paraId="608B85AF" w14:textId="77777777" w:rsidR="002D1141" w:rsidRDefault="002D1141" w:rsidP="002D1141">
      <w:pPr>
        <w:rPr>
          <w:lang w:val="pt-BR"/>
        </w:rPr>
      </w:pPr>
    </w:p>
    <w:p w14:paraId="67283813" w14:textId="77777777" w:rsidR="007854AE" w:rsidRDefault="007854AE" w:rsidP="002D1141">
      <w:pPr>
        <w:rPr>
          <w:lang w:val="pt-BR"/>
        </w:rPr>
      </w:pPr>
    </w:p>
    <w:p w14:paraId="40623C96" w14:textId="77777777" w:rsidR="007854AE" w:rsidRDefault="007854AE" w:rsidP="002D1141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D1141" w:rsidRPr="004A4356" w14:paraId="5F118EC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3946EE7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06F7613" w14:textId="77777777" w:rsidR="002D1141" w:rsidRPr="00C262CB" w:rsidRDefault="002D1141" w:rsidP="00797474">
            <w:pPr>
              <w:rPr>
                <w:lang w:val="pt-BR"/>
              </w:rPr>
            </w:pPr>
            <w:r w:rsidRPr="004A4356">
              <w:rPr>
                <w:lang w:val="pt-BR"/>
              </w:rPr>
              <w:t>Disponibilizar o sistema após a correção</w:t>
            </w:r>
          </w:p>
        </w:tc>
      </w:tr>
      <w:tr w:rsidR="002D1141" w:rsidRPr="00D13A17" w14:paraId="49735A0A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F9FDE0F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316B6E5" w14:textId="77777777" w:rsidR="002D1141" w:rsidRPr="00C262CB" w:rsidRDefault="002D1141" w:rsidP="00797474">
            <w:pPr>
              <w:rPr>
                <w:lang w:val="pt-BR"/>
              </w:rPr>
            </w:pPr>
            <w:r w:rsidRPr="004A4356">
              <w:rPr>
                <w:lang w:val="pt-BR"/>
              </w:rPr>
              <w:t>Assim que a correção for implementada, uma nova versão é disponibilizada ao cliente.</w:t>
            </w:r>
            <w:r w:rsidRPr="002B4DB4">
              <w:rPr>
                <w:lang w:val="pt-BR"/>
              </w:rPr>
              <w:t> </w:t>
            </w:r>
          </w:p>
        </w:tc>
      </w:tr>
      <w:tr w:rsidR="002D1141" w:rsidRPr="00C262CB" w14:paraId="314BDA9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9520C5E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BB17115" w14:textId="77777777" w:rsidR="002D1141" w:rsidRPr="00C262CB" w:rsidRDefault="002D1141" w:rsidP="00797474">
            <w:pPr>
              <w:rPr>
                <w:lang w:val="pt-BR"/>
              </w:rPr>
            </w:pPr>
            <w:r w:rsidRPr="004A4356">
              <w:rPr>
                <w:lang w:val="pt-BR"/>
              </w:rPr>
              <w:t>Flávio</w:t>
            </w:r>
          </w:p>
        </w:tc>
      </w:tr>
      <w:tr w:rsidR="002D1141" w:rsidRPr="00C262CB" w14:paraId="08C692E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60CBF66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21773E8" w14:textId="77777777" w:rsidR="002D1141" w:rsidRPr="00C262CB" w:rsidRDefault="002D1141" w:rsidP="00797474">
            <w:pPr>
              <w:rPr>
                <w:lang w:val="pt-BR"/>
              </w:rPr>
            </w:pPr>
            <w:r w:rsidRPr="004A4356">
              <w:rPr>
                <w:lang w:val="pt-BR"/>
              </w:rPr>
              <w:t>Flávio</w:t>
            </w:r>
          </w:p>
        </w:tc>
      </w:tr>
      <w:tr w:rsidR="002D1141" w:rsidRPr="00D13A17" w14:paraId="094AACE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4FE7911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71775026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Sistema com bugs corrigidos</w:t>
            </w:r>
          </w:p>
        </w:tc>
      </w:tr>
      <w:tr w:rsidR="002D1141" w:rsidRPr="00D13A17" w14:paraId="3810A65A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10D6FCF2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2B29526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Sistema com bugs corrigidos disponibilizados ao representante do cliente.</w:t>
            </w:r>
          </w:p>
        </w:tc>
      </w:tr>
      <w:tr w:rsidR="002D1141" w:rsidRPr="00D13A17" w14:paraId="685631D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1CA9279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03622C9D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Gerenciador de servidor.</w:t>
            </w:r>
          </w:p>
        </w:tc>
      </w:tr>
      <w:tr w:rsidR="002D1141" w:rsidRPr="00D13A17" w14:paraId="7FF0379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DC3D948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D736B81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Não possui</w:t>
            </w:r>
          </w:p>
        </w:tc>
      </w:tr>
    </w:tbl>
    <w:p w14:paraId="3D915BEB" w14:textId="77777777" w:rsidR="002D1141" w:rsidRDefault="002D1141" w:rsidP="002D1141">
      <w:pPr>
        <w:rPr>
          <w:lang w:val="pt-BR"/>
        </w:rPr>
      </w:pPr>
    </w:p>
    <w:p w14:paraId="0C802BE7" w14:textId="77777777" w:rsidR="002D1141" w:rsidRDefault="002D1141" w:rsidP="002D1141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D1141" w:rsidRPr="004A4356" w14:paraId="44DAEC4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C20F51E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7683C38" w14:textId="24C11281" w:rsidR="002D1141" w:rsidRPr="00C262CB" w:rsidRDefault="002D1141" w:rsidP="00797474">
            <w:pPr>
              <w:rPr>
                <w:lang w:val="pt-BR"/>
              </w:rPr>
            </w:pPr>
            <w:r w:rsidRPr="004A4356">
              <w:rPr>
                <w:lang w:val="pt-BR"/>
              </w:rPr>
              <w:t xml:space="preserve">Disponibilizar o sistema </w:t>
            </w:r>
          </w:p>
        </w:tc>
      </w:tr>
      <w:tr w:rsidR="002D1141" w:rsidRPr="00D13A17" w14:paraId="4335259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DA79259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0A63467" w14:textId="77777777" w:rsidR="002D1141" w:rsidRPr="00C262CB" w:rsidRDefault="002D1141" w:rsidP="00797474">
            <w:pPr>
              <w:rPr>
                <w:lang w:val="pt-BR"/>
              </w:rPr>
            </w:pPr>
            <w:r w:rsidRPr="004A4356">
              <w:rPr>
                <w:lang w:val="pt-BR"/>
              </w:rPr>
              <w:t>Assim que a correção for implementada, uma nova versão é disponibilizada ao cliente.</w:t>
            </w:r>
            <w:r w:rsidRPr="002B4DB4">
              <w:rPr>
                <w:lang w:val="pt-BR"/>
              </w:rPr>
              <w:t> </w:t>
            </w:r>
          </w:p>
        </w:tc>
      </w:tr>
      <w:tr w:rsidR="002D1141" w:rsidRPr="00C262CB" w14:paraId="4690B93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8F0DBD6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B2E9ED8" w14:textId="77777777" w:rsidR="002D1141" w:rsidRPr="00C262CB" w:rsidRDefault="002D1141" w:rsidP="00797474">
            <w:pPr>
              <w:rPr>
                <w:lang w:val="pt-BR"/>
              </w:rPr>
            </w:pPr>
            <w:r w:rsidRPr="004A4356">
              <w:rPr>
                <w:lang w:val="pt-BR"/>
              </w:rPr>
              <w:t>Flávio</w:t>
            </w:r>
          </w:p>
        </w:tc>
      </w:tr>
      <w:tr w:rsidR="002D1141" w:rsidRPr="00C262CB" w14:paraId="5E5C57B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91E0018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EF66A64" w14:textId="77777777" w:rsidR="002D1141" w:rsidRPr="00C262CB" w:rsidRDefault="002D1141" w:rsidP="00797474">
            <w:pPr>
              <w:rPr>
                <w:lang w:val="pt-BR"/>
              </w:rPr>
            </w:pPr>
            <w:r w:rsidRPr="004A4356">
              <w:rPr>
                <w:lang w:val="pt-BR"/>
              </w:rPr>
              <w:t>Flávio</w:t>
            </w:r>
          </w:p>
        </w:tc>
      </w:tr>
      <w:tr w:rsidR="002D1141" w:rsidRPr="00D13A17" w14:paraId="6E83AB3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79DFC12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22DC0A4B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Sistema com bugs corrigidos</w:t>
            </w:r>
          </w:p>
        </w:tc>
      </w:tr>
      <w:tr w:rsidR="002D1141" w:rsidRPr="00D13A17" w14:paraId="1A57F364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4C4C8A97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F6D9773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Sistema com bugs corrigidos disponibilizados ao representante do cliente.</w:t>
            </w:r>
          </w:p>
        </w:tc>
      </w:tr>
      <w:tr w:rsidR="002D1141" w:rsidRPr="00D13A17" w14:paraId="4221F63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B210A49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7D946CE1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Gerenciador de servidor.</w:t>
            </w:r>
          </w:p>
        </w:tc>
      </w:tr>
      <w:tr w:rsidR="002D1141" w:rsidRPr="00D13A17" w14:paraId="5446174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BEE726B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5A84AAF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Não possui</w:t>
            </w:r>
          </w:p>
        </w:tc>
      </w:tr>
    </w:tbl>
    <w:p w14:paraId="1FF7FACD" w14:textId="77777777" w:rsidR="002D1141" w:rsidRDefault="002D1141" w:rsidP="002D1141">
      <w:pPr>
        <w:rPr>
          <w:lang w:val="pt-BR"/>
        </w:rPr>
      </w:pPr>
    </w:p>
    <w:p w14:paraId="075D558E" w14:textId="77777777" w:rsidR="002D1141" w:rsidRDefault="002D1141" w:rsidP="002D1141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22A7DC37" w14:textId="77777777" w:rsidR="002D1141" w:rsidRDefault="002D1141" w:rsidP="002D1141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D1141" w:rsidRPr="00C262CB" w14:paraId="4F29A85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CB7E33A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594F937" w14:textId="77777777" w:rsidR="002D1141" w:rsidRPr="00C262CB" w:rsidRDefault="002D1141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Acessar o sistema</w:t>
            </w:r>
          </w:p>
        </w:tc>
      </w:tr>
      <w:tr w:rsidR="002D1141" w:rsidRPr="00D13A17" w14:paraId="2CBD84A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C2B1680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C0AF5A1" w14:textId="77777777" w:rsidR="002D1141" w:rsidRDefault="002D1141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Acessar o sistema disponibilizado</w:t>
            </w:r>
            <w:r>
              <w:rPr>
                <w:lang w:val="pt-BR"/>
              </w:rPr>
              <w:t>.</w:t>
            </w:r>
          </w:p>
          <w:p w14:paraId="7B7E061D" w14:textId="77777777" w:rsidR="002D1141" w:rsidRPr="00C262CB" w:rsidRDefault="002D1141" w:rsidP="00797474">
            <w:pPr>
              <w:rPr>
                <w:lang w:val="pt-BR"/>
              </w:rPr>
            </w:pPr>
          </w:p>
        </w:tc>
      </w:tr>
      <w:tr w:rsidR="002D1141" w:rsidRPr="00C262CB" w14:paraId="42D929A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D965606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B6F2B34" w14:textId="77777777" w:rsidR="002D1141" w:rsidRPr="00C262CB" w:rsidRDefault="002D1141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Representante do Cliente</w:t>
            </w:r>
          </w:p>
        </w:tc>
      </w:tr>
      <w:tr w:rsidR="002D1141" w:rsidRPr="00C262CB" w14:paraId="7CB99FB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01FDB9D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138D7C0" w14:textId="77777777" w:rsidR="002D1141" w:rsidRPr="00C262CB" w:rsidRDefault="002D1141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Representante do Cliente</w:t>
            </w:r>
          </w:p>
        </w:tc>
      </w:tr>
      <w:tr w:rsidR="002D1141" w:rsidRPr="00D13A17" w14:paraId="1FC1EBCA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83012F4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6754154C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Sistema disponibilizado.</w:t>
            </w:r>
          </w:p>
        </w:tc>
      </w:tr>
      <w:tr w:rsidR="002D1141" w:rsidRPr="00C262CB" w14:paraId="72993003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6D7F5C6D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A09BCB4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Não possui</w:t>
            </w:r>
          </w:p>
        </w:tc>
      </w:tr>
      <w:tr w:rsidR="002D1141" w:rsidRPr="00D13A17" w14:paraId="17FDDCFE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9D3CF22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4DBE48DB" w14:textId="77777777" w:rsidR="002D1141" w:rsidRPr="00C262CB" w:rsidRDefault="002D1141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Computador ou dispositivo móvel com acesso à Web</w:t>
            </w:r>
          </w:p>
        </w:tc>
      </w:tr>
      <w:tr w:rsidR="002D1141" w:rsidRPr="00D13A17" w14:paraId="4684268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113B12D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B80C7F6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Manual do painel/dashboard</w:t>
            </w:r>
          </w:p>
        </w:tc>
      </w:tr>
    </w:tbl>
    <w:p w14:paraId="56C7A9BE" w14:textId="77777777" w:rsidR="002D1141" w:rsidRDefault="002D1141" w:rsidP="002D1141">
      <w:pPr>
        <w:rPr>
          <w:lang w:val="pt-BR"/>
        </w:rPr>
      </w:pPr>
    </w:p>
    <w:p w14:paraId="44C7B28B" w14:textId="77777777" w:rsidR="002D1141" w:rsidRDefault="002D1141" w:rsidP="002D1141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D1141" w:rsidRPr="00C262CB" w14:paraId="32B53C8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C195424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2BDB428" w14:textId="77777777" w:rsidR="002D1141" w:rsidRPr="00C262CB" w:rsidRDefault="002D1141" w:rsidP="00797474">
            <w:pPr>
              <w:rPr>
                <w:lang w:val="pt-BR"/>
              </w:rPr>
            </w:pPr>
            <w:r w:rsidRPr="004A4356">
              <w:rPr>
                <w:lang w:val="pt-BR"/>
              </w:rPr>
              <w:t>Testar o sistema</w:t>
            </w:r>
          </w:p>
        </w:tc>
      </w:tr>
      <w:tr w:rsidR="002D1141" w:rsidRPr="00D13A17" w14:paraId="27C741F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DDF99EC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620EA3F" w14:textId="77777777" w:rsidR="002D1141" w:rsidRPr="00C262CB" w:rsidRDefault="002D1141" w:rsidP="00797474">
            <w:pPr>
              <w:rPr>
                <w:lang w:val="pt-BR"/>
              </w:rPr>
            </w:pPr>
            <w:r w:rsidRPr="004A4356">
              <w:rPr>
                <w:lang w:val="pt-BR"/>
              </w:rPr>
              <w:t>O cliente testa o sistema com as correções que foram implementadas.</w:t>
            </w:r>
          </w:p>
        </w:tc>
      </w:tr>
      <w:tr w:rsidR="002D1141" w:rsidRPr="00C262CB" w14:paraId="6B63EE0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2395FDE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E1F8CA9" w14:textId="77777777" w:rsidR="002D1141" w:rsidRPr="00C262CB" w:rsidRDefault="002D1141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Representante do Cliente</w:t>
            </w:r>
          </w:p>
        </w:tc>
      </w:tr>
      <w:tr w:rsidR="002D1141" w:rsidRPr="00C262CB" w14:paraId="5599701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3AFA369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41CF2C0" w14:textId="77777777" w:rsidR="002D1141" w:rsidRPr="00C262CB" w:rsidRDefault="002D1141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Representante do Cliente</w:t>
            </w:r>
          </w:p>
        </w:tc>
      </w:tr>
      <w:tr w:rsidR="002D1141" w:rsidRPr="00D13A17" w14:paraId="0FC55EB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A6EE37F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0B1A6C9C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Sistema disponibilizado.</w:t>
            </w:r>
          </w:p>
        </w:tc>
      </w:tr>
      <w:tr w:rsidR="002D1141" w:rsidRPr="00C262CB" w14:paraId="22CC43AE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21CE3A64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FA2C77F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Não possui</w:t>
            </w:r>
          </w:p>
        </w:tc>
      </w:tr>
      <w:tr w:rsidR="002D1141" w:rsidRPr="00D13A17" w14:paraId="153B2DB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14D3D76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5B3B83C6" w14:textId="77777777" w:rsidR="002D1141" w:rsidRPr="00C262CB" w:rsidRDefault="002D1141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Computador ou dispositivo móvel com acesso à Web</w:t>
            </w:r>
          </w:p>
        </w:tc>
      </w:tr>
      <w:tr w:rsidR="002D1141" w:rsidRPr="00D13A17" w14:paraId="4A8C814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A552603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FA00FD7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Manual do painel/dashboard</w:t>
            </w:r>
          </w:p>
        </w:tc>
      </w:tr>
    </w:tbl>
    <w:p w14:paraId="0B482FED" w14:textId="77777777" w:rsidR="002D1141" w:rsidRDefault="002D1141" w:rsidP="002D1141">
      <w:pPr>
        <w:rPr>
          <w:lang w:val="pt-BR"/>
        </w:rPr>
      </w:pPr>
    </w:p>
    <w:p w14:paraId="6B63543D" w14:textId="77777777" w:rsidR="002D1141" w:rsidRDefault="002D1141" w:rsidP="002D1141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D1141" w:rsidRPr="00C262CB" w14:paraId="0600D28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CA38A64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900FD44" w14:textId="77777777" w:rsidR="002D1141" w:rsidRPr="00C262CB" w:rsidRDefault="002D1141" w:rsidP="00797474">
            <w:pPr>
              <w:rPr>
                <w:lang w:val="pt-BR"/>
              </w:rPr>
            </w:pPr>
            <w:r w:rsidRPr="004A4356">
              <w:rPr>
                <w:lang w:val="pt-BR"/>
              </w:rPr>
              <w:t>Procurar novos bugs</w:t>
            </w:r>
          </w:p>
        </w:tc>
      </w:tr>
      <w:tr w:rsidR="002D1141" w:rsidRPr="00D13A17" w14:paraId="43916BE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8984633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4C9FA3B" w14:textId="77777777" w:rsidR="002D1141" w:rsidRPr="00C262CB" w:rsidRDefault="002D1141" w:rsidP="00797474">
            <w:pPr>
              <w:rPr>
                <w:lang w:val="pt-BR"/>
              </w:rPr>
            </w:pPr>
            <w:r w:rsidRPr="004A4356">
              <w:rPr>
                <w:lang w:val="pt-BR"/>
              </w:rPr>
              <w:t>O cliente testa as demais funcionalidades do sistema para verificar se tudo está de acordo.</w:t>
            </w:r>
          </w:p>
        </w:tc>
      </w:tr>
      <w:tr w:rsidR="002D1141" w:rsidRPr="00C262CB" w14:paraId="4C43BCB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CE50E74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A683EF3" w14:textId="77777777" w:rsidR="002D1141" w:rsidRPr="00C262CB" w:rsidRDefault="002D1141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Representante do Cliente</w:t>
            </w:r>
          </w:p>
        </w:tc>
      </w:tr>
      <w:tr w:rsidR="002D1141" w:rsidRPr="00C262CB" w14:paraId="79C589E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DAB29B8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A6C5A01" w14:textId="77777777" w:rsidR="002D1141" w:rsidRPr="00C262CB" w:rsidRDefault="002D1141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Representante do Cliente</w:t>
            </w:r>
          </w:p>
        </w:tc>
      </w:tr>
      <w:tr w:rsidR="002D1141" w:rsidRPr="00D13A17" w14:paraId="0CBDC98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A47CC24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1F6F5287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Sistema disponibilizado.</w:t>
            </w:r>
          </w:p>
        </w:tc>
      </w:tr>
      <w:tr w:rsidR="002D1141" w:rsidRPr="00C262CB" w14:paraId="0C53DC3B" w14:textId="77777777" w:rsidTr="00797474">
        <w:trPr>
          <w:trHeight w:val="855"/>
          <w:jc w:val="center"/>
        </w:trPr>
        <w:tc>
          <w:tcPr>
            <w:tcW w:w="4247" w:type="dxa"/>
            <w:shd w:val="clear" w:color="auto" w:fill="auto"/>
          </w:tcPr>
          <w:p w14:paraId="67E91AA1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4AF837A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Feedback sobre novos bugs</w:t>
            </w:r>
          </w:p>
        </w:tc>
      </w:tr>
      <w:tr w:rsidR="002D1141" w:rsidRPr="00D13A17" w14:paraId="7B0BEA2F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8346F1F" w14:textId="77777777" w:rsidR="002D1141" w:rsidRPr="00DB3879" w:rsidRDefault="002D1141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5E97A7C4" w14:textId="77777777" w:rsidR="002D1141" w:rsidRPr="00C262CB" w:rsidRDefault="002D1141" w:rsidP="00797474">
            <w:pPr>
              <w:rPr>
                <w:lang w:val="pt-BR"/>
              </w:rPr>
            </w:pPr>
            <w:r w:rsidRPr="00D13A17">
              <w:rPr>
                <w:lang w:val="pt-BR"/>
              </w:rPr>
              <w:t>Computador ou dispositivo móvel com acesso à Web</w:t>
            </w:r>
          </w:p>
        </w:tc>
      </w:tr>
      <w:tr w:rsidR="002D1141" w:rsidRPr="00D13A17" w14:paraId="0F13F87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3240111" w14:textId="77777777" w:rsidR="002D1141" w:rsidRPr="00DB3879" w:rsidRDefault="002D1141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749A38B" w14:textId="77777777" w:rsidR="002D1141" w:rsidRPr="00C262CB" w:rsidRDefault="002D1141" w:rsidP="00797474">
            <w:pPr>
              <w:rPr>
                <w:lang w:val="pt-BR"/>
              </w:rPr>
            </w:pPr>
            <w:r>
              <w:rPr>
                <w:lang w:val="pt-BR"/>
              </w:rPr>
              <w:t>Manual do painel/dashboard</w:t>
            </w:r>
          </w:p>
        </w:tc>
      </w:tr>
    </w:tbl>
    <w:p w14:paraId="6A9DB76A" w14:textId="77777777" w:rsidR="002D1141" w:rsidRDefault="002D1141" w:rsidP="00B2172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192918" w14:paraId="5DA9213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82601C3" w14:textId="77777777" w:rsidR="00192918" w:rsidRPr="00DB3879" w:rsidRDefault="00192918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51E7CDD" w14:textId="2772C02F" w:rsidR="00192918" w:rsidRDefault="00192918" w:rsidP="00797474">
            <w:proofErr w:type="spellStart"/>
            <w:r>
              <w:t>Ofertar</w:t>
            </w:r>
            <w:proofErr w:type="spellEnd"/>
            <w:r>
              <w:t xml:space="preserve"> </w:t>
            </w:r>
            <w:proofErr w:type="spellStart"/>
            <w:r>
              <w:t>manutenção</w:t>
            </w:r>
            <w:proofErr w:type="spellEnd"/>
          </w:p>
        </w:tc>
      </w:tr>
      <w:tr w:rsidR="00192918" w:rsidRPr="008C0A53" w14:paraId="1BBCDEE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C6B5F1E" w14:textId="77777777" w:rsidR="00192918" w:rsidRPr="00DB3879" w:rsidRDefault="00192918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E2CE793" w14:textId="5D799B71" w:rsidR="00192918" w:rsidRPr="008C0A53" w:rsidRDefault="00192918" w:rsidP="00797474">
            <w:pPr>
              <w:widowControl/>
              <w:adjustRightInd w:val="0"/>
              <w:spacing w:line="240" w:lineRule="auto"/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92918">
              <w:rPr>
                <w:rFonts w:ascii="Segoe UI" w:hAnsi="Segoe UI" w:cs="Segoe UI"/>
                <w:snapToGrid/>
                <w:color w:val="000000"/>
                <w:sz w:val="16"/>
                <w:szCs w:val="16"/>
                <w:lang w:val="pt-BR" w:eastAsia="pt-BR"/>
              </w:rPr>
              <w:t xml:space="preserve">Ao encerrar o projeto, o diretor geral pergunta se o cliente irá precisar de uma manutenção </w:t>
            </w:r>
            <w:proofErr w:type="spellStart"/>
            <w:r w:rsidRPr="00192918">
              <w:rPr>
                <w:rFonts w:ascii="Segoe UI" w:hAnsi="Segoe UI" w:cs="Segoe UI"/>
                <w:snapToGrid/>
                <w:color w:val="000000"/>
                <w:sz w:val="16"/>
                <w:szCs w:val="16"/>
                <w:lang w:val="pt-BR" w:eastAsia="pt-BR"/>
              </w:rPr>
              <w:t>extendida</w:t>
            </w:r>
            <w:proofErr w:type="spellEnd"/>
            <w:r w:rsidRPr="00192918">
              <w:rPr>
                <w:rFonts w:ascii="Segoe UI" w:hAnsi="Segoe UI" w:cs="Segoe UI"/>
                <w:snapToGrid/>
                <w:color w:val="000000"/>
                <w:sz w:val="16"/>
                <w:szCs w:val="16"/>
                <w:lang w:val="pt-BR" w:eastAsia="pt-BR"/>
              </w:rPr>
              <w:t xml:space="preserve"> para o produto de software que foi desenvolvido.</w:t>
            </w:r>
          </w:p>
        </w:tc>
      </w:tr>
      <w:tr w:rsidR="00192918" w14:paraId="54C1AB4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7BFF7FE" w14:textId="77777777" w:rsidR="00192918" w:rsidRPr="00DB3879" w:rsidRDefault="00192918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A99AE54" w14:textId="63E5D9D4" w:rsidR="00192918" w:rsidRDefault="00192918" w:rsidP="00797474">
            <w:r>
              <w:t>Flávio</w:t>
            </w:r>
          </w:p>
        </w:tc>
      </w:tr>
      <w:tr w:rsidR="00192918" w14:paraId="029A40C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4D57A32" w14:textId="77777777" w:rsidR="00192918" w:rsidRPr="00DB3879" w:rsidRDefault="00192918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CBDA61C" w14:textId="77777777" w:rsidR="00192918" w:rsidRDefault="00192918" w:rsidP="00797474">
            <w:r>
              <w:t>Flávio</w:t>
            </w:r>
          </w:p>
        </w:tc>
      </w:tr>
      <w:tr w:rsidR="00192918" w14:paraId="7686D86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2B34257" w14:textId="77777777" w:rsidR="00192918" w:rsidRPr="00DB3879" w:rsidRDefault="00192918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62050B14" w14:textId="77777777" w:rsidR="00192918" w:rsidRDefault="00192918" w:rsidP="00797474"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</w:p>
        </w:tc>
      </w:tr>
      <w:tr w:rsidR="00192918" w14:paraId="6F1C8CAD" w14:textId="77777777" w:rsidTr="00797474">
        <w:trPr>
          <w:trHeight w:val="228"/>
          <w:jc w:val="center"/>
        </w:trPr>
        <w:tc>
          <w:tcPr>
            <w:tcW w:w="4247" w:type="dxa"/>
            <w:shd w:val="clear" w:color="auto" w:fill="auto"/>
          </w:tcPr>
          <w:p w14:paraId="2E28D4F7" w14:textId="77777777" w:rsidR="00192918" w:rsidRPr="00DB3879" w:rsidRDefault="00192918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F7ED0C8" w14:textId="77777777" w:rsidR="00192918" w:rsidRDefault="00192918" w:rsidP="00797474"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</w:p>
        </w:tc>
      </w:tr>
      <w:tr w:rsidR="00192918" w14:paraId="6EBF75E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54DCB26" w14:textId="77777777" w:rsidR="00192918" w:rsidRPr="00DB3879" w:rsidRDefault="00192918" w:rsidP="00797474">
            <w:pPr>
              <w:rPr>
                <w:b/>
              </w:rPr>
            </w:pPr>
            <w:r w:rsidRPr="00DB3879">
              <w:rPr>
                <w:b/>
              </w:rPr>
              <w:lastRenderedPageBreak/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047745DA" w14:textId="280D87B9" w:rsidR="00192918" w:rsidRDefault="00192918" w:rsidP="00797474">
            <w:proofErr w:type="spellStart"/>
            <w:r>
              <w:t>Whatsapp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Email</w:t>
            </w:r>
          </w:p>
        </w:tc>
      </w:tr>
      <w:tr w:rsidR="00192918" w14:paraId="3BADAAA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21A806C" w14:textId="77777777" w:rsidR="00192918" w:rsidRPr="00DB3879" w:rsidRDefault="00192918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DBD8BED" w14:textId="77777777" w:rsidR="00192918" w:rsidRDefault="00192918" w:rsidP="00797474">
            <w:proofErr w:type="spellStart"/>
            <w:r>
              <w:rPr>
                <w:rFonts w:cs="Arial"/>
              </w:rPr>
              <w:t>Não</w:t>
            </w:r>
            <w:proofErr w:type="spellEnd"/>
            <w:r>
              <w:rPr>
                <w:rFonts w:cs="Arial"/>
              </w:rPr>
              <w:t xml:space="preserve"> se </w:t>
            </w:r>
            <w:proofErr w:type="spellStart"/>
            <w:r>
              <w:rPr>
                <w:rFonts w:cs="Arial"/>
              </w:rPr>
              <w:t>aplica</w:t>
            </w:r>
            <w:proofErr w:type="spellEnd"/>
          </w:p>
        </w:tc>
      </w:tr>
    </w:tbl>
    <w:p w14:paraId="1078EBA4" w14:textId="77777777" w:rsidR="00192918" w:rsidRDefault="00192918" w:rsidP="0019291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192918" w14:paraId="5E61154A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07F0419" w14:textId="77777777" w:rsidR="00192918" w:rsidRPr="00DB3879" w:rsidRDefault="00192918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3CD19BC" w14:textId="6DE1120C" w:rsidR="00192918" w:rsidRDefault="00192918" w:rsidP="00797474">
            <w:proofErr w:type="spellStart"/>
            <w:r>
              <w:t>Analisar</w:t>
            </w:r>
            <w:proofErr w:type="spellEnd"/>
            <w:r>
              <w:t xml:space="preserve"> </w:t>
            </w:r>
            <w:proofErr w:type="spellStart"/>
            <w:r>
              <w:t>proposta</w:t>
            </w:r>
            <w:proofErr w:type="spellEnd"/>
          </w:p>
        </w:tc>
      </w:tr>
      <w:tr w:rsidR="00192918" w:rsidRPr="008C0A53" w14:paraId="0BDEAB7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D7AA979" w14:textId="77777777" w:rsidR="00192918" w:rsidRPr="00DB3879" w:rsidRDefault="00192918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5C46EE1" w14:textId="28D8DB5B" w:rsidR="00192918" w:rsidRPr="008C0A53" w:rsidRDefault="00192918" w:rsidP="00797474">
            <w:pPr>
              <w:widowControl/>
              <w:adjustRightInd w:val="0"/>
              <w:spacing w:line="240" w:lineRule="auto"/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92918">
              <w:rPr>
                <w:rFonts w:ascii="Segoe UI" w:hAnsi="Segoe UI" w:cs="Segoe UI"/>
                <w:snapToGrid/>
                <w:color w:val="000000"/>
                <w:sz w:val="16"/>
                <w:szCs w:val="16"/>
                <w:lang w:val="pt-BR" w:eastAsia="pt-BR"/>
              </w:rPr>
              <w:t xml:space="preserve">O cliente analisa se irá assinar ou não a manutenção </w:t>
            </w:r>
            <w:proofErr w:type="spellStart"/>
            <w:r w:rsidRPr="00192918">
              <w:rPr>
                <w:rFonts w:ascii="Segoe UI" w:hAnsi="Segoe UI" w:cs="Segoe UI"/>
                <w:snapToGrid/>
                <w:color w:val="000000"/>
                <w:sz w:val="16"/>
                <w:szCs w:val="16"/>
                <w:lang w:val="pt-BR" w:eastAsia="pt-BR"/>
              </w:rPr>
              <w:t>extendida</w:t>
            </w:r>
            <w:proofErr w:type="spellEnd"/>
          </w:p>
        </w:tc>
      </w:tr>
      <w:tr w:rsidR="00192918" w14:paraId="22C4668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864ECA3" w14:textId="77777777" w:rsidR="00192918" w:rsidRPr="00DB3879" w:rsidRDefault="00192918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2D72572" w14:textId="0DA39ABE" w:rsidR="00192918" w:rsidRDefault="00192918" w:rsidP="00797474">
            <w:proofErr w:type="spellStart"/>
            <w:r>
              <w:t>Representante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</w:tr>
      <w:tr w:rsidR="00192918" w14:paraId="65D335E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39EE46B" w14:textId="77777777" w:rsidR="00192918" w:rsidRPr="00DB3879" w:rsidRDefault="00192918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1ADDBB9" w14:textId="6A4E6361" w:rsidR="00192918" w:rsidRDefault="00274D93" w:rsidP="00797474">
            <w:proofErr w:type="spellStart"/>
            <w:r>
              <w:t>Representante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</w:tr>
      <w:tr w:rsidR="00192918" w14:paraId="4FC94BB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2C7B5C2" w14:textId="77777777" w:rsidR="00192918" w:rsidRPr="00DB3879" w:rsidRDefault="00192918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7294C152" w14:textId="77777777" w:rsidR="00192918" w:rsidRDefault="00192918" w:rsidP="00797474"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</w:p>
        </w:tc>
      </w:tr>
      <w:tr w:rsidR="00192918" w14:paraId="46B10ECB" w14:textId="77777777" w:rsidTr="00797474">
        <w:trPr>
          <w:trHeight w:val="228"/>
          <w:jc w:val="center"/>
        </w:trPr>
        <w:tc>
          <w:tcPr>
            <w:tcW w:w="4247" w:type="dxa"/>
            <w:shd w:val="clear" w:color="auto" w:fill="auto"/>
          </w:tcPr>
          <w:p w14:paraId="786A9F17" w14:textId="77777777" w:rsidR="00192918" w:rsidRPr="00DB3879" w:rsidRDefault="00192918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D663FF9" w14:textId="77777777" w:rsidR="00192918" w:rsidRDefault="00192918" w:rsidP="00797474"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</w:p>
        </w:tc>
      </w:tr>
      <w:tr w:rsidR="00192918" w14:paraId="51A0222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1916BB3" w14:textId="77777777" w:rsidR="00192918" w:rsidRPr="00DB3879" w:rsidRDefault="00192918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12DD5F5D" w14:textId="0F1FD654" w:rsidR="00192918" w:rsidRDefault="00274D93" w:rsidP="00797474"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</w:p>
        </w:tc>
      </w:tr>
      <w:tr w:rsidR="00192918" w14:paraId="040617C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74A9121" w14:textId="77777777" w:rsidR="00192918" w:rsidRPr="00DB3879" w:rsidRDefault="00192918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2AE4E7E" w14:textId="77777777" w:rsidR="00192918" w:rsidRDefault="00192918" w:rsidP="00797474">
            <w:proofErr w:type="spellStart"/>
            <w:r>
              <w:rPr>
                <w:rFonts w:cs="Arial"/>
              </w:rPr>
              <w:t>Não</w:t>
            </w:r>
            <w:proofErr w:type="spellEnd"/>
            <w:r>
              <w:rPr>
                <w:rFonts w:cs="Arial"/>
              </w:rPr>
              <w:t xml:space="preserve"> se </w:t>
            </w:r>
            <w:proofErr w:type="spellStart"/>
            <w:r>
              <w:rPr>
                <w:rFonts w:cs="Arial"/>
              </w:rPr>
              <w:t>aplica</w:t>
            </w:r>
            <w:proofErr w:type="spellEnd"/>
          </w:p>
        </w:tc>
      </w:tr>
    </w:tbl>
    <w:p w14:paraId="349EF08C" w14:textId="77777777" w:rsidR="00192918" w:rsidRDefault="00192918" w:rsidP="0019291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74D93" w14:paraId="3EAF343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AA531B5" w14:textId="77777777" w:rsidR="00274D93" w:rsidRPr="00DB3879" w:rsidRDefault="00274D93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E70F68C" w14:textId="54EAFDE3" w:rsidR="00274D93" w:rsidRDefault="00274D93" w:rsidP="00797474">
            <w:proofErr w:type="spellStart"/>
            <w:r>
              <w:t>Elaborar</w:t>
            </w:r>
            <w:proofErr w:type="spellEnd"/>
            <w:r>
              <w:t xml:space="preserve"> </w:t>
            </w:r>
            <w:proofErr w:type="spellStart"/>
            <w:r>
              <w:t>contrato</w:t>
            </w:r>
            <w:proofErr w:type="spellEnd"/>
          </w:p>
        </w:tc>
      </w:tr>
      <w:tr w:rsidR="00274D93" w:rsidRPr="008C0A53" w14:paraId="5EB4552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2724C1C" w14:textId="77777777" w:rsidR="00274D93" w:rsidRPr="00DB3879" w:rsidRDefault="00274D93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5DEC83B" w14:textId="054A0440" w:rsidR="00274D93" w:rsidRPr="008C0A53" w:rsidRDefault="00274D93" w:rsidP="00797474">
            <w:pPr>
              <w:widowControl/>
              <w:adjustRightInd w:val="0"/>
              <w:spacing w:line="240" w:lineRule="auto"/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274D93">
              <w:rPr>
                <w:rFonts w:ascii="Segoe UI" w:hAnsi="Segoe UI" w:cs="Segoe UI"/>
                <w:snapToGrid/>
                <w:color w:val="000000"/>
                <w:sz w:val="16"/>
                <w:szCs w:val="16"/>
                <w:lang w:val="pt-BR" w:eastAsia="pt-BR"/>
              </w:rPr>
              <w:t xml:space="preserve">Elaborar o contrato de manutenção </w:t>
            </w:r>
            <w:proofErr w:type="spellStart"/>
            <w:r w:rsidRPr="00274D93">
              <w:rPr>
                <w:rFonts w:ascii="Segoe UI" w:hAnsi="Segoe UI" w:cs="Segoe UI"/>
                <w:snapToGrid/>
                <w:color w:val="000000"/>
                <w:sz w:val="16"/>
                <w:szCs w:val="16"/>
                <w:lang w:val="pt-BR" w:eastAsia="pt-BR"/>
              </w:rPr>
              <w:t>extendida</w:t>
            </w:r>
            <w:proofErr w:type="spellEnd"/>
            <w:r w:rsidRPr="00274D93">
              <w:rPr>
                <w:rFonts w:ascii="Segoe UI" w:hAnsi="Segoe UI" w:cs="Segoe UI"/>
                <w:snapToGrid/>
                <w:color w:val="000000"/>
                <w:sz w:val="16"/>
                <w:szCs w:val="16"/>
                <w:lang w:val="pt-BR" w:eastAsia="pt-BR"/>
              </w:rPr>
              <w:t xml:space="preserve"> para o software desenvolvido usando o </w:t>
            </w:r>
            <w:proofErr w:type="spellStart"/>
            <w:r w:rsidRPr="00274D93">
              <w:rPr>
                <w:rFonts w:ascii="Segoe UI" w:hAnsi="Segoe UI" w:cs="Segoe UI"/>
                <w:snapToGrid/>
                <w:color w:val="000000"/>
                <w:sz w:val="16"/>
                <w:szCs w:val="16"/>
                <w:lang w:val="pt-BR" w:eastAsia="pt-BR"/>
              </w:rPr>
              <w:t>template</w:t>
            </w:r>
            <w:proofErr w:type="spellEnd"/>
            <w:r w:rsidRPr="00274D93">
              <w:rPr>
                <w:rFonts w:ascii="Segoe UI" w:hAnsi="Segoe UI" w:cs="Segoe UI"/>
                <w:snapToGrid/>
                <w:color w:val="000000"/>
                <w:sz w:val="16"/>
                <w:szCs w:val="16"/>
                <w:lang w:val="pt-BR" w:eastAsia="pt-BR"/>
              </w:rPr>
              <w:t xml:space="preserve"> do sistema da VEGASO</w:t>
            </w:r>
            <w:r>
              <w:rPr>
                <w:rFonts w:ascii="Segoe UI" w:hAnsi="Segoe UI" w:cs="Segoe UI"/>
                <w:snapToGrid/>
                <w:color w:val="000000"/>
                <w:sz w:val="16"/>
                <w:szCs w:val="16"/>
                <w:lang w:val="pt-BR" w:eastAsia="pt-BR"/>
              </w:rPr>
              <w:t>N</w:t>
            </w:r>
          </w:p>
        </w:tc>
      </w:tr>
      <w:tr w:rsidR="00274D93" w14:paraId="3CBE6ED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7338B37" w14:textId="77777777" w:rsidR="00274D93" w:rsidRPr="00DB3879" w:rsidRDefault="00274D93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F7092DA" w14:textId="36A36377" w:rsidR="00274D93" w:rsidRDefault="00274D93" w:rsidP="00797474">
            <w:r>
              <w:t>Flávio</w:t>
            </w:r>
          </w:p>
        </w:tc>
      </w:tr>
      <w:tr w:rsidR="00274D93" w14:paraId="2BE157AA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0AE158D" w14:textId="77777777" w:rsidR="00274D93" w:rsidRPr="00DB3879" w:rsidRDefault="00274D93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17DA2F4" w14:textId="32409E09" w:rsidR="00274D93" w:rsidRDefault="00274D93" w:rsidP="00797474">
            <w:r>
              <w:t>Flávio</w:t>
            </w:r>
          </w:p>
        </w:tc>
      </w:tr>
      <w:tr w:rsidR="00274D93" w14:paraId="30C4DDF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EECD33F" w14:textId="77777777" w:rsidR="00274D93" w:rsidRPr="00DB3879" w:rsidRDefault="00274D93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5E710475" w14:textId="15A5E74B" w:rsidR="00274D93" w:rsidRDefault="00005E0E" w:rsidP="00797474">
            <w:r>
              <w:t xml:space="preserve">Tipo de </w:t>
            </w:r>
            <w:proofErr w:type="spellStart"/>
            <w:r>
              <w:t>contrato</w:t>
            </w:r>
            <w:proofErr w:type="spellEnd"/>
            <w:r>
              <w:t xml:space="preserve"> de </w:t>
            </w:r>
            <w:proofErr w:type="spellStart"/>
            <w:r>
              <w:t>manutenção</w:t>
            </w:r>
            <w:proofErr w:type="spellEnd"/>
            <w:r>
              <w:t xml:space="preserve"> </w:t>
            </w:r>
            <w:proofErr w:type="spellStart"/>
            <w:r>
              <w:t>extendida</w:t>
            </w:r>
            <w:proofErr w:type="spellEnd"/>
          </w:p>
        </w:tc>
      </w:tr>
      <w:tr w:rsidR="00274D93" w14:paraId="2C6A2001" w14:textId="77777777" w:rsidTr="00797474">
        <w:trPr>
          <w:trHeight w:val="228"/>
          <w:jc w:val="center"/>
        </w:trPr>
        <w:tc>
          <w:tcPr>
            <w:tcW w:w="4247" w:type="dxa"/>
            <w:shd w:val="clear" w:color="auto" w:fill="auto"/>
          </w:tcPr>
          <w:p w14:paraId="0B84F274" w14:textId="77777777" w:rsidR="00274D93" w:rsidRPr="00DB3879" w:rsidRDefault="00274D93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65600D2" w14:textId="48A3C7B5" w:rsidR="00274D93" w:rsidRDefault="00274D93" w:rsidP="00797474">
            <w:proofErr w:type="spellStart"/>
            <w:r>
              <w:t>Contrato</w:t>
            </w:r>
            <w:proofErr w:type="spellEnd"/>
            <w:r>
              <w:t xml:space="preserve"> de </w:t>
            </w:r>
            <w:proofErr w:type="spellStart"/>
            <w:r>
              <w:t>manutenção</w:t>
            </w:r>
            <w:proofErr w:type="spellEnd"/>
            <w:r>
              <w:t xml:space="preserve"> </w:t>
            </w:r>
            <w:proofErr w:type="spellStart"/>
            <w:r>
              <w:t>extendida</w:t>
            </w:r>
            <w:proofErr w:type="spellEnd"/>
          </w:p>
        </w:tc>
      </w:tr>
      <w:tr w:rsidR="00274D93" w14:paraId="6330069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E5A842D" w14:textId="77777777" w:rsidR="00274D93" w:rsidRPr="00DB3879" w:rsidRDefault="00274D93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718DACED" w14:textId="30402362" w:rsidR="00274D93" w:rsidRDefault="00274D93" w:rsidP="00797474">
            <w:r>
              <w:t xml:space="preserve">Sistema </w:t>
            </w:r>
            <w:proofErr w:type="spellStart"/>
            <w:r>
              <w:t>interno</w:t>
            </w:r>
            <w:proofErr w:type="spellEnd"/>
            <w:r>
              <w:t xml:space="preserve"> VEGASON</w:t>
            </w:r>
          </w:p>
        </w:tc>
      </w:tr>
      <w:tr w:rsidR="00274D93" w14:paraId="2521200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479D0DB" w14:textId="77777777" w:rsidR="00274D93" w:rsidRPr="00DB3879" w:rsidRDefault="00274D93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04E4105" w14:textId="10819FA4" w:rsidR="00274D93" w:rsidRDefault="00274D93" w:rsidP="00797474">
            <w:r>
              <w:t xml:space="preserve">Template de </w:t>
            </w:r>
            <w:proofErr w:type="spellStart"/>
            <w:r>
              <w:t>contrato</w:t>
            </w:r>
            <w:proofErr w:type="spellEnd"/>
            <w:r>
              <w:t xml:space="preserve"> de </w:t>
            </w:r>
            <w:proofErr w:type="spellStart"/>
            <w:r>
              <w:t>manutenção</w:t>
            </w:r>
            <w:proofErr w:type="spellEnd"/>
            <w:r>
              <w:t xml:space="preserve"> </w:t>
            </w:r>
            <w:proofErr w:type="spellStart"/>
            <w:r>
              <w:t>extendida</w:t>
            </w:r>
            <w:proofErr w:type="spellEnd"/>
          </w:p>
        </w:tc>
      </w:tr>
    </w:tbl>
    <w:p w14:paraId="7350B7B9" w14:textId="77777777" w:rsidR="00274D93" w:rsidRDefault="00274D93" w:rsidP="0019291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74D93" w14:paraId="0D52942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F7A109E" w14:textId="77777777" w:rsidR="00274D93" w:rsidRPr="00DB3879" w:rsidRDefault="00274D93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8DC7A75" w14:textId="705F6628" w:rsidR="00274D93" w:rsidRDefault="00274D93" w:rsidP="00797474">
            <w:proofErr w:type="spellStart"/>
            <w:r>
              <w:t>Disponibilizar</w:t>
            </w:r>
            <w:proofErr w:type="spellEnd"/>
            <w:r>
              <w:t xml:space="preserve"> </w:t>
            </w:r>
            <w:proofErr w:type="spellStart"/>
            <w:r>
              <w:t>contrato</w:t>
            </w:r>
            <w:proofErr w:type="spellEnd"/>
          </w:p>
        </w:tc>
      </w:tr>
      <w:tr w:rsidR="00274D93" w:rsidRPr="008C0A53" w14:paraId="7008CA2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4095D40" w14:textId="77777777" w:rsidR="00274D93" w:rsidRPr="00DB3879" w:rsidRDefault="00274D93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64B40FB" w14:textId="4C001067" w:rsidR="00274D93" w:rsidRPr="008C0A53" w:rsidRDefault="00274D93" w:rsidP="00274D93">
            <w:pPr>
              <w:widowControl/>
              <w:adjustRightInd w:val="0"/>
              <w:spacing w:line="240" w:lineRule="auto"/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274D93">
              <w:rPr>
                <w:rFonts w:ascii="Segoe UI" w:hAnsi="Segoe UI" w:cs="Segoe UI"/>
                <w:snapToGrid/>
                <w:color w:val="000000"/>
                <w:sz w:val="16"/>
                <w:szCs w:val="16"/>
                <w:lang w:val="pt-BR" w:eastAsia="pt-BR"/>
              </w:rPr>
              <w:t>Disponibilizar o contrato</w:t>
            </w:r>
            <w:r>
              <w:rPr>
                <w:rFonts w:ascii="Segoe UI" w:hAnsi="Segoe UI" w:cs="Segoe UI"/>
                <w:snapToGrid/>
                <w:color w:val="000000"/>
                <w:sz w:val="16"/>
                <w:szCs w:val="16"/>
                <w:lang w:val="pt-BR" w:eastAsia="pt-BR"/>
              </w:rPr>
              <w:t xml:space="preserve"> de manutenção </w:t>
            </w:r>
            <w:proofErr w:type="spellStart"/>
            <w:r>
              <w:rPr>
                <w:rFonts w:ascii="Segoe UI" w:hAnsi="Segoe UI" w:cs="Segoe UI"/>
                <w:snapToGrid/>
                <w:color w:val="000000"/>
                <w:sz w:val="16"/>
                <w:szCs w:val="16"/>
                <w:lang w:val="pt-BR" w:eastAsia="pt-BR"/>
              </w:rPr>
              <w:t>extendida</w:t>
            </w:r>
            <w:proofErr w:type="spellEnd"/>
            <w:r w:rsidRPr="00274D93">
              <w:rPr>
                <w:rFonts w:ascii="Segoe UI" w:hAnsi="Segoe UI" w:cs="Segoe UI"/>
                <w:snapToGrid/>
                <w:color w:val="000000"/>
                <w:sz w:val="16"/>
                <w:szCs w:val="16"/>
                <w:lang w:val="pt-BR" w:eastAsia="pt-BR"/>
              </w:rPr>
              <w:t xml:space="preserve"> para o cliente.</w:t>
            </w:r>
          </w:p>
        </w:tc>
      </w:tr>
      <w:tr w:rsidR="00274D93" w14:paraId="404E424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C3F31E0" w14:textId="77777777" w:rsidR="00274D93" w:rsidRPr="00DB3879" w:rsidRDefault="00274D93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F6928C7" w14:textId="5BF6C9D7" w:rsidR="00274D93" w:rsidRDefault="00274D93" w:rsidP="00797474">
            <w:r>
              <w:t>Flávio</w:t>
            </w:r>
          </w:p>
        </w:tc>
      </w:tr>
      <w:tr w:rsidR="00274D93" w14:paraId="2FCC0697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5521595" w14:textId="77777777" w:rsidR="00274D93" w:rsidRPr="00DB3879" w:rsidRDefault="00274D93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912C2E8" w14:textId="77777777" w:rsidR="00274D93" w:rsidRDefault="00274D93" w:rsidP="00797474">
            <w:r>
              <w:t>Flávio</w:t>
            </w:r>
          </w:p>
        </w:tc>
      </w:tr>
      <w:tr w:rsidR="00274D93" w14:paraId="09CD9CC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1258D32" w14:textId="77777777" w:rsidR="00274D93" w:rsidRPr="00DB3879" w:rsidRDefault="00274D93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58A695CC" w14:textId="097274AC" w:rsidR="00274D93" w:rsidRDefault="005A46BA" w:rsidP="00797474">
            <w:proofErr w:type="spellStart"/>
            <w:r>
              <w:t>Contrato</w:t>
            </w:r>
            <w:proofErr w:type="spellEnd"/>
            <w:r>
              <w:t xml:space="preserve"> de </w:t>
            </w:r>
            <w:proofErr w:type="spellStart"/>
            <w:r>
              <w:t>manutenção</w:t>
            </w:r>
            <w:proofErr w:type="spellEnd"/>
            <w:r>
              <w:t xml:space="preserve"> </w:t>
            </w:r>
            <w:proofErr w:type="spellStart"/>
            <w:r>
              <w:t>extendida</w:t>
            </w:r>
            <w:proofErr w:type="spellEnd"/>
          </w:p>
        </w:tc>
      </w:tr>
      <w:tr w:rsidR="00274D93" w14:paraId="657DEF21" w14:textId="77777777" w:rsidTr="00797474">
        <w:trPr>
          <w:trHeight w:val="228"/>
          <w:jc w:val="center"/>
        </w:trPr>
        <w:tc>
          <w:tcPr>
            <w:tcW w:w="4247" w:type="dxa"/>
            <w:shd w:val="clear" w:color="auto" w:fill="auto"/>
          </w:tcPr>
          <w:p w14:paraId="30039CAA" w14:textId="77777777" w:rsidR="00274D93" w:rsidRPr="00DB3879" w:rsidRDefault="00274D93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59DE59A" w14:textId="77777777" w:rsidR="00274D93" w:rsidRDefault="00274D93" w:rsidP="00797474">
            <w:proofErr w:type="spellStart"/>
            <w:r>
              <w:t>Contrato</w:t>
            </w:r>
            <w:proofErr w:type="spellEnd"/>
            <w:r>
              <w:t xml:space="preserve"> de </w:t>
            </w:r>
            <w:proofErr w:type="spellStart"/>
            <w:r>
              <w:t>manutenção</w:t>
            </w:r>
            <w:proofErr w:type="spellEnd"/>
            <w:r>
              <w:t xml:space="preserve"> </w:t>
            </w:r>
            <w:proofErr w:type="spellStart"/>
            <w:r>
              <w:t>extendida</w:t>
            </w:r>
            <w:proofErr w:type="spellEnd"/>
          </w:p>
        </w:tc>
      </w:tr>
      <w:tr w:rsidR="00274D93" w14:paraId="73C49C9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B4BA8F2" w14:textId="77777777" w:rsidR="00274D93" w:rsidRPr="00DB3879" w:rsidRDefault="00274D93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109D0B3B" w14:textId="7D01C8E0" w:rsidR="00274D93" w:rsidRDefault="005A46BA" w:rsidP="00797474">
            <w:proofErr w:type="spellStart"/>
            <w:r>
              <w:t>Whatsapp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Email</w:t>
            </w:r>
          </w:p>
        </w:tc>
      </w:tr>
      <w:tr w:rsidR="00274D93" w14:paraId="7109D78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8B7411D" w14:textId="77777777" w:rsidR="00274D93" w:rsidRPr="00DB3879" w:rsidRDefault="00274D93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949D8AB" w14:textId="0C8F12D4" w:rsidR="00274D93" w:rsidRDefault="005A46BA" w:rsidP="00797474"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</w:p>
        </w:tc>
      </w:tr>
    </w:tbl>
    <w:p w14:paraId="219D89B1" w14:textId="423071E0" w:rsidR="00274D93" w:rsidRDefault="00274D93" w:rsidP="00274D93"/>
    <w:p w14:paraId="66AEC5A7" w14:textId="77777777" w:rsidR="000B36C0" w:rsidRDefault="000B36C0" w:rsidP="00274D9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5A46BA" w14:paraId="0381D72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CBB2540" w14:textId="77777777" w:rsidR="005A46BA" w:rsidRPr="00DB3879" w:rsidRDefault="005A46BA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290AE78" w14:textId="5A900C0F" w:rsidR="005A46BA" w:rsidRDefault="005A46BA" w:rsidP="00797474">
            <w:proofErr w:type="spellStart"/>
            <w:r>
              <w:t>Analisar</w:t>
            </w:r>
            <w:proofErr w:type="spellEnd"/>
            <w:r>
              <w:t xml:space="preserve"> </w:t>
            </w:r>
            <w:proofErr w:type="spellStart"/>
            <w:r>
              <w:t>contrato</w:t>
            </w:r>
            <w:proofErr w:type="spellEnd"/>
          </w:p>
        </w:tc>
      </w:tr>
      <w:tr w:rsidR="005A46BA" w:rsidRPr="008C0A53" w14:paraId="26829B9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7270D45" w14:textId="77777777" w:rsidR="005A46BA" w:rsidRPr="00DB3879" w:rsidRDefault="005A46BA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034D957" w14:textId="01C2A1DC" w:rsidR="005A46BA" w:rsidRPr="008C0A53" w:rsidRDefault="000B36C0" w:rsidP="00797474">
            <w:pPr>
              <w:widowControl/>
              <w:adjustRightInd w:val="0"/>
              <w:spacing w:line="240" w:lineRule="auto"/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0B36C0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 xml:space="preserve">O cliente analisa o contrato de manutenção </w:t>
            </w:r>
            <w:proofErr w:type="spellStart"/>
            <w:r w:rsidRPr="000B36C0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>extendida</w:t>
            </w:r>
            <w:proofErr w:type="spellEnd"/>
            <w:r w:rsidRPr="000B36C0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 xml:space="preserve"> para verificar o que consta no documento sobre prazos, </w:t>
            </w:r>
            <w:proofErr w:type="gramStart"/>
            <w:r w:rsidRPr="000B36C0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>valores, etc.</w:t>
            </w:r>
            <w:proofErr w:type="gramEnd"/>
          </w:p>
        </w:tc>
      </w:tr>
      <w:tr w:rsidR="005A46BA" w14:paraId="5D5F1FB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B96A0F0" w14:textId="77777777" w:rsidR="005A46BA" w:rsidRPr="00DB3879" w:rsidRDefault="005A46BA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CA91388" w14:textId="7E53F9F0" w:rsidR="005A46BA" w:rsidRDefault="000B36C0" w:rsidP="00797474">
            <w:proofErr w:type="spellStart"/>
            <w:r>
              <w:t>Representante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</w:tr>
      <w:tr w:rsidR="000B36C0" w14:paraId="399477F0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54FE0F5" w14:textId="77777777" w:rsidR="000B36C0" w:rsidRPr="00DB3879" w:rsidRDefault="000B36C0" w:rsidP="000B36C0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475E30F" w14:textId="690CE5D9" w:rsidR="000B36C0" w:rsidRDefault="000B36C0" w:rsidP="000B36C0">
            <w:proofErr w:type="spellStart"/>
            <w:r>
              <w:t>Representante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</w:tr>
      <w:tr w:rsidR="000B36C0" w14:paraId="3BEA0B2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FCA0297" w14:textId="77777777" w:rsidR="000B36C0" w:rsidRPr="00DB3879" w:rsidRDefault="000B36C0" w:rsidP="000B36C0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53D20A82" w14:textId="77777777" w:rsidR="000B36C0" w:rsidRDefault="000B36C0" w:rsidP="000B36C0">
            <w:proofErr w:type="spellStart"/>
            <w:r>
              <w:t>Contrato</w:t>
            </w:r>
            <w:proofErr w:type="spellEnd"/>
            <w:r>
              <w:t xml:space="preserve"> de </w:t>
            </w:r>
            <w:proofErr w:type="spellStart"/>
            <w:r>
              <w:t>manutenção</w:t>
            </w:r>
            <w:proofErr w:type="spellEnd"/>
            <w:r>
              <w:t xml:space="preserve"> </w:t>
            </w:r>
            <w:proofErr w:type="spellStart"/>
            <w:r>
              <w:t>extendida</w:t>
            </w:r>
            <w:proofErr w:type="spellEnd"/>
          </w:p>
        </w:tc>
      </w:tr>
      <w:tr w:rsidR="000B36C0" w14:paraId="2DAB4D46" w14:textId="77777777" w:rsidTr="00797474">
        <w:trPr>
          <w:trHeight w:val="228"/>
          <w:jc w:val="center"/>
        </w:trPr>
        <w:tc>
          <w:tcPr>
            <w:tcW w:w="4247" w:type="dxa"/>
            <w:shd w:val="clear" w:color="auto" w:fill="auto"/>
          </w:tcPr>
          <w:p w14:paraId="1CBA7631" w14:textId="77777777" w:rsidR="000B36C0" w:rsidRPr="00DB3879" w:rsidRDefault="000B36C0" w:rsidP="000B36C0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854F0EC" w14:textId="17DF6C53" w:rsidR="000B36C0" w:rsidRDefault="002D1832" w:rsidP="000B36C0">
            <w:proofErr w:type="spellStart"/>
            <w:r>
              <w:t>Contrato</w:t>
            </w:r>
            <w:proofErr w:type="spellEnd"/>
            <w:r>
              <w:t xml:space="preserve"> de </w:t>
            </w:r>
            <w:proofErr w:type="spellStart"/>
            <w:r>
              <w:t>manutenção</w:t>
            </w:r>
            <w:proofErr w:type="spellEnd"/>
            <w:r>
              <w:t xml:space="preserve"> </w:t>
            </w:r>
            <w:proofErr w:type="spellStart"/>
            <w:r>
              <w:t>extendida</w:t>
            </w:r>
            <w:proofErr w:type="spellEnd"/>
            <w:r>
              <w:t xml:space="preserve"> </w:t>
            </w:r>
            <w:proofErr w:type="spellStart"/>
            <w:r>
              <w:t>analisado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</w:tr>
      <w:tr w:rsidR="000B36C0" w14:paraId="5FF8224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FC05178" w14:textId="77777777" w:rsidR="000B36C0" w:rsidRPr="00DB3879" w:rsidRDefault="000B36C0" w:rsidP="000B36C0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300236AC" w14:textId="4D332AA9" w:rsidR="000B36C0" w:rsidRDefault="000B36C0" w:rsidP="000B36C0">
            <w:proofErr w:type="spellStart"/>
            <w:r>
              <w:t>Leitor</w:t>
            </w:r>
            <w:proofErr w:type="spellEnd"/>
            <w:r>
              <w:t xml:space="preserve"> de PDF</w:t>
            </w:r>
          </w:p>
        </w:tc>
      </w:tr>
      <w:tr w:rsidR="000B36C0" w14:paraId="17A31F6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D48B831" w14:textId="77777777" w:rsidR="000B36C0" w:rsidRPr="00DB3879" w:rsidRDefault="000B36C0" w:rsidP="000B36C0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9CF0FEE" w14:textId="5A99B06F" w:rsidR="000B36C0" w:rsidRDefault="000B36C0" w:rsidP="000B36C0"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</w:p>
        </w:tc>
      </w:tr>
    </w:tbl>
    <w:p w14:paraId="67F7F19A" w14:textId="77777777" w:rsidR="005A46BA" w:rsidRDefault="005A46BA" w:rsidP="005A46BA"/>
    <w:p w14:paraId="104FE716" w14:textId="77777777" w:rsidR="009532A9" w:rsidRDefault="009532A9" w:rsidP="00274D9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B36C0" w14:paraId="2E919FC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F71EC58" w14:textId="77777777" w:rsidR="000B36C0" w:rsidRPr="00DB3879" w:rsidRDefault="000B36C0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084B7F2" w14:textId="54D02AEE" w:rsidR="000B36C0" w:rsidRDefault="000B36C0" w:rsidP="00797474">
            <w:proofErr w:type="spellStart"/>
            <w:r>
              <w:t>Renegociar</w:t>
            </w:r>
            <w:proofErr w:type="spellEnd"/>
            <w:r>
              <w:t xml:space="preserve"> </w:t>
            </w:r>
            <w:proofErr w:type="spellStart"/>
            <w:r>
              <w:t>contrato</w:t>
            </w:r>
            <w:proofErr w:type="spellEnd"/>
          </w:p>
        </w:tc>
      </w:tr>
      <w:tr w:rsidR="000B36C0" w:rsidRPr="008C0A53" w14:paraId="15BADC5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3AC29B5" w14:textId="77777777" w:rsidR="000B36C0" w:rsidRPr="00DB3879" w:rsidRDefault="000B36C0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lastRenderedPageBreak/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EC8BB01" w14:textId="0E9346EE" w:rsidR="000B36C0" w:rsidRPr="008C0A53" w:rsidRDefault="000B36C0" w:rsidP="00797474">
            <w:pPr>
              <w:widowControl/>
              <w:adjustRightInd w:val="0"/>
              <w:spacing w:line="240" w:lineRule="auto"/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0B36C0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 xml:space="preserve">Se o cliente optar por renegociar o contrato de manutenção </w:t>
            </w:r>
            <w:proofErr w:type="spellStart"/>
            <w:r w:rsidRPr="000B36C0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>extendida</w:t>
            </w:r>
            <w:proofErr w:type="spellEnd"/>
            <w:r w:rsidRPr="000B36C0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 xml:space="preserve"> com a empresa, o mesmo deve enviar uma solicitação para o Flávio com cláusulas a serem adicionadas ou alteradas no contrato.</w:t>
            </w:r>
          </w:p>
        </w:tc>
      </w:tr>
      <w:tr w:rsidR="000B36C0" w14:paraId="26719485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CA31027" w14:textId="77777777" w:rsidR="000B36C0" w:rsidRPr="00DB3879" w:rsidRDefault="000B36C0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6AF8441" w14:textId="77777777" w:rsidR="000B36C0" w:rsidRDefault="000B36C0" w:rsidP="00797474">
            <w:proofErr w:type="spellStart"/>
            <w:r>
              <w:t>Representante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</w:tr>
      <w:tr w:rsidR="000B36C0" w14:paraId="3B057D8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E5B8329" w14:textId="77777777" w:rsidR="000B36C0" w:rsidRPr="00DB3879" w:rsidRDefault="000B36C0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7C3BBB9" w14:textId="77777777" w:rsidR="000B36C0" w:rsidRDefault="000B36C0" w:rsidP="00797474">
            <w:proofErr w:type="spellStart"/>
            <w:r>
              <w:t>Representante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</w:tr>
      <w:tr w:rsidR="002D1832" w14:paraId="44E359A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CAE5FCA" w14:textId="77777777" w:rsidR="002D1832" w:rsidRPr="00DB3879" w:rsidRDefault="002D1832" w:rsidP="002D1832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289DB2DC" w14:textId="315DB2C3" w:rsidR="002D1832" w:rsidRDefault="002D1832" w:rsidP="002D1832">
            <w:r>
              <w:rPr>
                <w:lang w:val="pt-BR"/>
              </w:rPr>
              <w:t>Contrato com alterações necessárias</w:t>
            </w:r>
          </w:p>
        </w:tc>
      </w:tr>
      <w:tr w:rsidR="002D1832" w14:paraId="30657227" w14:textId="77777777" w:rsidTr="00797474">
        <w:trPr>
          <w:trHeight w:val="228"/>
          <w:jc w:val="center"/>
        </w:trPr>
        <w:tc>
          <w:tcPr>
            <w:tcW w:w="4247" w:type="dxa"/>
            <w:shd w:val="clear" w:color="auto" w:fill="auto"/>
          </w:tcPr>
          <w:p w14:paraId="60F3D45A" w14:textId="77777777" w:rsidR="002D1832" w:rsidRPr="00DB3879" w:rsidRDefault="002D1832" w:rsidP="002D1832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5267BBB" w14:textId="736FA3E4" w:rsidR="002D1832" w:rsidRDefault="002D1832" w:rsidP="002D1832">
            <w:r>
              <w:rPr>
                <w:lang w:val="pt-BR"/>
              </w:rPr>
              <w:t>Contrato com alterações realizadas</w:t>
            </w:r>
          </w:p>
        </w:tc>
      </w:tr>
      <w:tr w:rsidR="000B36C0" w14:paraId="2906080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ED90501" w14:textId="77777777" w:rsidR="000B36C0" w:rsidRPr="00DB3879" w:rsidRDefault="000B36C0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26A1D21A" w14:textId="018B4AF2" w:rsidR="000B36C0" w:rsidRDefault="000B36C0" w:rsidP="000B36C0">
            <w:pPr>
              <w:tabs>
                <w:tab w:val="center" w:pos="2015"/>
              </w:tabs>
            </w:pPr>
            <w:proofErr w:type="spellStart"/>
            <w:r>
              <w:t>Whatsapp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Email</w:t>
            </w:r>
          </w:p>
        </w:tc>
      </w:tr>
      <w:tr w:rsidR="000B36C0" w14:paraId="35A61E9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76E2963" w14:textId="77777777" w:rsidR="000B36C0" w:rsidRPr="00DB3879" w:rsidRDefault="000B36C0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836B40D" w14:textId="77777777" w:rsidR="000B36C0" w:rsidRDefault="000B36C0" w:rsidP="00797474"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</w:p>
        </w:tc>
      </w:tr>
    </w:tbl>
    <w:p w14:paraId="40EFF506" w14:textId="77777777" w:rsidR="000B36C0" w:rsidRDefault="000B36C0" w:rsidP="000B36C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60439" w14:paraId="34B26FF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788928C" w14:textId="77777777" w:rsidR="00B60439" w:rsidRPr="00DB3879" w:rsidRDefault="00B60439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D6AC91E" w14:textId="7B32F77F" w:rsidR="00B60439" w:rsidRDefault="00B60439" w:rsidP="00797474">
            <w:proofErr w:type="spellStart"/>
            <w:r>
              <w:t>Assinar</w:t>
            </w:r>
            <w:proofErr w:type="spellEnd"/>
            <w:r>
              <w:t xml:space="preserve"> </w:t>
            </w:r>
            <w:proofErr w:type="spellStart"/>
            <w:r>
              <w:t>contrato</w:t>
            </w:r>
            <w:proofErr w:type="spellEnd"/>
          </w:p>
        </w:tc>
      </w:tr>
      <w:tr w:rsidR="00B60439" w:rsidRPr="008C0A53" w14:paraId="53A8AD5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C7D6E0E" w14:textId="77777777" w:rsidR="00B60439" w:rsidRPr="00DB3879" w:rsidRDefault="00B6043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2F3F271" w14:textId="6798B7A0" w:rsidR="00B60439" w:rsidRPr="008C0A53" w:rsidRDefault="00B60439" w:rsidP="00797474">
            <w:pPr>
              <w:widowControl/>
              <w:adjustRightInd w:val="0"/>
              <w:spacing w:line="240" w:lineRule="auto"/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60439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 xml:space="preserve">Se o cliente está de acordo com o conteúdo apresentado do contrato de manutenção </w:t>
            </w:r>
            <w:proofErr w:type="spellStart"/>
            <w:r w:rsidRPr="00B60439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>extendida</w:t>
            </w:r>
            <w:proofErr w:type="spellEnd"/>
            <w:r w:rsidRPr="00B60439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 xml:space="preserve">, </w:t>
            </w:r>
            <w:proofErr w:type="gramStart"/>
            <w:r w:rsidRPr="00B60439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>o mesmo</w:t>
            </w:r>
            <w:proofErr w:type="gramEnd"/>
            <w:r w:rsidRPr="00B60439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 xml:space="preserve"> realiza a sua assinatura.</w:t>
            </w:r>
          </w:p>
        </w:tc>
      </w:tr>
      <w:tr w:rsidR="00B60439" w14:paraId="7217AB0C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090EF013" w14:textId="77777777" w:rsidR="00B60439" w:rsidRPr="00DB3879" w:rsidRDefault="00B6043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D1CB9FC" w14:textId="578B9D8C" w:rsidR="00B60439" w:rsidRDefault="00B60439" w:rsidP="00797474">
            <w:proofErr w:type="spellStart"/>
            <w:r>
              <w:t>Representante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</w:tr>
      <w:tr w:rsidR="00B60439" w14:paraId="751D14F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109D589" w14:textId="77777777" w:rsidR="00B60439" w:rsidRPr="00DB3879" w:rsidRDefault="00B6043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151AB15" w14:textId="4D436400" w:rsidR="00B60439" w:rsidRDefault="00B60439" w:rsidP="00797474">
            <w:proofErr w:type="spellStart"/>
            <w:r>
              <w:t>Representante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  <w:r>
              <w:t xml:space="preserve"> e Flávio</w:t>
            </w:r>
          </w:p>
        </w:tc>
      </w:tr>
      <w:tr w:rsidR="00B60439" w14:paraId="799BAA2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7B9A3B0" w14:textId="77777777" w:rsidR="00B60439" w:rsidRPr="00DB3879" w:rsidRDefault="00B60439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27C9890E" w14:textId="77777777" w:rsidR="00B60439" w:rsidRDefault="00B60439" w:rsidP="00797474">
            <w:proofErr w:type="spellStart"/>
            <w:r>
              <w:t>Contrato</w:t>
            </w:r>
            <w:proofErr w:type="spellEnd"/>
            <w:r>
              <w:t xml:space="preserve"> de </w:t>
            </w:r>
            <w:proofErr w:type="spellStart"/>
            <w:r>
              <w:t>manutenção</w:t>
            </w:r>
            <w:proofErr w:type="spellEnd"/>
            <w:r>
              <w:t xml:space="preserve"> </w:t>
            </w:r>
            <w:proofErr w:type="spellStart"/>
            <w:r>
              <w:t>extendida</w:t>
            </w:r>
            <w:proofErr w:type="spellEnd"/>
          </w:p>
        </w:tc>
      </w:tr>
      <w:tr w:rsidR="00B60439" w14:paraId="336C15AA" w14:textId="77777777" w:rsidTr="00797474">
        <w:trPr>
          <w:trHeight w:val="228"/>
          <w:jc w:val="center"/>
        </w:trPr>
        <w:tc>
          <w:tcPr>
            <w:tcW w:w="4247" w:type="dxa"/>
            <w:shd w:val="clear" w:color="auto" w:fill="auto"/>
          </w:tcPr>
          <w:p w14:paraId="63DAE890" w14:textId="77777777" w:rsidR="00B60439" w:rsidRPr="00DB3879" w:rsidRDefault="00B6043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018D339" w14:textId="447E25A5" w:rsidR="00B60439" w:rsidRDefault="00B60439" w:rsidP="00797474">
            <w:proofErr w:type="spellStart"/>
            <w:r>
              <w:t>Contrato</w:t>
            </w:r>
            <w:proofErr w:type="spellEnd"/>
            <w:r>
              <w:t xml:space="preserve"> de </w:t>
            </w:r>
            <w:proofErr w:type="spellStart"/>
            <w:r>
              <w:t>manutenção</w:t>
            </w:r>
            <w:proofErr w:type="spellEnd"/>
            <w:r>
              <w:t xml:space="preserve"> </w:t>
            </w:r>
            <w:proofErr w:type="spellStart"/>
            <w:r>
              <w:t>extendida</w:t>
            </w:r>
            <w:proofErr w:type="spellEnd"/>
            <w:r>
              <w:t xml:space="preserve"> </w:t>
            </w:r>
            <w:proofErr w:type="spellStart"/>
            <w:r>
              <w:t>assinado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 w:rsidR="002D1832">
              <w:t xml:space="preserve"> </w:t>
            </w:r>
            <w:r>
              <w:t>ambas as partes</w:t>
            </w:r>
          </w:p>
        </w:tc>
      </w:tr>
      <w:tr w:rsidR="00B60439" w14:paraId="11F120B6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487DA12" w14:textId="77777777" w:rsidR="00B60439" w:rsidRPr="00DB3879" w:rsidRDefault="00B60439" w:rsidP="00797474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02F2418E" w14:textId="77777777" w:rsidR="00B60439" w:rsidRDefault="002D1832" w:rsidP="00797474">
            <w:pPr>
              <w:tabs>
                <w:tab w:val="center" w:pos="2015"/>
              </w:tabs>
            </w:pPr>
            <w:r>
              <w:t xml:space="preserve">Sistema de </w:t>
            </w:r>
            <w:proofErr w:type="spellStart"/>
            <w:r>
              <w:t>assinatura</w:t>
            </w:r>
            <w:proofErr w:type="spellEnd"/>
            <w:r>
              <w:t xml:space="preserve"> online</w:t>
            </w:r>
          </w:p>
          <w:p w14:paraId="7AC5D108" w14:textId="1F79BE38" w:rsidR="002D1832" w:rsidRDefault="002D1832" w:rsidP="00797474">
            <w:pPr>
              <w:tabs>
                <w:tab w:val="center" w:pos="2015"/>
              </w:tabs>
            </w:pPr>
            <w:r>
              <w:t xml:space="preserve">Sistema </w:t>
            </w:r>
            <w:proofErr w:type="spellStart"/>
            <w:r>
              <w:t>interno</w:t>
            </w:r>
            <w:proofErr w:type="spellEnd"/>
          </w:p>
        </w:tc>
      </w:tr>
      <w:tr w:rsidR="00B60439" w14:paraId="60B5A7A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A80A2E2" w14:textId="77777777" w:rsidR="00B60439" w:rsidRPr="00DB3879" w:rsidRDefault="00B6043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3F59DDA" w14:textId="77777777" w:rsidR="00B60439" w:rsidRDefault="00B60439" w:rsidP="00797474"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</w:p>
        </w:tc>
      </w:tr>
    </w:tbl>
    <w:p w14:paraId="7C34D2BF" w14:textId="77777777" w:rsidR="00B60439" w:rsidRDefault="00B60439" w:rsidP="00B60439"/>
    <w:p w14:paraId="65B1E329" w14:textId="77777777" w:rsidR="00B60439" w:rsidRDefault="00B60439" w:rsidP="00B60439"/>
    <w:p w14:paraId="3E15E4B0" w14:textId="77777777" w:rsidR="00B60439" w:rsidRDefault="00B60439" w:rsidP="00B6043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60439" w14:paraId="395E625B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DB791EC" w14:textId="77777777" w:rsidR="00B60439" w:rsidRPr="00DB3879" w:rsidRDefault="00B60439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665C5B3" w14:textId="39134204" w:rsidR="00B60439" w:rsidRDefault="00B60439" w:rsidP="00797474">
            <w:proofErr w:type="spellStart"/>
            <w:r>
              <w:t>Retornar</w:t>
            </w:r>
            <w:proofErr w:type="spellEnd"/>
            <w:r>
              <w:t xml:space="preserve"> </w:t>
            </w:r>
            <w:proofErr w:type="spellStart"/>
            <w:r>
              <w:t>contrato</w:t>
            </w:r>
            <w:proofErr w:type="spellEnd"/>
          </w:p>
        </w:tc>
      </w:tr>
      <w:tr w:rsidR="00B60439" w:rsidRPr="008C0A53" w14:paraId="1E0D479E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4F0207C" w14:textId="77777777" w:rsidR="00B60439" w:rsidRPr="00DB3879" w:rsidRDefault="00B6043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B1B36AC" w14:textId="59CEC2AD" w:rsidR="00B60439" w:rsidRPr="008C0A53" w:rsidRDefault="00B60439" w:rsidP="00797474">
            <w:pPr>
              <w:widowControl/>
              <w:adjustRightInd w:val="0"/>
              <w:spacing w:line="240" w:lineRule="auto"/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60439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 xml:space="preserve">O cliente retorna o contrato de manutenção </w:t>
            </w:r>
            <w:proofErr w:type="spellStart"/>
            <w:r w:rsidRPr="00B60439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>extendida</w:t>
            </w:r>
            <w:proofErr w:type="spellEnd"/>
            <w:r w:rsidRPr="00B60439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 xml:space="preserve"> assinado para o Flávio, pelo meio de contato escolhido.</w:t>
            </w:r>
          </w:p>
        </w:tc>
      </w:tr>
      <w:tr w:rsidR="00B60439" w14:paraId="2080247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E8137C9" w14:textId="77777777" w:rsidR="00B60439" w:rsidRPr="00DB3879" w:rsidRDefault="00B6043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E460D7C" w14:textId="77777777" w:rsidR="00B60439" w:rsidRDefault="00B60439" w:rsidP="00797474">
            <w:proofErr w:type="spellStart"/>
            <w:r>
              <w:t>Representante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</w:tr>
      <w:tr w:rsidR="00B60439" w14:paraId="0439F1C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F02C715" w14:textId="77777777" w:rsidR="00B60439" w:rsidRPr="00DB3879" w:rsidRDefault="00B6043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89C6E22" w14:textId="394FBFA2" w:rsidR="00B60439" w:rsidRDefault="00B60439" w:rsidP="00797474">
            <w:proofErr w:type="spellStart"/>
            <w:r>
              <w:t>Representante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</w:tr>
      <w:tr w:rsidR="00B60439" w14:paraId="7B402682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3DFD60EB" w14:textId="77777777" w:rsidR="00B60439" w:rsidRPr="00DB3879" w:rsidRDefault="00B60439" w:rsidP="00797474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3C7BFA5A" w14:textId="5D028A2C" w:rsidR="00B60439" w:rsidRDefault="00B60439" w:rsidP="00797474">
            <w:proofErr w:type="spellStart"/>
            <w:r>
              <w:t>Contrato</w:t>
            </w:r>
            <w:proofErr w:type="spellEnd"/>
            <w:r>
              <w:t xml:space="preserve"> de </w:t>
            </w:r>
            <w:proofErr w:type="spellStart"/>
            <w:r>
              <w:t>manutenção</w:t>
            </w:r>
            <w:proofErr w:type="spellEnd"/>
            <w:r>
              <w:t xml:space="preserve"> </w:t>
            </w:r>
            <w:proofErr w:type="spellStart"/>
            <w:r>
              <w:t>extendida</w:t>
            </w:r>
            <w:proofErr w:type="spellEnd"/>
            <w:r>
              <w:t xml:space="preserve"> </w:t>
            </w:r>
            <w:proofErr w:type="spellStart"/>
            <w:r>
              <w:t>assinado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ambas as partes</w:t>
            </w:r>
          </w:p>
        </w:tc>
      </w:tr>
      <w:tr w:rsidR="00FD5A6D" w14:paraId="59FA78AC" w14:textId="77777777" w:rsidTr="00797474">
        <w:trPr>
          <w:trHeight w:val="228"/>
          <w:jc w:val="center"/>
        </w:trPr>
        <w:tc>
          <w:tcPr>
            <w:tcW w:w="4247" w:type="dxa"/>
            <w:shd w:val="clear" w:color="auto" w:fill="auto"/>
          </w:tcPr>
          <w:p w14:paraId="671244EE" w14:textId="77777777" w:rsidR="00FD5A6D" w:rsidRPr="00DB3879" w:rsidRDefault="00FD5A6D" w:rsidP="00FD5A6D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2EB5A78" w14:textId="57B18491" w:rsidR="00FD5A6D" w:rsidRDefault="00FD5A6D" w:rsidP="00FD5A6D">
            <w:proofErr w:type="spellStart"/>
            <w:r>
              <w:t>Contrato</w:t>
            </w:r>
            <w:proofErr w:type="spellEnd"/>
            <w:r>
              <w:t xml:space="preserve"> de </w:t>
            </w:r>
            <w:proofErr w:type="spellStart"/>
            <w:r>
              <w:t>manutenção</w:t>
            </w:r>
            <w:proofErr w:type="spellEnd"/>
            <w:r>
              <w:t xml:space="preserve"> </w:t>
            </w:r>
            <w:proofErr w:type="spellStart"/>
            <w:r>
              <w:t>extendida</w:t>
            </w:r>
            <w:proofErr w:type="spellEnd"/>
            <w:r>
              <w:t xml:space="preserve"> </w:t>
            </w:r>
            <w:proofErr w:type="spellStart"/>
            <w:r>
              <w:t>assinado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ambas as partes</w:t>
            </w:r>
          </w:p>
        </w:tc>
      </w:tr>
      <w:tr w:rsidR="00FD5A6D" w14:paraId="1CA3E0D3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78F43878" w14:textId="77777777" w:rsidR="00FD5A6D" w:rsidRPr="00DB3879" w:rsidRDefault="00FD5A6D" w:rsidP="00FD5A6D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4C275991" w14:textId="77777777" w:rsidR="00FD5A6D" w:rsidRDefault="00FD5A6D" w:rsidP="00FD5A6D">
            <w:pPr>
              <w:tabs>
                <w:tab w:val="center" w:pos="2015"/>
              </w:tabs>
            </w:pPr>
            <w:proofErr w:type="spellStart"/>
            <w:r>
              <w:t>Whatsapp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Email</w:t>
            </w:r>
          </w:p>
        </w:tc>
      </w:tr>
      <w:tr w:rsidR="00FD5A6D" w14:paraId="1D0793A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55F4CDA0" w14:textId="77777777" w:rsidR="00FD5A6D" w:rsidRPr="00DB3879" w:rsidRDefault="00FD5A6D" w:rsidP="00FD5A6D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B815E33" w14:textId="77777777" w:rsidR="00FD5A6D" w:rsidRDefault="00FD5A6D" w:rsidP="00FD5A6D"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</w:p>
        </w:tc>
      </w:tr>
    </w:tbl>
    <w:p w14:paraId="46B878A9" w14:textId="77777777" w:rsidR="00B60439" w:rsidRDefault="00B60439" w:rsidP="00B6043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60439" w14:paraId="0CE1BDF4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DDA4ACC" w14:textId="77777777" w:rsidR="00B60439" w:rsidRPr="00DB3879" w:rsidRDefault="00B60439" w:rsidP="00797474">
            <w:pPr>
              <w:rPr>
                <w:b/>
              </w:rPr>
            </w:pPr>
            <w:r w:rsidRPr="00DB3879">
              <w:rPr>
                <w:b/>
              </w:rPr>
              <w:t xml:space="preserve">Nome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A745B5C" w14:textId="7B2D576D" w:rsidR="00B60439" w:rsidRDefault="00B60439" w:rsidP="00797474">
            <w:r>
              <w:t xml:space="preserve">Encerrar o </w:t>
            </w:r>
            <w:proofErr w:type="spellStart"/>
            <w:r>
              <w:t>projeto</w:t>
            </w:r>
            <w:proofErr w:type="spellEnd"/>
          </w:p>
        </w:tc>
      </w:tr>
      <w:tr w:rsidR="00B60439" w:rsidRPr="008C0A53" w14:paraId="7D93EE89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B40F1D6" w14:textId="77777777" w:rsidR="00B60439" w:rsidRPr="00DB3879" w:rsidRDefault="00B6043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Descrição</w:t>
            </w:r>
            <w:proofErr w:type="spellEnd"/>
            <w:r w:rsidRPr="00DB3879">
              <w:rPr>
                <w:b/>
              </w:rPr>
              <w:t xml:space="preserve"> da </w:t>
            </w:r>
            <w:proofErr w:type="spellStart"/>
            <w:r w:rsidRPr="00DB3879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158A816D" w14:textId="45C380BA" w:rsidR="00B60439" w:rsidRPr="008C0A53" w:rsidRDefault="00B60439" w:rsidP="00797474">
            <w:pPr>
              <w:widowControl/>
              <w:adjustRightInd w:val="0"/>
              <w:spacing w:line="240" w:lineRule="auto"/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60439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 xml:space="preserve">O projeto é tratado como encerrado na empresa, logo, qualquer solicitação de </w:t>
            </w:r>
            <w:proofErr w:type="spellStart"/>
            <w:r w:rsidRPr="00B60439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>manunteção</w:t>
            </w:r>
            <w:proofErr w:type="spellEnd"/>
            <w:r w:rsidRPr="00B60439">
              <w:rPr>
                <w:rFonts w:ascii="Segoe UI" w:hAnsi="Segoe UI" w:cs="Segoe UI"/>
                <w:snapToGrid/>
                <w:color w:val="000000"/>
                <w:sz w:val="22"/>
                <w:szCs w:val="22"/>
                <w:lang w:val="pt-BR" w:eastAsia="pt-BR"/>
              </w:rPr>
              <w:t xml:space="preserve"> que vem a partir deste prazo não é mais tratada.</w:t>
            </w:r>
          </w:p>
        </w:tc>
      </w:tr>
      <w:tr w:rsidR="00B60439" w14:paraId="502AD8C1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2F3309F6" w14:textId="77777777" w:rsidR="00B60439" w:rsidRPr="00DB3879" w:rsidRDefault="00B60439" w:rsidP="00797474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411F683" w14:textId="78230701" w:rsidR="00B60439" w:rsidRDefault="00B60439" w:rsidP="00797474">
            <w:r>
              <w:t>Flávio</w:t>
            </w:r>
          </w:p>
        </w:tc>
      </w:tr>
      <w:tr w:rsidR="00B60439" w14:paraId="20DC98E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16CA43CD" w14:textId="77777777" w:rsidR="00B60439" w:rsidRPr="00DB3879" w:rsidRDefault="00B60439" w:rsidP="00B60439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lastRenderedPageBreak/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6897C139" w14:textId="306EA306" w:rsidR="00B60439" w:rsidRDefault="00B60439" w:rsidP="00B60439">
            <w:r>
              <w:t>Flávio</w:t>
            </w:r>
          </w:p>
        </w:tc>
      </w:tr>
      <w:tr w:rsidR="00B60439" w14:paraId="1B16E29A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9E3812E" w14:textId="77777777" w:rsidR="00B60439" w:rsidRPr="00DB3879" w:rsidRDefault="00B60439" w:rsidP="00B60439">
            <w:pPr>
              <w:rPr>
                <w:b/>
              </w:rPr>
            </w:pPr>
            <w:r w:rsidRPr="00DB3879">
              <w:rPr>
                <w:b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37DFADAF" w14:textId="065F3E93" w:rsidR="00B60439" w:rsidRDefault="00B60439" w:rsidP="00B60439"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</w:p>
        </w:tc>
      </w:tr>
      <w:tr w:rsidR="00B60439" w14:paraId="69A39F1B" w14:textId="77777777" w:rsidTr="00797474">
        <w:trPr>
          <w:trHeight w:val="228"/>
          <w:jc w:val="center"/>
        </w:trPr>
        <w:tc>
          <w:tcPr>
            <w:tcW w:w="4247" w:type="dxa"/>
            <w:shd w:val="clear" w:color="auto" w:fill="auto"/>
          </w:tcPr>
          <w:p w14:paraId="57FFE11F" w14:textId="77777777" w:rsidR="00B60439" w:rsidRPr="00DB3879" w:rsidRDefault="00B60439" w:rsidP="00B60439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0E6C3E6D" w14:textId="77777777" w:rsidR="00B60439" w:rsidRDefault="00B60439" w:rsidP="00B60439"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</w:p>
        </w:tc>
      </w:tr>
      <w:tr w:rsidR="00B60439" w14:paraId="4099EA5D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451BC1E6" w14:textId="77777777" w:rsidR="00B60439" w:rsidRPr="00DB3879" w:rsidRDefault="00B60439" w:rsidP="00B60439">
            <w:pPr>
              <w:rPr>
                <w:b/>
              </w:rPr>
            </w:pPr>
            <w:r w:rsidRPr="00DB3879">
              <w:rPr>
                <w:b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54EA6E65" w14:textId="2DC2DF59" w:rsidR="00B60439" w:rsidRDefault="00B60439" w:rsidP="00B60439">
            <w:pPr>
              <w:tabs>
                <w:tab w:val="center" w:pos="2015"/>
              </w:tabs>
            </w:pPr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</w:p>
        </w:tc>
      </w:tr>
      <w:tr w:rsidR="00B60439" w14:paraId="3D431228" w14:textId="77777777" w:rsidTr="00797474">
        <w:trPr>
          <w:jc w:val="center"/>
        </w:trPr>
        <w:tc>
          <w:tcPr>
            <w:tcW w:w="4247" w:type="dxa"/>
            <w:shd w:val="clear" w:color="auto" w:fill="auto"/>
          </w:tcPr>
          <w:p w14:paraId="6BC0CB2C" w14:textId="77777777" w:rsidR="00B60439" w:rsidRPr="00DB3879" w:rsidRDefault="00B60439" w:rsidP="00B60439">
            <w:pPr>
              <w:rPr>
                <w:b/>
              </w:rPr>
            </w:pPr>
            <w:proofErr w:type="spellStart"/>
            <w:r w:rsidRPr="00DB3879"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E3F4B92" w14:textId="77777777" w:rsidR="00B60439" w:rsidRDefault="00B60439" w:rsidP="00B60439"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</w:p>
        </w:tc>
      </w:tr>
    </w:tbl>
    <w:p w14:paraId="511C5482" w14:textId="77777777" w:rsidR="00B60439" w:rsidRDefault="00B60439" w:rsidP="00B60439"/>
    <w:p w14:paraId="609D8F1F" w14:textId="77777777" w:rsidR="00B60439" w:rsidRDefault="00B60439" w:rsidP="000B36C0"/>
    <w:p w14:paraId="39F16DB3" w14:textId="114C124D" w:rsidR="00274D93" w:rsidRDefault="00B60439" w:rsidP="00274D93">
      <w:r>
        <w:tab/>
      </w:r>
    </w:p>
    <w:p w14:paraId="6D7D39F9" w14:textId="77777777" w:rsidR="00192918" w:rsidRDefault="00192918" w:rsidP="00B21722"/>
    <w:p w14:paraId="29C937BB" w14:textId="77777777" w:rsidR="008C0A53" w:rsidRDefault="008C0A53" w:rsidP="00B21722"/>
    <w:p w14:paraId="4EFE1DC5" w14:textId="7A4172FC" w:rsidR="00B84DA6" w:rsidRPr="008F16BE" w:rsidRDefault="008F16BE" w:rsidP="00FE274D">
      <w:pPr>
        <w:pStyle w:val="Ttulo2"/>
        <w:rPr>
          <w:lang w:val="pt-BR"/>
        </w:rPr>
      </w:pPr>
      <w:bookmarkStart w:id="20" w:name="_Toc167211957"/>
      <w:r w:rsidRPr="008F16BE">
        <w:rPr>
          <w:lang w:val="pt-BR"/>
        </w:rPr>
        <w:t>Propostas de Melhoria para Empresa</w:t>
      </w:r>
      <w:bookmarkEnd w:id="20"/>
    </w:p>
    <w:p w14:paraId="4E26F704" w14:textId="581B3755" w:rsidR="008F16BE" w:rsidRDefault="00456A71" w:rsidP="00456A71">
      <w:pPr>
        <w:pStyle w:val="Corpodetexto"/>
        <w:numPr>
          <w:ilvl w:val="0"/>
          <w:numId w:val="35"/>
        </w:numPr>
        <w:rPr>
          <w:lang w:val="pt-BR"/>
        </w:rPr>
      </w:pPr>
      <w:r>
        <w:rPr>
          <w:lang w:val="pt-BR"/>
        </w:rPr>
        <w:t>MUDANÇAS NA ORDEM DAS ATIVIDADES DE REQUISITOS, ORÇAMENTO E CONTRATO</w:t>
      </w:r>
    </w:p>
    <w:p w14:paraId="39ED4AEB" w14:textId="77777777" w:rsidR="00E945C4" w:rsidRDefault="00456A71" w:rsidP="00456A71">
      <w:pPr>
        <w:pStyle w:val="Corpodetexto"/>
        <w:rPr>
          <w:noProof/>
          <w:snapToGrid/>
        </w:rPr>
      </w:pPr>
      <w:r>
        <w:rPr>
          <w:lang w:val="pt-BR"/>
        </w:rPr>
        <w:t>- “AS IS”:</w:t>
      </w:r>
      <w:r w:rsidRPr="00456A71">
        <w:rPr>
          <w:noProof/>
          <w:snapToGrid/>
        </w:rPr>
        <w:t xml:space="preserve"> </w:t>
      </w:r>
    </w:p>
    <w:p w14:paraId="7B4693BF" w14:textId="7E5067C1" w:rsidR="00456A71" w:rsidRDefault="00740539" w:rsidP="00456A71">
      <w:pPr>
        <w:pStyle w:val="Corpodetexto"/>
        <w:rPr>
          <w:lang w:val="pt-BR"/>
        </w:rPr>
      </w:pPr>
      <w:r w:rsidRPr="00E945C4">
        <w:rPr>
          <w:noProof/>
          <w:snapToGrid/>
          <w:lang w:val="pt-BR"/>
        </w:rPr>
        <w:drawing>
          <wp:inline distT="0" distB="0" distL="0" distR="0" wp14:anchorId="5C4FC3A0" wp14:editId="3536470C">
            <wp:extent cx="5943600" cy="1981200"/>
            <wp:effectExtent l="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A71">
        <w:rPr>
          <w:lang w:val="pt-BR"/>
        </w:rPr>
        <w:br/>
        <w:t xml:space="preserve">- PROBLEMAS ENCONTRADOS: </w:t>
      </w:r>
    </w:p>
    <w:p w14:paraId="1FC7EA2B" w14:textId="01A69224" w:rsidR="00456A71" w:rsidRDefault="00456A71" w:rsidP="00456A71">
      <w:pPr>
        <w:pStyle w:val="Corpodetexto"/>
        <w:rPr>
          <w:lang w:val="pt-BR"/>
        </w:rPr>
      </w:pPr>
      <w:r>
        <w:rPr>
          <w:lang w:val="pt-BR"/>
        </w:rPr>
        <w:t>O processo de realizar o orçamento do projeto era executado por primeiro, sem antes elicitar os requisitos e documentar o escopo, onde, muitas vezes, os clientes solicitavam mudanças e alterações no projeto que não haviam sido negociadas.</w:t>
      </w:r>
      <w:r>
        <w:rPr>
          <w:lang w:val="pt-BR"/>
        </w:rPr>
        <w:br/>
      </w:r>
      <w:r>
        <w:rPr>
          <w:lang w:val="pt-BR"/>
        </w:rPr>
        <w:br/>
        <w:t>Em seguida o contrato era elaborado, sem antes documentar o escopo do projeto, onde o Flávio realizava uma estimativa sem fazer uma análise do escopo do projeto.</w:t>
      </w:r>
    </w:p>
    <w:p w14:paraId="391FFCC7" w14:textId="1FF7891F" w:rsidR="00456A71" w:rsidRDefault="00456A71" w:rsidP="00456A71">
      <w:pPr>
        <w:pStyle w:val="Corpodetexto"/>
        <w:rPr>
          <w:lang w:val="pt-BR"/>
        </w:rPr>
      </w:pPr>
      <w:r>
        <w:rPr>
          <w:lang w:val="pt-BR"/>
        </w:rPr>
        <w:t xml:space="preserve">Por fim, o escopo era documentado, baseado nas comunicações que a empresa teve previamente com o cliente e na reunião de brainstorming dos membros da equipe. </w:t>
      </w:r>
    </w:p>
    <w:p w14:paraId="66314C57" w14:textId="77777777" w:rsidR="00E945C4" w:rsidRDefault="00E945C4" w:rsidP="00456A71">
      <w:pPr>
        <w:pStyle w:val="Corpodetexto"/>
        <w:rPr>
          <w:lang w:val="pt-BR"/>
        </w:rPr>
      </w:pPr>
    </w:p>
    <w:p w14:paraId="2318F24B" w14:textId="77777777" w:rsidR="00E945C4" w:rsidRDefault="00E945C4" w:rsidP="00456A71">
      <w:pPr>
        <w:pStyle w:val="Corpodetexto"/>
        <w:rPr>
          <w:lang w:val="pt-BR"/>
        </w:rPr>
      </w:pPr>
    </w:p>
    <w:p w14:paraId="09026E24" w14:textId="77777777" w:rsidR="00E945C4" w:rsidRDefault="00E945C4" w:rsidP="00456A71">
      <w:pPr>
        <w:pStyle w:val="Corpodetexto"/>
        <w:rPr>
          <w:lang w:val="pt-BR"/>
        </w:rPr>
      </w:pPr>
    </w:p>
    <w:p w14:paraId="0EE7C055" w14:textId="77777777" w:rsidR="00E945C4" w:rsidRDefault="00E945C4" w:rsidP="00456A71">
      <w:pPr>
        <w:pStyle w:val="Corpodetexto"/>
        <w:rPr>
          <w:lang w:val="pt-BR"/>
        </w:rPr>
      </w:pPr>
    </w:p>
    <w:p w14:paraId="47A5199C" w14:textId="77777777" w:rsidR="00E945C4" w:rsidRDefault="00E945C4" w:rsidP="00456A71">
      <w:pPr>
        <w:pStyle w:val="Corpodetexto"/>
        <w:rPr>
          <w:lang w:val="pt-BR"/>
        </w:rPr>
      </w:pPr>
    </w:p>
    <w:p w14:paraId="218B36D1" w14:textId="77777777" w:rsidR="00E945C4" w:rsidRDefault="00E945C4" w:rsidP="00456A71">
      <w:pPr>
        <w:pStyle w:val="Corpodetexto"/>
        <w:rPr>
          <w:lang w:val="pt-BR"/>
        </w:rPr>
      </w:pPr>
    </w:p>
    <w:p w14:paraId="6E420734" w14:textId="77777777" w:rsidR="00E945C4" w:rsidRDefault="00E945C4" w:rsidP="00456A71">
      <w:pPr>
        <w:pStyle w:val="Corpodetexto"/>
        <w:rPr>
          <w:lang w:val="pt-BR"/>
        </w:rPr>
      </w:pPr>
    </w:p>
    <w:p w14:paraId="0E365156" w14:textId="77777777" w:rsidR="00E945C4" w:rsidRDefault="00E945C4" w:rsidP="00456A71">
      <w:pPr>
        <w:pStyle w:val="Corpodetexto"/>
        <w:rPr>
          <w:lang w:val="pt-BR"/>
        </w:rPr>
      </w:pPr>
    </w:p>
    <w:p w14:paraId="71D6F3C1" w14:textId="77777777" w:rsidR="00E945C4" w:rsidRDefault="00E945C4" w:rsidP="00456A71">
      <w:pPr>
        <w:pStyle w:val="Corpodetexto"/>
        <w:rPr>
          <w:lang w:val="pt-BR"/>
        </w:rPr>
      </w:pPr>
    </w:p>
    <w:p w14:paraId="00A27C26" w14:textId="523DFB9D" w:rsidR="00456A71" w:rsidRDefault="00456A71" w:rsidP="00456A71">
      <w:pPr>
        <w:pStyle w:val="Corpodetexto"/>
        <w:rPr>
          <w:lang w:val="pt-BR"/>
        </w:rPr>
      </w:pPr>
      <w:r>
        <w:rPr>
          <w:lang w:val="pt-BR"/>
        </w:rPr>
        <w:lastRenderedPageBreak/>
        <w:br/>
        <w:t>- “TO BE”</w:t>
      </w:r>
      <w:r w:rsidR="00C44757">
        <w:rPr>
          <w:lang w:val="pt-BR"/>
        </w:rPr>
        <w:t>:</w:t>
      </w:r>
    </w:p>
    <w:p w14:paraId="411A6AD7" w14:textId="031AEF1A" w:rsidR="00C44757" w:rsidRDefault="00740539" w:rsidP="00456A71">
      <w:pPr>
        <w:pStyle w:val="Corpodetexto"/>
        <w:rPr>
          <w:lang w:val="pt-BR"/>
        </w:rPr>
      </w:pPr>
      <w:r w:rsidRPr="00C44757">
        <w:rPr>
          <w:noProof/>
          <w:snapToGrid/>
          <w:lang w:val="pt-BR"/>
        </w:rPr>
        <w:drawing>
          <wp:inline distT="0" distB="0" distL="0" distR="0" wp14:anchorId="63FA79B7" wp14:editId="14A46DF4">
            <wp:extent cx="5943600" cy="186690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DA70" w14:textId="2A7E4128" w:rsidR="00E945C4" w:rsidRDefault="00FF7FB9" w:rsidP="00456A71">
      <w:pPr>
        <w:pStyle w:val="Corpodetexto"/>
        <w:rPr>
          <w:noProof/>
          <w:snapToGrid/>
          <w:lang w:val="pt-BR"/>
        </w:rPr>
      </w:pPr>
      <w:r>
        <w:rPr>
          <w:noProof/>
          <w:snapToGrid/>
          <w:lang w:val="pt-BR"/>
        </w:rPr>
        <w:t>- PROPOSTA DA EQUIPE:</w:t>
      </w:r>
    </w:p>
    <w:p w14:paraId="117F85AD" w14:textId="2EEB60C6" w:rsidR="00456A71" w:rsidRDefault="00FF7FB9" w:rsidP="00B555C2">
      <w:pPr>
        <w:pStyle w:val="Corpodetexto"/>
        <w:jc w:val="both"/>
        <w:rPr>
          <w:lang w:val="pt-BR"/>
        </w:rPr>
      </w:pPr>
      <w:r>
        <w:rPr>
          <w:noProof/>
          <w:snapToGrid/>
          <w:lang w:val="pt-BR"/>
        </w:rPr>
        <w:t>Decidimos modificar a ordem que as atividades ocorriam na empresa. Primeiramente deve ser realizada a engenharia de requisitos, para a equipe de desenvolvimento especificar e definir por completo o produto que irá ser desenvolvido.</w:t>
      </w:r>
      <w:r>
        <w:rPr>
          <w:noProof/>
          <w:snapToGrid/>
          <w:lang w:val="pt-BR"/>
        </w:rPr>
        <w:br/>
      </w:r>
      <w:r>
        <w:rPr>
          <w:noProof/>
          <w:snapToGrid/>
          <w:lang w:val="pt-BR"/>
        </w:rPr>
        <w:br/>
        <w:t xml:space="preserve">Após definir o produto de software que irá ser desenvolvido, o orçamento é definido e negociado com o cliente. </w:t>
      </w:r>
      <w:r>
        <w:rPr>
          <w:noProof/>
          <w:snapToGrid/>
          <w:lang w:val="pt-BR"/>
        </w:rPr>
        <w:br/>
      </w:r>
      <w:r>
        <w:rPr>
          <w:noProof/>
          <w:snapToGrid/>
          <w:lang w:val="pt-BR"/>
        </w:rPr>
        <w:br/>
        <w:t>Logo, assim que o produto de software a ser desenvolvido e o orçamento do projeto é definido, então, o contrato é assinado por ambas as partes.</w:t>
      </w:r>
      <w:r>
        <w:rPr>
          <w:noProof/>
          <w:snapToGrid/>
          <w:lang w:val="pt-BR"/>
        </w:rPr>
        <w:br/>
      </w:r>
      <w:r>
        <w:rPr>
          <w:noProof/>
          <w:snapToGrid/>
          <w:lang w:val="pt-BR"/>
        </w:rPr>
        <w:br/>
        <w:t>Com essas alterações, a empresa conseguirá medir mais precisamente o orçamento do produto que irão desenvolver e além de ter uma visão mais aprofundada de entendimento do mesmo.</w:t>
      </w:r>
      <w:r w:rsidR="00456A71">
        <w:rPr>
          <w:lang w:val="pt-BR"/>
        </w:rPr>
        <w:br/>
      </w:r>
    </w:p>
    <w:p w14:paraId="54E84E0B" w14:textId="77777777" w:rsidR="006A28B5" w:rsidRDefault="006A28B5" w:rsidP="00456A71">
      <w:pPr>
        <w:pStyle w:val="Corpodetexto"/>
        <w:rPr>
          <w:lang w:val="pt-BR"/>
        </w:rPr>
      </w:pPr>
    </w:p>
    <w:p w14:paraId="76EF85C3" w14:textId="77777777" w:rsidR="006A28B5" w:rsidRDefault="006A28B5" w:rsidP="00456A71">
      <w:pPr>
        <w:pStyle w:val="Corpodetexto"/>
        <w:rPr>
          <w:lang w:val="pt-BR"/>
        </w:rPr>
      </w:pPr>
    </w:p>
    <w:p w14:paraId="2D69B8C8" w14:textId="77777777" w:rsidR="006A28B5" w:rsidRDefault="006A28B5" w:rsidP="00456A71">
      <w:pPr>
        <w:pStyle w:val="Corpodetexto"/>
        <w:rPr>
          <w:lang w:val="pt-BR"/>
        </w:rPr>
      </w:pPr>
    </w:p>
    <w:p w14:paraId="516BBF0A" w14:textId="77777777" w:rsidR="006A28B5" w:rsidRDefault="006A28B5" w:rsidP="00456A71">
      <w:pPr>
        <w:pStyle w:val="Corpodetexto"/>
        <w:rPr>
          <w:lang w:val="pt-BR"/>
        </w:rPr>
      </w:pPr>
    </w:p>
    <w:p w14:paraId="0F06F304" w14:textId="77777777" w:rsidR="006A28B5" w:rsidRDefault="006A28B5" w:rsidP="00456A71">
      <w:pPr>
        <w:pStyle w:val="Corpodetexto"/>
        <w:rPr>
          <w:lang w:val="pt-BR"/>
        </w:rPr>
      </w:pPr>
    </w:p>
    <w:p w14:paraId="22BE87EC" w14:textId="77777777" w:rsidR="006A28B5" w:rsidRDefault="006A28B5" w:rsidP="00456A71">
      <w:pPr>
        <w:pStyle w:val="Corpodetexto"/>
        <w:rPr>
          <w:lang w:val="pt-BR"/>
        </w:rPr>
      </w:pPr>
    </w:p>
    <w:p w14:paraId="481D77BF" w14:textId="77777777" w:rsidR="006A28B5" w:rsidRDefault="006A28B5" w:rsidP="00456A71">
      <w:pPr>
        <w:pStyle w:val="Corpodetexto"/>
        <w:rPr>
          <w:lang w:val="pt-BR"/>
        </w:rPr>
      </w:pPr>
    </w:p>
    <w:p w14:paraId="4A451BCE" w14:textId="77777777" w:rsidR="006A28B5" w:rsidRDefault="006A28B5" w:rsidP="00456A71">
      <w:pPr>
        <w:pStyle w:val="Corpodetexto"/>
        <w:rPr>
          <w:lang w:val="pt-BR"/>
        </w:rPr>
      </w:pPr>
    </w:p>
    <w:p w14:paraId="7258C035" w14:textId="77777777" w:rsidR="006A28B5" w:rsidRDefault="006A28B5" w:rsidP="00456A71">
      <w:pPr>
        <w:pStyle w:val="Corpodetexto"/>
        <w:rPr>
          <w:lang w:val="pt-BR"/>
        </w:rPr>
      </w:pPr>
    </w:p>
    <w:p w14:paraId="16A498A8" w14:textId="77777777" w:rsidR="006A28B5" w:rsidRDefault="006A28B5" w:rsidP="00456A71">
      <w:pPr>
        <w:pStyle w:val="Corpodetexto"/>
        <w:rPr>
          <w:lang w:val="pt-BR"/>
        </w:rPr>
      </w:pPr>
    </w:p>
    <w:p w14:paraId="4BC3D752" w14:textId="77777777" w:rsidR="006A28B5" w:rsidRDefault="006A28B5" w:rsidP="00456A71">
      <w:pPr>
        <w:pStyle w:val="Corpodetexto"/>
        <w:rPr>
          <w:lang w:val="pt-BR"/>
        </w:rPr>
      </w:pPr>
    </w:p>
    <w:p w14:paraId="284B2B6E" w14:textId="77777777" w:rsidR="006A28B5" w:rsidRDefault="006A28B5" w:rsidP="00456A71">
      <w:pPr>
        <w:pStyle w:val="Corpodetexto"/>
        <w:rPr>
          <w:lang w:val="pt-BR"/>
        </w:rPr>
      </w:pPr>
    </w:p>
    <w:p w14:paraId="062C8E89" w14:textId="77777777" w:rsidR="006A28B5" w:rsidRDefault="006A28B5" w:rsidP="00456A71">
      <w:pPr>
        <w:pStyle w:val="Corpodetexto"/>
        <w:rPr>
          <w:lang w:val="pt-BR"/>
        </w:rPr>
      </w:pPr>
    </w:p>
    <w:p w14:paraId="16853B00" w14:textId="77777777" w:rsidR="006A28B5" w:rsidRDefault="006A28B5" w:rsidP="00456A71">
      <w:pPr>
        <w:pStyle w:val="Corpodetexto"/>
        <w:rPr>
          <w:lang w:val="pt-BR"/>
        </w:rPr>
      </w:pPr>
    </w:p>
    <w:p w14:paraId="60F439F1" w14:textId="77777777" w:rsidR="006A28B5" w:rsidRDefault="006A28B5" w:rsidP="00456A71">
      <w:pPr>
        <w:pStyle w:val="Corpodetexto"/>
        <w:rPr>
          <w:lang w:val="pt-BR"/>
        </w:rPr>
      </w:pPr>
    </w:p>
    <w:p w14:paraId="7A86D48C" w14:textId="1760DC6F" w:rsidR="00C44757" w:rsidRDefault="00C44757" w:rsidP="00C44757">
      <w:pPr>
        <w:pStyle w:val="Corpodetexto"/>
        <w:numPr>
          <w:ilvl w:val="0"/>
          <w:numId w:val="35"/>
        </w:numPr>
        <w:rPr>
          <w:lang w:val="pt-BR"/>
        </w:rPr>
      </w:pPr>
      <w:r>
        <w:rPr>
          <w:lang w:val="pt-BR"/>
        </w:rPr>
        <w:lastRenderedPageBreak/>
        <w:t>PROCESSO DE ENGENHARIA DE REQUISITOS (MPS.BR</w:t>
      </w:r>
      <w:r w:rsidR="007B2CE3">
        <w:rPr>
          <w:lang w:val="pt-BR"/>
        </w:rPr>
        <w:t xml:space="preserve"> – ATÉ NÍVEL E</w:t>
      </w:r>
      <w:r>
        <w:rPr>
          <w:lang w:val="pt-BR"/>
        </w:rPr>
        <w:t>)</w:t>
      </w:r>
    </w:p>
    <w:p w14:paraId="4BB7B680" w14:textId="45DB0FA3" w:rsidR="00E16A37" w:rsidRDefault="00E16A37" w:rsidP="00E16A37">
      <w:pPr>
        <w:pStyle w:val="Corpodetexto"/>
        <w:rPr>
          <w:lang w:val="pt-BR"/>
        </w:rPr>
      </w:pPr>
      <w:r>
        <w:rPr>
          <w:lang w:val="pt-BR"/>
        </w:rPr>
        <w:t>- “AS IS”:</w:t>
      </w:r>
    </w:p>
    <w:p w14:paraId="45FBA853" w14:textId="71577F35" w:rsidR="00E16A37" w:rsidRDefault="006A28B5" w:rsidP="00E16A37">
      <w:pPr>
        <w:pStyle w:val="Corpodetexto"/>
        <w:rPr>
          <w:lang w:val="pt-BR"/>
        </w:rPr>
      </w:pPr>
      <w:r w:rsidRPr="006A28B5">
        <w:rPr>
          <w:noProof/>
          <w:lang w:val="pt-BR"/>
        </w:rPr>
        <w:drawing>
          <wp:inline distT="0" distB="0" distL="0" distR="0" wp14:anchorId="44B8191A" wp14:editId="2A388E60">
            <wp:extent cx="5943600" cy="3528695"/>
            <wp:effectExtent l="0" t="0" r="0" b="0"/>
            <wp:docPr id="1900090376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90376" name="Imagem 1" descr="Gráfico, Gráfico de caixa estreit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3D8D" w14:textId="77777777" w:rsidR="006A28B5" w:rsidRDefault="006A28B5" w:rsidP="006A28B5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- PROBLEMAS ENCONTRADOS: </w:t>
      </w:r>
    </w:p>
    <w:p w14:paraId="6BB68251" w14:textId="2B3AE8DB" w:rsidR="006A28B5" w:rsidRDefault="006A28B5" w:rsidP="00502F5F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Para atingir o nível E de engenharia de requisitos, faltam dois resultados esperados para a empresa. </w:t>
      </w:r>
      <w:r>
        <w:rPr>
          <w:lang w:val="pt-BR"/>
        </w:rPr>
        <w:tab/>
      </w:r>
    </w:p>
    <w:p w14:paraId="44A70D85" w14:textId="20166F8D" w:rsidR="006A28B5" w:rsidRDefault="00C173A4" w:rsidP="00502F5F">
      <w:pPr>
        <w:pStyle w:val="Corpodetexto"/>
        <w:jc w:val="both"/>
      </w:pPr>
      <w:r>
        <w:t xml:space="preserve">O </w:t>
      </w:r>
      <w:proofErr w:type="spellStart"/>
      <w:r>
        <w:t>primeiro</w:t>
      </w:r>
      <w:proofErr w:type="spellEnd"/>
      <w:r>
        <w:t xml:space="preserve"> é </w:t>
      </w:r>
      <w:proofErr w:type="spellStart"/>
      <w:r>
        <w:t>especificar</w:t>
      </w:r>
      <w:proofErr w:type="spellEnd"/>
      <w:r>
        <w:t xml:space="preserve">, </w:t>
      </w:r>
      <w:proofErr w:type="spellStart"/>
      <w:r>
        <w:t>priorizar</w:t>
      </w:r>
      <w:proofErr w:type="spellEnd"/>
      <w:r>
        <w:t xml:space="preserve"> e </w:t>
      </w:r>
      <w:proofErr w:type="spellStart"/>
      <w:r>
        <w:t>manter</w:t>
      </w:r>
      <w:proofErr w:type="spellEnd"/>
      <w:r>
        <w:t xml:space="preserve"> </w:t>
      </w:r>
      <w:proofErr w:type="spellStart"/>
      <w:r>
        <w:t>atualizados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</w:t>
      </w:r>
      <w:r w:rsidR="00481B59">
        <w:t>o</w:t>
      </w:r>
      <w:r>
        <w:t>s</w:t>
      </w:r>
      <w:proofErr w:type="spellEnd"/>
      <w:r>
        <w:t xml:space="preserve">, a </w:t>
      </w:r>
      <w:proofErr w:type="spellStart"/>
      <w:r>
        <w:t>partir</w:t>
      </w:r>
      <w:proofErr w:type="spellEnd"/>
      <w:r>
        <w:t xml:space="preserve"> das </w:t>
      </w:r>
      <w:proofErr w:type="spellStart"/>
      <w:r>
        <w:t>necessidades</w:t>
      </w:r>
      <w:proofErr w:type="spellEnd"/>
      <w:r>
        <w:t xml:space="preserve">, </w:t>
      </w:r>
      <w:proofErr w:type="spellStart"/>
      <w:r>
        <w:t>expectativas</w:t>
      </w:r>
      <w:proofErr w:type="spellEnd"/>
      <w:r>
        <w:t xml:space="preserve"> e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identificadas</w:t>
      </w:r>
      <w:proofErr w:type="spellEnd"/>
      <w:r>
        <w:t xml:space="preserve"> para o </w:t>
      </w:r>
      <w:proofErr w:type="spellStart"/>
      <w:r>
        <w:t>produto</w:t>
      </w:r>
      <w:proofErr w:type="spellEnd"/>
      <w:r>
        <w:t xml:space="preserve"> e </w:t>
      </w:r>
      <w:proofErr w:type="spellStart"/>
      <w:r>
        <w:t>suas</w:t>
      </w:r>
      <w:proofErr w:type="spellEnd"/>
      <w:r>
        <w:t xml:space="preserve"> interfaces</w:t>
      </w:r>
      <w:r w:rsidR="00481B59">
        <w:t xml:space="preserve"> (REQ2)</w:t>
      </w:r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atualmente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 </w:t>
      </w:r>
      <w:proofErr w:type="spellStart"/>
      <w:r>
        <w:t>destas</w:t>
      </w:r>
      <w:proofErr w:type="spellEnd"/>
      <w:r>
        <w:t xml:space="preserve"> </w:t>
      </w:r>
      <w:proofErr w:type="spellStart"/>
      <w:r>
        <w:t>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artefato</w:t>
      </w:r>
      <w:proofErr w:type="spellEnd"/>
      <w:r>
        <w:t>.</w:t>
      </w:r>
    </w:p>
    <w:p w14:paraId="7CEE387E" w14:textId="0C8C3779" w:rsidR="00C173A4" w:rsidRDefault="00C173A4" w:rsidP="00502F5F">
      <w:pPr>
        <w:pStyle w:val="Corpodetexto"/>
        <w:jc w:val="both"/>
      </w:pPr>
      <w:r>
        <w:t xml:space="preserve">O </w:t>
      </w:r>
      <w:proofErr w:type="spellStart"/>
      <w:r>
        <w:t>segundo</w:t>
      </w:r>
      <w:proofErr w:type="spellEnd"/>
      <w:r>
        <w:t xml:space="preserve"> </w:t>
      </w:r>
      <w:r w:rsidR="00B44D65">
        <w:t xml:space="preserve">é </w:t>
      </w:r>
      <w:proofErr w:type="gramStart"/>
      <w:r w:rsidR="00B44D65">
        <w:t>a</w:t>
      </w:r>
      <w:proofErr w:type="gramEnd"/>
      <w:r w:rsidR="00B44D65">
        <w:t xml:space="preserve"> </w:t>
      </w:r>
      <w:proofErr w:type="spellStart"/>
      <w:r w:rsidR="00B44D65">
        <w:t>empresa</w:t>
      </w:r>
      <w:proofErr w:type="spellEnd"/>
      <w:r w:rsidR="00B44D65">
        <w:t xml:space="preserve"> </w:t>
      </w:r>
      <w:proofErr w:type="spellStart"/>
      <w:r w:rsidR="00B44D65">
        <w:t>possuir</w:t>
      </w:r>
      <w:proofErr w:type="spellEnd"/>
      <w:r w:rsidR="00B44D65">
        <w:t xml:space="preserve"> </w:t>
      </w:r>
      <w:proofErr w:type="spellStart"/>
      <w:r w:rsidR="00B44D65">
        <w:t>uma</w:t>
      </w:r>
      <w:proofErr w:type="spellEnd"/>
      <w:r w:rsidR="00B44D65">
        <w:t xml:space="preserve"> </w:t>
      </w:r>
      <w:proofErr w:type="spellStart"/>
      <w:r w:rsidR="00B44D65">
        <w:t>rastreabilidade</w:t>
      </w:r>
      <w:proofErr w:type="spellEnd"/>
      <w:r w:rsidR="00B44D65">
        <w:t xml:space="preserve"> </w:t>
      </w:r>
      <w:proofErr w:type="spellStart"/>
      <w:r w:rsidR="00B44D65">
        <w:t>bidirecional</w:t>
      </w:r>
      <w:proofErr w:type="spellEnd"/>
      <w:r w:rsidR="00B44D65">
        <w:t xml:space="preserve"> dos </w:t>
      </w:r>
      <w:proofErr w:type="spellStart"/>
      <w:r w:rsidR="00B44D65">
        <w:t>requisitos</w:t>
      </w:r>
      <w:proofErr w:type="spellEnd"/>
      <w:r w:rsidR="00B44D65">
        <w:t xml:space="preserve"> do </w:t>
      </w:r>
      <w:proofErr w:type="spellStart"/>
      <w:r w:rsidR="00B44D65">
        <w:t>projeto</w:t>
      </w:r>
      <w:proofErr w:type="spellEnd"/>
      <w:r w:rsidR="00B44D65">
        <w:t xml:space="preserve"> a ser </w:t>
      </w:r>
      <w:proofErr w:type="spellStart"/>
      <w:r w:rsidR="00B44D65">
        <w:t>desenvolvido</w:t>
      </w:r>
      <w:proofErr w:type="spellEnd"/>
      <w:r w:rsidR="00481B59">
        <w:t xml:space="preserve"> (REQ6)</w:t>
      </w:r>
      <w:r w:rsidR="00B44D65">
        <w:t xml:space="preserve">. Este </w:t>
      </w:r>
      <w:proofErr w:type="spellStart"/>
      <w:r w:rsidR="00B44D65">
        <w:t>segundo</w:t>
      </w:r>
      <w:proofErr w:type="spellEnd"/>
      <w:r w:rsidR="00B44D65">
        <w:t xml:space="preserve"> </w:t>
      </w:r>
      <w:proofErr w:type="spellStart"/>
      <w:r w:rsidR="00B44D65">
        <w:t>resultado</w:t>
      </w:r>
      <w:proofErr w:type="spellEnd"/>
      <w:r w:rsidR="00B44D65">
        <w:t xml:space="preserve"> </w:t>
      </w:r>
      <w:proofErr w:type="spellStart"/>
      <w:r w:rsidR="00B44D65">
        <w:t>esperado</w:t>
      </w:r>
      <w:proofErr w:type="spellEnd"/>
      <w:r w:rsidR="00B44D65">
        <w:t xml:space="preserve"> </w:t>
      </w:r>
      <w:proofErr w:type="spellStart"/>
      <w:r w:rsidR="00B44D65">
        <w:t>não</w:t>
      </w:r>
      <w:proofErr w:type="spellEnd"/>
      <w:r w:rsidR="00B44D65">
        <w:t xml:space="preserve"> é </w:t>
      </w:r>
      <w:proofErr w:type="spellStart"/>
      <w:r w:rsidR="00B44D65">
        <w:t>atingido</w:t>
      </w:r>
      <w:proofErr w:type="spellEnd"/>
      <w:r w:rsidR="00B44D65">
        <w:t xml:space="preserve"> pela </w:t>
      </w:r>
      <w:proofErr w:type="spellStart"/>
      <w:r w:rsidR="00B44D65">
        <w:t>empresa</w:t>
      </w:r>
      <w:proofErr w:type="spellEnd"/>
      <w:r w:rsidR="00B44D65">
        <w:t xml:space="preserve"> no </w:t>
      </w:r>
      <w:proofErr w:type="spellStart"/>
      <w:r w:rsidR="00B44D65">
        <w:t>momento</w:t>
      </w:r>
      <w:proofErr w:type="spellEnd"/>
      <w:r w:rsidR="00B44D65">
        <w:t>.</w:t>
      </w:r>
    </w:p>
    <w:p w14:paraId="3AA0E9CD" w14:textId="77777777" w:rsidR="00A33DC5" w:rsidRDefault="00A33DC5" w:rsidP="00502F5F">
      <w:pPr>
        <w:pStyle w:val="Corpodetexto"/>
        <w:jc w:val="both"/>
        <w:rPr>
          <w:lang w:val="pt-BR"/>
        </w:rPr>
      </w:pPr>
    </w:p>
    <w:p w14:paraId="18620E29" w14:textId="77777777" w:rsidR="00A33DC5" w:rsidRDefault="00A33DC5" w:rsidP="00A33DC5">
      <w:pPr>
        <w:pStyle w:val="Corpodetexto"/>
        <w:rPr>
          <w:lang w:val="pt-BR"/>
        </w:rPr>
      </w:pPr>
      <w:r>
        <w:rPr>
          <w:lang w:val="pt-BR"/>
        </w:rPr>
        <w:t>- “TO BE”:</w:t>
      </w:r>
    </w:p>
    <w:p w14:paraId="22B2C6CB" w14:textId="482D9FB3" w:rsidR="00697F85" w:rsidRDefault="00047A4F" w:rsidP="00A33DC5">
      <w:pPr>
        <w:pStyle w:val="Corpodetexto"/>
        <w:rPr>
          <w:lang w:val="pt-BR"/>
        </w:rPr>
      </w:pPr>
      <w:r w:rsidRPr="00047A4F">
        <w:rPr>
          <w:lang w:val="pt-BR"/>
        </w:rPr>
        <w:drawing>
          <wp:inline distT="0" distB="0" distL="0" distR="0" wp14:anchorId="19546322" wp14:editId="3305D569">
            <wp:extent cx="5943600" cy="2132965"/>
            <wp:effectExtent l="0" t="0" r="0" b="63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04D3" w14:textId="77777777" w:rsidR="00A33DC5" w:rsidRDefault="00A33DC5" w:rsidP="00A33DC5">
      <w:pPr>
        <w:pStyle w:val="Corpodetexto"/>
        <w:rPr>
          <w:noProof/>
          <w:snapToGrid/>
          <w:lang w:val="pt-BR"/>
        </w:rPr>
      </w:pPr>
      <w:r>
        <w:rPr>
          <w:noProof/>
          <w:snapToGrid/>
          <w:lang w:val="pt-BR"/>
        </w:rPr>
        <w:lastRenderedPageBreak/>
        <w:t>- PROPOSTA DA EQUIPE:</w:t>
      </w:r>
    </w:p>
    <w:p w14:paraId="01E1462C" w14:textId="4CD8502F" w:rsidR="002A54F5" w:rsidRDefault="008C2957" w:rsidP="00E16A37">
      <w:pPr>
        <w:pStyle w:val="Corpodetexto"/>
      </w:pPr>
      <w:r>
        <w:rPr>
          <w:lang w:val="pt-BR"/>
        </w:rPr>
        <w:t>Para a empresa atender os resultados esperados do processo de engenharia de requisitos até o nível E, foi necessário adicionarmos duas etapas neste processo.</w:t>
      </w:r>
      <w:r>
        <w:rPr>
          <w:lang w:val="pt-BR"/>
        </w:rPr>
        <w:br/>
      </w:r>
      <w:r>
        <w:rPr>
          <w:lang w:val="pt-BR"/>
        </w:rPr>
        <w:br/>
        <w:t xml:space="preserve">Para </w:t>
      </w:r>
      <w:proofErr w:type="spellStart"/>
      <w:r>
        <w:t>especificar</w:t>
      </w:r>
      <w:proofErr w:type="spellEnd"/>
      <w:r>
        <w:t xml:space="preserve">, </w:t>
      </w:r>
      <w:proofErr w:type="spellStart"/>
      <w:r>
        <w:t>priorizar</w:t>
      </w:r>
      <w:proofErr w:type="spellEnd"/>
      <w:r>
        <w:t xml:space="preserve"> e </w:t>
      </w:r>
      <w:proofErr w:type="spellStart"/>
      <w:r>
        <w:t>manter</w:t>
      </w:r>
      <w:proofErr w:type="spellEnd"/>
      <w:r>
        <w:t xml:space="preserve"> </w:t>
      </w:r>
      <w:proofErr w:type="spellStart"/>
      <w:r>
        <w:t>atualizados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, a </w:t>
      </w:r>
      <w:proofErr w:type="spellStart"/>
      <w:r>
        <w:t>partir</w:t>
      </w:r>
      <w:proofErr w:type="spellEnd"/>
      <w:r>
        <w:t xml:space="preserve"> das </w:t>
      </w:r>
      <w:proofErr w:type="spellStart"/>
      <w:r>
        <w:t>necessidades</w:t>
      </w:r>
      <w:proofErr w:type="spellEnd"/>
      <w:r>
        <w:t xml:space="preserve">, </w:t>
      </w:r>
      <w:proofErr w:type="spellStart"/>
      <w:r>
        <w:t>expectativas</w:t>
      </w:r>
      <w:proofErr w:type="spellEnd"/>
      <w:r>
        <w:t xml:space="preserve"> e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identificadas</w:t>
      </w:r>
      <w:proofErr w:type="spellEnd"/>
      <w:r>
        <w:t xml:space="preserve"> para o </w:t>
      </w:r>
      <w:proofErr w:type="spellStart"/>
      <w:r>
        <w:t>produto</w:t>
      </w:r>
      <w:proofErr w:type="spellEnd"/>
      <w:r>
        <w:t xml:space="preserve"> e </w:t>
      </w:r>
      <w:proofErr w:type="spellStart"/>
      <w:r>
        <w:t>suas</w:t>
      </w:r>
      <w:proofErr w:type="spellEnd"/>
      <w:r>
        <w:t xml:space="preserve"> interfaces (REQ2),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adicionarmos</w:t>
      </w:r>
      <w:proofErr w:type="spellEnd"/>
      <w:r>
        <w:t xml:space="preserve"> a </w:t>
      </w:r>
      <w:proofErr w:type="spellStart"/>
      <w:r>
        <w:t>atividade</w:t>
      </w:r>
      <w:proofErr w:type="spellEnd"/>
      <w:r>
        <w:t xml:space="preserve"> de “</w:t>
      </w:r>
      <w:proofErr w:type="spellStart"/>
      <w:r w:rsidR="00047A4F">
        <w:t>Elaborar</w:t>
      </w:r>
      <w:proofErr w:type="spellEnd"/>
      <w:r w:rsidR="00047A4F">
        <w:t xml:space="preserve"> o document de </w:t>
      </w:r>
      <w:proofErr w:type="spellStart"/>
      <w:r w:rsidR="00047A4F">
        <w:t>requisitos</w:t>
      </w:r>
      <w:proofErr w:type="spellEnd"/>
      <w:r>
        <w:t xml:space="preserve">” no </w:t>
      </w:r>
      <w:proofErr w:type="spellStart"/>
      <w:r>
        <w:t>processo</w:t>
      </w:r>
      <w:proofErr w:type="spellEnd"/>
      <w:r>
        <w:t xml:space="preserve"> “To Be” de </w:t>
      </w:r>
      <w:proofErr w:type="spellStart"/>
      <w:r>
        <w:t>engenharia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. Nesta nova </w:t>
      </w:r>
      <w:proofErr w:type="spellStart"/>
      <w:r>
        <w:t>atividade</w:t>
      </w:r>
      <w:proofErr w:type="spellEnd"/>
      <w:r>
        <w:t xml:space="preserve">, a equipe de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preencher</w:t>
      </w:r>
      <w:proofErr w:type="spellEnd"/>
      <w:r>
        <w:t xml:space="preserve"> o template de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 pela equipe, </w:t>
      </w:r>
      <w:proofErr w:type="spellStart"/>
      <w:r>
        <w:t>assim</w:t>
      </w:r>
      <w:proofErr w:type="spellEnd"/>
      <w:r>
        <w:t xml:space="preserve">, </w:t>
      </w:r>
      <w:proofErr w:type="spellStart"/>
      <w:r>
        <w:t>irá</w:t>
      </w:r>
      <w:proofErr w:type="spellEnd"/>
      <w:r>
        <w:t xml:space="preserve"> </w:t>
      </w:r>
      <w:proofErr w:type="spellStart"/>
      <w:proofErr w:type="gramStart"/>
      <w:r>
        <w:t>atender</w:t>
      </w:r>
      <w:proofErr w:type="spellEnd"/>
      <w:r>
        <w:t xml:space="preserve">  </w:t>
      </w:r>
      <w:proofErr w:type="spellStart"/>
      <w:r>
        <w:t>este</w:t>
      </w:r>
      <w:proofErr w:type="spellEnd"/>
      <w:proofErr w:type="gram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>.</w:t>
      </w:r>
    </w:p>
    <w:p w14:paraId="45330362" w14:textId="77777777" w:rsidR="002A54F5" w:rsidRDefault="002A54F5" w:rsidP="002A54F5">
      <w:pPr>
        <w:pStyle w:val="Corpodetexto"/>
        <w:jc w:val="both"/>
      </w:pPr>
    </w:p>
    <w:p w14:paraId="43F8139A" w14:textId="11715CFB" w:rsidR="002A54F5" w:rsidRDefault="00047A4F" w:rsidP="002A54F5">
      <w:pPr>
        <w:pStyle w:val="Corpodetexto"/>
        <w:jc w:val="center"/>
      </w:pPr>
      <w:r w:rsidRPr="00047A4F">
        <w:drawing>
          <wp:inline distT="0" distB="0" distL="0" distR="0" wp14:anchorId="4508BF95" wp14:editId="25361635">
            <wp:extent cx="1133455" cy="2058973"/>
            <wp:effectExtent l="0" t="0" r="0" b="0"/>
            <wp:docPr id="6" name="Imagem 6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769" cy="207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9EB9" w14:textId="5648DAA0" w:rsidR="002A54F5" w:rsidRDefault="008C2957" w:rsidP="002A54F5">
      <w:pPr>
        <w:pStyle w:val="Corpodetexto"/>
        <w:jc w:val="both"/>
      </w:pPr>
      <w:r>
        <w:br/>
      </w:r>
      <w:r>
        <w:br/>
      </w:r>
      <w:r>
        <w:rPr>
          <w:lang w:val="pt-BR"/>
        </w:rPr>
        <w:t xml:space="preserve">Para </w:t>
      </w:r>
      <w:proofErr w:type="spellStart"/>
      <w:r>
        <w:t>manter</w:t>
      </w:r>
      <w:proofErr w:type="spellEnd"/>
      <w:r>
        <w:t xml:space="preserve"> a </w:t>
      </w:r>
      <w:proofErr w:type="spellStart"/>
      <w:r>
        <w:t>rastreabilidade</w:t>
      </w:r>
      <w:proofErr w:type="spellEnd"/>
      <w:r>
        <w:t xml:space="preserve"> </w:t>
      </w:r>
      <w:proofErr w:type="spellStart"/>
      <w:r>
        <w:t>bidirecional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(REQ6),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adicionarmos</w:t>
      </w:r>
      <w:proofErr w:type="spellEnd"/>
      <w:r>
        <w:t xml:space="preserve"> a </w:t>
      </w:r>
      <w:proofErr w:type="spellStart"/>
      <w:r>
        <w:t>atividade</w:t>
      </w:r>
      <w:proofErr w:type="spellEnd"/>
      <w:r>
        <w:t xml:space="preserve"> de “</w:t>
      </w:r>
      <w:proofErr w:type="spellStart"/>
      <w:r>
        <w:t>Elaborar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” no </w:t>
      </w:r>
      <w:proofErr w:type="spellStart"/>
      <w:r>
        <w:t>processo</w:t>
      </w:r>
      <w:proofErr w:type="spellEnd"/>
      <w:r>
        <w:t xml:space="preserve"> “To Be” de </w:t>
      </w:r>
      <w:proofErr w:type="spellStart"/>
      <w:r>
        <w:t>engenharia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. Nesta nova </w:t>
      </w:r>
      <w:proofErr w:type="spellStart"/>
      <w:r>
        <w:t>atividade</w:t>
      </w:r>
      <w:proofErr w:type="spellEnd"/>
      <w:r>
        <w:t xml:space="preserve">, a equipe de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preencher</w:t>
      </w:r>
      <w:proofErr w:type="spellEnd"/>
      <w:r>
        <w:t xml:space="preserve"> o template da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rastreabilidade</w:t>
      </w:r>
      <w:proofErr w:type="spellEnd"/>
      <w:r>
        <w:t xml:space="preserve">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 pela equipe, </w:t>
      </w:r>
      <w:proofErr w:type="spellStart"/>
      <w:r>
        <w:t>assim</w:t>
      </w:r>
      <w:proofErr w:type="spellEnd"/>
      <w:r>
        <w:t xml:space="preserve">, </w:t>
      </w:r>
      <w:proofErr w:type="spellStart"/>
      <w:r>
        <w:t>irá</w:t>
      </w:r>
      <w:proofErr w:type="spellEnd"/>
      <w:r>
        <w:t xml:space="preserve"> </w:t>
      </w:r>
      <w:proofErr w:type="spellStart"/>
      <w:proofErr w:type="gramStart"/>
      <w:r>
        <w:t>atender</w:t>
      </w:r>
      <w:proofErr w:type="spellEnd"/>
      <w:r>
        <w:t xml:space="preserve">  </w:t>
      </w:r>
      <w:proofErr w:type="spellStart"/>
      <w:r>
        <w:t>este</w:t>
      </w:r>
      <w:proofErr w:type="spellEnd"/>
      <w:proofErr w:type="gram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>.</w:t>
      </w:r>
    </w:p>
    <w:p w14:paraId="7C636900" w14:textId="73C7AB41" w:rsidR="002A54F5" w:rsidRDefault="00055348" w:rsidP="002A54F5">
      <w:pPr>
        <w:pStyle w:val="Corpodetexto"/>
        <w:jc w:val="center"/>
      </w:pPr>
      <w:r>
        <w:br/>
      </w:r>
      <w:r w:rsidR="002A54F5" w:rsidRPr="002A54F5">
        <w:rPr>
          <w:noProof/>
        </w:rPr>
        <w:drawing>
          <wp:inline distT="0" distB="0" distL="0" distR="0" wp14:anchorId="4E01E3BF" wp14:editId="398AF3AC">
            <wp:extent cx="1181265" cy="2067213"/>
            <wp:effectExtent l="0" t="0" r="0" b="0"/>
            <wp:docPr id="207699514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95142" name="Imagem 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90D2" w14:textId="77777777" w:rsidR="00CF0A11" w:rsidRDefault="00CF0A11" w:rsidP="002A54F5">
      <w:pPr>
        <w:pStyle w:val="Corpodetexto"/>
        <w:jc w:val="center"/>
      </w:pPr>
    </w:p>
    <w:p w14:paraId="5D2EB47A" w14:textId="77777777" w:rsidR="00CF0A11" w:rsidRDefault="00CF0A11" w:rsidP="002A54F5">
      <w:pPr>
        <w:pStyle w:val="Corpodetexto"/>
        <w:jc w:val="center"/>
      </w:pPr>
    </w:p>
    <w:p w14:paraId="165C96BA" w14:textId="77777777" w:rsidR="002A54F5" w:rsidRDefault="00055348" w:rsidP="002A54F5">
      <w:pPr>
        <w:pStyle w:val="Corpodetexto"/>
        <w:jc w:val="both"/>
      </w:pPr>
      <w:r>
        <w:lastRenderedPageBreak/>
        <w:br/>
      </w:r>
      <w:proofErr w:type="spellStart"/>
      <w:r>
        <w:t>Também</w:t>
      </w:r>
      <w:proofErr w:type="spellEnd"/>
      <w:r>
        <w:t xml:space="preserve"> </w:t>
      </w:r>
      <w:proofErr w:type="spellStart"/>
      <w:r>
        <w:t>formalizamos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revisão</w:t>
      </w:r>
      <w:proofErr w:type="spellEnd"/>
      <w:r>
        <w:t xml:space="preserve"> dos </w:t>
      </w:r>
      <w:proofErr w:type="spellStart"/>
      <w:r>
        <w:t>artefatos</w:t>
      </w:r>
      <w:proofErr w:type="spellEnd"/>
      <w:r>
        <w:t xml:space="preserve"> que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 pela </w:t>
      </w:r>
      <w:proofErr w:type="spellStart"/>
      <w:r>
        <w:t>empresa</w:t>
      </w:r>
      <w:proofErr w:type="spellEnd"/>
      <w:r>
        <w:t xml:space="preserve"> e </w:t>
      </w:r>
      <w:proofErr w:type="spellStart"/>
      <w:r>
        <w:t>modificamos</w:t>
      </w:r>
      <w:proofErr w:type="spellEnd"/>
      <w:r>
        <w:t xml:space="preserve"> a </w:t>
      </w:r>
      <w:proofErr w:type="spellStart"/>
      <w:r>
        <w:t>atividade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analisava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o </w:t>
      </w:r>
      <w:proofErr w:type="spellStart"/>
      <w:r>
        <w:t>escopo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, agora, 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revisar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artefatos</w:t>
      </w:r>
      <w:proofErr w:type="spellEnd"/>
      <w:r>
        <w:t xml:space="preserve"> </w:t>
      </w:r>
      <w:proofErr w:type="spellStart"/>
      <w:r>
        <w:t>fabricados</w:t>
      </w:r>
      <w:proofErr w:type="spellEnd"/>
      <w:r>
        <w:t xml:space="preserve">: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,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rastreabilidade</w:t>
      </w:r>
      <w:proofErr w:type="spellEnd"/>
      <w:r>
        <w:t xml:space="preserve"> e </w:t>
      </w:r>
      <w:proofErr w:type="spellStart"/>
      <w:r>
        <w:t>escopo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</w:t>
      </w:r>
    </w:p>
    <w:p w14:paraId="55AB6163" w14:textId="77777777" w:rsidR="002A54F5" w:rsidRDefault="002A54F5" w:rsidP="002A54F5">
      <w:pPr>
        <w:pStyle w:val="Corpodetexto"/>
        <w:jc w:val="both"/>
      </w:pPr>
    </w:p>
    <w:p w14:paraId="44C53D7B" w14:textId="67DB52FF" w:rsidR="00047A4F" w:rsidRDefault="00047A4F" w:rsidP="00047A4F">
      <w:pPr>
        <w:pStyle w:val="Corpodetexto"/>
        <w:jc w:val="center"/>
      </w:pPr>
      <w:r w:rsidRPr="00047A4F">
        <w:drawing>
          <wp:inline distT="0" distB="0" distL="0" distR="0" wp14:anchorId="640BEFAE" wp14:editId="437F30EF">
            <wp:extent cx="3931920" cy="3375318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1912" cy="338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48C7" w14:textId="2188FDE8" w:rsidR="001E7E36" w:rsidRDefault="001E7E36" w:rsidP="001E7E36">
      <w:pPr>
        <w:pStyle w:val="Corpodetexto"/>
        <w:jc w:val="center"/>
      </w:pPr>
    </w:p>
    <w:p w14:paraId="53C60FE9" w14:textId="77777777" w:rsidR="00C62038" w:rsidRDefault="00C62038" w:rsidP="000A3BEC">
      <w:pPr>
        <w:pStyle w:val="Ttulo1"/>
        <w:autoSpaceDE/>
        <w:autoSpaceDN/>
        <w:rPr>
          <w:lang w:val="pt-BR"/>
        </w:rPr>
      </w:pPr>
      <w:bookmarkStart w:id="21" w:name="_Toc167211958"/>
      <w:r w:rsidRPr="00CB256D">
        <w:rPr>
          <w:lang w:val="pt-BR"/>
        </w:rPr>
        <w:t>REFERÊNCIAS</w:t>
      </w:r>
      <w:bookmarkEnd w:id="21"/>
    </w:p>
    <w:p w14:paraId="79FA7988" w14:textId="77777777" w:rsidR="007612B2" w:rsidRDefault="007612B2" w:rsidP="007612B2">
      <w:pPr>
        <w:rPr>
          <w:lang w:val="pt-BR"/>
        </w:rPr>
      </w:pPr>
    </w:p>
    <w:p w14:paraId="6221566C" w14:textId="0E8EC9A4" w:rsidR="007612B2" w:rsidRDefault="007612B2" w:rsidP="007612B2">
      <w:pPr>
        <w:ind w:left="720"/>
        <w:rPr>
          <w:lang w:val="pt-BR"/>
        </w:rPr>
      </w:pPr>
      <w:r w:rsidRPr="007612B2">
        <w:rPr>
          <w:lang w:val="pt-BR"/>
        </w:rPr>
        <w:t xml:space="preserve">Instituto Nacional de Tecnologia da Informação (BRASIL). Guia de Melhoria de Processo do Software Brasileiro (MPS.Br): versão </w:t>
      </w:r>
      <w:r w:rsidR="0014523C" w:rsidRPr="0014523C">
        <w:rPr>
          <w:lang w:val="pt-BR"/>
        </w:rPr>
        <w:t>MR-MPS-SW:2023</w:t>
      </w:r>
      <w:r w:rsidRPr="007612B2">
        <w:rPr>
          <w:lang w:val="pt-BR"/>
        </w:rPr>
        <w:t xml:space="preserve">. ed. Brasília, DF: MCTI/Softex, </w:t>
      </w:r>
      <w:r w:rsidR="0014523C">
        <w:rPr>
          <w:lang w:val="pt-BR"/>
        </w:rPr>
        <w:t>2023</w:t>
      </w:r>
      <w:r w:rsidRPr="007612B2">
        <w:rPr>
          <w:lang w:val="pt-BR"/>
        </w:rPr>
        <w:t>. Disponível em: &lt;</w:t>
      </w:r>
      <w:r w:rsidR="00250FD4" w:rsidRPr="00250FD4">
        <w:t xml:space="preserve"> </w:t>
      </w:r>
      <w:r w:rsidR="00250FD4" w:rsidRPr="00250FD4">
        <w:rPr>
          <w:lang w:val="pt-BR"/>
        </w:rPr>
        <w:t>https://pucpr.instructure.com/courses/34194/files/2649506?module_item_id=783951</w:t>
      </w:r>
      <w:r w:rsidRPr="007612B2">
        <w:rPr>
          <w:lang w:val="pt-BR"/>
        </w:rPr>
        <w:t xml:space="preserve">&gt;. Acesso em: </w:t>
      </w:r>
      <w:r w:rsidR="005930A1">
        <w:rPr>
          <w:lang w:val="pt-BR"/>
        </w:rPr>
        <w:t>07</w:t>
      </w:r>
      <w:r w:rsidR="006D13D8">
        <w:rPr>
          <w:lang w:val="pt-BR"/>
        </w:rPr>
        <w:t xml:space="preserve"> de </w:t>
      </w:r>
      <w:proofErr w:type="gramStart"/>
      <w:r w:rsidR="006D13D8">
        <w:rPr>
          <w:lang w:val="pt-BR"/>
        </w:rPr>
        <w:t>Abril</w:t>
      </w:r>
      <w:proofErr w:type="gramEnd"/>
      <w:r w:rsidR="006D13D8">
        <w:rPr>
          <w:lang w:val="pt-BR"/>
        </w:rPr>
        <w:t xml:space="preserve"> de </w:t>
      </w:r>
      <w:r w:rsidR="005930A1">
        <w:rPr>
          <w:lang w:val="pt-BR"/>
        </w:rPr>
        <w:t>2024</w:t>
      </w:r>
      <w:r w:rsidRPr="007612B2">
        <w:rPr>
          <w:lang w:val="pt-BR"/>
        </w:rPr>
        <w:t>.</w:t>
      </w:r>
    </w:p>
    <w:p w14:paraId="2B83F639" w14:textId="77777777" w:rsidR="007612B2" w:rsidRPr="007612B2" w:rsidRDefault="007612B2" w:rsidP="007612B2">
      <w:pPr>
        <w:rPr>
          <w:lang w:val="pt-BR"/>
        </w:rPr>
      </w:pPr>
    </w:p>
    <w:p w14:paraId="4206EEA7" w14:textId="234E9FF9" w:rsidR="00C62038" w:rsidRDefault="00C62038" w:rsidP="3EA40CDA">
      <w:pPr>
        <w:pStyle w:val="Ttulo1"/>
        <w:numPr>
          <w:ilvl w:val="0"/>
          <w:numId w:val="0"/>
        </w:numPr>
        <w:autoSpaceDE/>
        <w:autoSpaceDN/>
      </w:pPr>
      <w:bookmarkStart w:id="22" w:name="_Toc167211959"/>
      <w:r>
        <w:t>ITEM DE CRIATIVIDADE</w:t>
      </w:r>
      <w:bookmarkEnd w:id="22"/>
    </w:p>
    <w:p w14:paraId="73CA2A91" w14:textId="0F190532" w:rsidR="00245E9B" w:rsidRDefault="00245E9B" w:rsidP="00245E9B">
      <w:pPr>
        <w:pStyle w:val="Corpodetexto"/>
        <w:jc w:val="both"/>
        <w:rPr>
          <w:lang w:val="pt-BR"/>
        </w:rPr>
      </w:pPr>
      <w:r>
        <w:rPr>
          <w:lang w:val="pt-BR"/>
        </w:rPr>
        <w:t>A equipe irá disponibilizar vídeos para treinamento para preencher os novos artefatos (planilha de requisitos e matriz de rastreabilidade) que a empresa deve seguir de acordo com o mapeamento “</w:t>
      </w: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 xml:space="preserve"> Be”.</w:t>
      </w:r>
    </w:p>
    <w:p w14:paraId="77A8006F" w14:textId="311EC0F3" w:rsidR="004D2FA8" w:rsidRDefault="00245E9B" w:rsidP="00245E9B">
      <w:pPr>
        <w:pStyle w:val="Corpodetexto"/>
        <w:jc w:val="both"/>
        <w:rPr>
          <w:lang w:val="pt-BR"/>
        </w:rPr>
      </w:pPr>
      <w:r>
        <w:rPr>
          <w:lang w:val="pt-BR"/>
        </w:rPr>
        <w:t>Também estamos desenvolvendo um checklist para a empresa utilizar para acompanhar o andamento dos processos de seus projetos, que irá avançar de acordo com as atividades do mapeamento “</w:t>
      </w: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 xml:space="preserve"> Be”</w:t>
      </w:r>
      <w:r>
        <w:rPr>
          <w:lang w:val="pt-BR"/>
        </w:rPr>
        <w:br/>
      </w:r>
    </w:p>
    <w:p w14:paraId="0101236B" w14:textId="77777777" w:rsidR="004E1EA5" w:rsidRDefault="004E1EA5" w:rsidP="00245E9B">
      <w:pPr>
        <w:pStyle w:val="Corpodetexto"/>
        <w:jc w:val="both"/>
        <w:rPr>
          <w:lang w:val="pt-BR"/>
        </w:rPr>
      </w:pPr>
    </w:p>
    <w:p w14:paraId="331F1221" w14:textId="77777777" w:rsidR="004E1EA5" w:rsidRDefault="004E1EA5" w:rsidP="00245E9B">
      <w:pPr>
        <w:pStyle w:val="Corpodetexto"/>
        <w:jc w:val="both"/>
        <w:rPr>
          <w:lang w:val="pt-BR"/>
        </w:rPr>
      </w:pPr>
    </w:p>
    <w:p w14:paraId="6CF4B87E" w14:textId="77777777" w:rsidR="004E1EA5" w:rsidRDefault="004E1EA5" w:rsidP="00245E9B">
      <w:pPr>
        <w:pStyle w:val="Corpodetexto"/>
        <w:jc w:val="both"/>
        <w:rPr>
          <w:lang w:val="pt-BR"/>
        </w:rPr>
      </w:pPr>
    </w:p>
    <w:p w14:paraId="2955E48D" w14:textId="77777777" w:rsidR="004E1EA5" w:rsidRPr="004D2FA8" w:rsidRDefault="004E1EA5" w:rsidP="00245E9B">
      <w:pPr>
        <w:pStyle w:val="Corpodetexto"/>
        <w:jc w:val="both"/>
        <w:rPr>
          <w:lang w:val="pt-BR"/>
        </w:rPr>
      </w:pPr>
    </w:p>
    <w:p w14:paraId="1CC29C7D" w14:textId="77777777" w:rsidR="000A3BEC" w:rsidRDefault="000A3BEC" w:rsidP="000A3BEC">
      <w:pPr>
        <w:pStyle w:val="Ttulo1"/>
        <w:autoSpaceDE/>
        <w:autoSpaceDN/>
      </w:pPr>
      <w:bookmarkStart w:id="23" w:name="_Toc167211960"/>
      <w:r>
        <w:lastRenderedPageBreak/>
        <w:t>RESPONSABILIDADES</w:t>
      </w:r>
      <w:bookmarkEnd w:id="15"/>
      <w:bookmarkEnd w:id="23"/>
    </w:p>
    <w:p w14:paraId="183B5BEE" w14:textId="77777777" w:rsidR="00800691" w:rsidRDefault="00800691" w:rsidP="00800691">
      <w:pPr>
        <w:pStyle w:val="Corpodetexto"/>
        <w:rPr>
          <w:lang w:val="pt-BR"/>
        </w:rPr>
      </w:pPr>
    </w:p>
    <w:p w14:paraId="37514BFA" w14:textId="314BE259" w:rsidR="00912A92" w:rsidRDefault="004D2FA8" w:rsidP="004D2FA8">
      <w:pPr>
        <w:jc w:val="both"/>
        <w:rPr>
          <w:sz w:val="28"/>
          <w:szCs w:val="28"/>
        </w:rPr>
      </w:pPr>
      <w:proofErr w:type="spellStart"/>
      <w:r w:rsidRPr="004B7637">
        <w:rPr>
          <w:sz w:val="28"/>
          <w:szCs w:val="28"/>
        </w:rPr>
        <w:t>Aprovações</w:t>
      </w:r>
      <w:proofErr w:type="spellEnd"/>
      <w:r w:rsidRPr="004B7637">
        <w:rPr>
          <w:sz w:val="28"/>
          <w:szCs w:val="28"/>
        </w:rPr>
        <w:t xml:space="preserve"> </w:t>
      </w:r>
    </w:p>
    <w:p w14:paraId="416508FB" w14:textId="77777777" w:rsidR="00912A92" w:rsidRDefault="00912A92" w:rsidP="004D2FA8">
      <w:pPr>
        <w:jc w:val="both"/>
        <w:rPr>
          <w:sz w:val="28"/>
          <w:szCs w:val="28"/>
        </w:rPr>
      </w:pPr>
    </w:p>
    <w:p w14:paraId="6361C2AA" w14:textId="77777777" w:rsidR="00912A92" w:rsidRPr="004B7637" w:rsidRDefault="00912A92" w:rsidP="004D2FA8">
      <w:pPr>
        <w:jc w:val="both"/>
        <w:rPr>
          <w:sz w:val="28"/>
          <w:szCs w:val="28"/>
        </w:rPr>
      </w:pPr>
    </w:p>
    <w:p w14:paraId="074DCE65" w14:textId="77777777" w:rsidR="004D2FA8" w:rsidRPr="00B27A21" w:rsidRDefault="004D2FA8" w:rsidP="004D2FA8">
      <w:pPr>
        <w:jc w:val="both"/>
        <w:rPr>
          <w:sz w:val="28"/>
          <w:szCs w:val="28"/>
        </w:rPr>
      </w:pPr>
      <w:r w:rsidRPr="00B27A21">
        <w:rPr>
          <w:sz w:val="28"/>
          <w:szCs w:val="28"/>
        </w:rPr>
        <w:tab/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068"/>
        <w:gridCol w:w="351"/>
        <w:gridCol w:w="351"/>
        <w:gridCol w:w="4301"/>
      </w:tblGrid>
      <w:tr w:rsidR="00E14C4A" w:rsidRPr="00B27A21" w14:paraId="30296790" w14:textId="77777777" w:rsidTr="00745DD6">
        <w:tc>
          <w:tcPr>
            <w:tcW w:w="4068" w:type="dxa"/>
            <w:tcBorders>
              <w:top w:val="single" w:sz="4" w:space="0" w:color="auto"/>
            </w:tcBorders>
          </w:tcPr>
          <w:p w14:paraId="4EF3BD1A" w14:textId="45EA6145" w:rsidR="00E14C4A" w:rsidRPr="00B27A21" w:rsidRDefault="00A8236B" w:rsidP="005F7C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Vegas</w:t>
            </w:r>
            <w:r w:rsidR="00E14C4A">
              <w:rPr>
                <w:b/>
                <w:sz w:val="28"/>
                <w:szCs w:val="28"/>
              </w:rPr>
              <w:t xml:space="preserve"> O</w:t>
            </w:r>
            <w:r>
              <w:rPr>
                <w:b/>
                <w:sz w:val="28"/>
                <w:szCs w:val="28"/>
              </w:rPr>
              <w:t>n</w:t>
            </w:r>
          </w:p>
          <w:p w14:paraId="77AA6210" w14:textId="7E700355" w:rsidR="00E14C4A" w:rsidRPr="00B27A21" w:rsidRDefault="00E14C4A" w:rsidP="005F7C27">
            <w:pPr>
              <w:jc w:val="center"/>
              <w:rPr>
                <w:sz w:val="28"/>
                <w:szCs w:val="28"/>
              </w:rPr>
            </w:pPr>
            <w:r w:rsidRPr="00B27A21">
              <w:rPr>
                <w:sz w:val="28"/>
                <w:szCs w:val="28"/>
              </w:rPr>
              <w:t>Nome:</w:t>
            </w:r>
            <w:r>
              <w:rPr>
                <w:sz w:val="28"/>
                <w:szCs w:val="28"/>
              </w:rPr>
              <w:t xml:space="preserve"> Flávio Roberto Deda</w:t>
            </w:r>
          </w:p>
        </w:tc>
        <w:tc>
          <w:tcPr>
            <w:tcW w:w="351" w:type="dxa"/>
          </w:tcPr>
          <w:p w14:paraId="4750DB44" w14:textId="77777777" w:rsidR="00E14C4A" w:rsidRPr="00B27A21" w:rsidRDefault="00E14C4A" w:rsidP="005F7C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1" w:type="dxa"/>
          </w:tcPr>
          <w:p w14:paraId="5E80F4ED" w14:textId="22E1B105" w:rsidR="00E14C4A" w:rsidRPr="00B27A21" w:rsidRDefault="00E14C4A" w:rsidP="005F7C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01" w:type="dxa"/>
            <w:tcBorders>
              <w:top w:val="single" w:sz="4" w:space="0" w:color="auto"/>
            </w:tcBorders>
          </w:tcPr>
          <w:p w14:paraId="1440FE58" w14:textId="1E453D2B" w:rsidR="00E14C4A" w:rsidRPr="00B27A21" w:rsidRDefault="00E14C4A" w:rsidP="005F7C2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Gerente</w:t>
            </w:r>
            <w:proofErr w:type="spellEnd"/>
            <w:r>
              <w:rPr>
                <w:b/>
                <w:sz w:val="28"/>
                <w:szCs w:val="28"/>
              </w:rPr>
              <w:t xml:space="preserve"> de </w:t>
            </w:r>
            <w:proofErr w:type="spellStart"/>
            <w:r>
              <w:rPr>
                <w:b/>
                <w:sz w:val="28"/>
                <w:szCs w:val="28"/>
              </w:rPr>
              <w:t>Projeto</w:t>
            </w:r>
            <w:proofErr w:type="spellEnd"/>
          </w:p>
          <w:p w14:paraId="1C6A2C12" w14:textId="23B7A844" w:rsidR="00E14C4A" w:rsidRPr="00B27A21" w:rsidRDefault="00E14C4A" w:rsidP="005F7C27">
            <w:pPr>
              <w:jc w:val="center"/>
              <w:rPr>
                <w:sz w:val="28"/>
                <w:szCs w:val="28"/>
              </w:rPr>
            </w:pPr>
            <w:r w:rsidRPr="00B27A21">
              <w:rPr>
                <w:sz w:val="28"/>
                <w:szCs w:val="28"/>
              </w:rPr>
              <w:t>Nome:</w:t>
            </w:r>
            <w:r>
              <w:rPr>
                <w:sz w:val="28"/>
                <w:szCs w:val="28"/>
              </w:rPr>
              <w:t xml:space="preserve"> Gabriel Felipe Jess Meira</w:t>
            </w:r>
          </w:p>
        </w:tc>
      </w:tr>
    </w:tbl>
    <w:p w14:paraId="13997958" w14:textId="5371C8E2" w:rsidR="004D2FA8" w:rsidRDefault="004D2FA8" w:rsidP="004D2FA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B2FF4E9" w14:textId="77777777" w:rsidR="00C914AF" w:rsidRDefault="00C914AF" w:rsidP="004D2FA8">
      <w:pPr>
        <w:jc w:val="both"/>
        <w:rPr>
          <w:sz w:val="28"/>
          <w:szCs w:val="28"/>
        </w:rPr>
      </w:pPr>
    </w:p>
    <w:p w14:paraId="4F795A54" w14:textId="77777777" w:rsidR="00C914AF" w:rsidRPr="00B27A21" w:rsidRDefault="00C914AF" w:rsidP="00C914AF">
      <w:pPr>
        <w:jc w:val="both"/>
        <w:rPr>
          <w:sz w:val="28"/>
          <w:szCs w:val="28"/>
        </w:rPr>
      </w:pPr>
      <w:r w:rsidRPr="00B27A21">
        <w:rPr>
          <w:sz w:val="28"/>
          <w:szCs w:val="28"/>
        </w:rPr>
        <w:tab/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068"/>
        <w:gridCol w:w="351"/>
        <w:gridCol w:w="4301"/>
      </w:tblGrid>
      <w:tr w:rsidR="00C914AF" w:rsidRPr="00B27A21" w14:paraId="03BE1D89" w14:textId="77777777" w:rsidTr="005F7C27">
        <w:tc>
          <w:tcPr>
            <w:tcW w:w="4068" w:type="dxa"/>
            <w:tcBorders>
              <w:top w:val="single" w:sz="4" w:space="0" w:color="auto"/>
            </w:tcBorders>
          </w:tcPr>
          <w:p w14:paraId="7D8B1550" w14:textId="1F1C57CB" w:rsidR="00C914AF" w:rsidRPr="00B27A21" w:rsidRDefault="00C914AF" w:rsidP="005F7C2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Orientadora</w:t>
            </w:r>
            <w:proofErr w:type="spellEnd"/>
          </w:p>
          <w:p w14:paraId="5BBDA53B" w14:textId="032610FC" w:rsidR="00C914AF" w:rsidRPr="00B27A21" w:rsidRDefault="00C914AF" w:rsidP="005F7C27">
            <w:pPr>
              <w:jc w:val="center"/>
              <w:rPr>
                <w:sz w:val="28"/>
                <w:szCs w:val="28"/>
              </w:rPr>
            </w:pPr>
            <w:r w:rsidRPr="00B27A21">
              <w:rPr>
                <w:sz w:val="28"/>
                <w:szCs w:val="28"/>
              </w:rPr>
              <w:t>Nome:</w:t>
            </w:r>
            <w:r>
              <w:rPr>
                <w:sz w:val="28"/>
                <w:szCs w:val="28"/>
              </w:rPr>
              <w:t xml:space="preserve"> Regina Albuquerque</w:t>
            </w:r>
          </w:p>
        </w:tc>
        <w:tc>
          <w:tcPr>
            <w:tcW w:w="351" w:type="dxa"/>
          </w:tcPr>
          <w:p w14:paraId="1578BC5A" w14:textId="77777777" w:rsidR="00C914AF" w:rsidRPr="00B27A21" w:rsidRDefault="00C914AF" w:rsidP="005F7C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01" w:type="dxa"/>
            <w:tcBorders>
              <w:top w:val="single" w:sz="4" w:space="0" w:color="auto"/>
            </w:tcBorders>
          </w:tcPr>
          <w:p w14:paraId="53DE7C18" w14:textId="16E14AFF" w:rsidR="00C914AF" w:rsidRPr="00B27A21" w:rsidRDefault="00C914AF" w:rsidP="005F7C2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Orientadora</w:t>
            </w:r>
            <w:proofErr w:type="spellEnd"/>
          </w:p>
          <w:p w14:paraId="194B95CA" w14:textId="722D2B37" w:rsidR="00C914AF" w:rsidRPr="00B27A21" w:rsidRDefault="00C914AF" w:rsidP="005F7C27">
            <w:pPr>
              <w:jc w:val="center"/>
              <w:rPr>
                <w:sz w:val="28"/>
                <w:szCs w:val="28"/>
              </w:rPr>
            </w:pPr>
            <w:r w:rsidRPr="00B27A21">
              <w:rPr>
                <w:sz w:val="28"/>
                <w:szCs w:val="28"/>
              </w:rPr>
              <w:t>Nome:</w:t>
            </w:r>
            <w:r>
              <w:rPr>
                <w:sz w:val="28"/>
                <w:szCs w:val="28"/>
              </w:rPr>
              <w:t xml:space="preserve"> Aline </w:t>
            </w:r>
            <w:proofErr w:type="spellStart"/>
            <w:r>
              <w:rPr>
                <w:sz w:val="28"/>
                <w:szCs w:val="28"/>
              </w:rPr>
              <w:t>Bampi</w:t>
            </w:r>
            <w:proofErr w:type="spellEnd"/>
          </w:p>
        </w:tc>
      </w:tr>
    </w:tbl>
    <w:p w14:paraId="3269E009" w14:textId="77777777" w:rsidR="00C914AF" w:rsidRDefault="00C914AF" w:rsidP="004D2FA8">
      <w:pPr>
        <w:jc w:val="both"/>
        <w:rPr>
          <w:sz w:val="28"/>
          <w:szCs w:val="28"/>
        </w:rPr>
      </w:pPr>
    </w:p>
    <w:p w14:paraId="6F4B1906" w14:textId="77777777" w:rsidR="00C914AF" w:rsidRDefault="00C914AF" w:rsidP="004D2FA8">
      <w:pPr>
        <w:jc w:val="both"/>
        <w:rPr>
          <w:sz w:val="28"/>
          <w:szCs w:val="28"/>
        </w:rPr>
      </w:pPr>
    </w:p>
    <w:p w14:paraId="2B34057A" w14:textId="4D291923" w:rsidR="004D2FA8" w:rsidRPr="00B27A21" w:rsidRDefault="004D2FA8" w:rsidP="004D2FA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Curitiba, 25 de Abril de 2024</w:t>
      </w:r>
      <w:r w:rsidR="00912A92">
        <w:rPr>
          <w:sz w:val="28"/>
          <w:szCs w:val="28"/>
        </w:rPr>
        <w:t>.</w:t>
      </w:r>
    </w:p>
    <w:p w14:paraId="52F34828" w14:textId="77777777" w:rsidR="004D2FA8" w:rsidRDefault="004D2FA8" w:rsidP="00800691">
      <w:pPr>
        <w:pStyle w:val="Corpodetexto"/>
        <w:rPr>
          <w:lang w:val="pt-BR"/>
        </w:rPr>
      </w:pPr>
    </w:p>
    <w:p w14:paraId="10E89EDE" w14:textId="3ED359CE" w:rsidR="00800691" w:rsidRDefault="00800691" w:rsidP="00800691">
      <w:pPr>
        <w:pStyle w:val="Ttulo1"/>
        <w:numPr>
          <w:ilvl w:val="0"/>
          <w:numId w:val="0"/>
        </w:numPr>
        <w:autoSpaceDE/>
        <w:autoSpaceDN/>
      </w:pPr>
      <w:bookmarkStart w:id="24" w:name="_Toc167211961"/>
      <w:r>
        <w:t>ANEXOS</w:t>
      </w:r>
      <w:bookmarkEnd w:id="24"/>
      <w:r w:rsidR="00912A92" w:rsidRPr="00912A92">
        <w:rPr>
          <w:noProof/>
          <w:snapToGrid/>
        </w:rPr>
        <w:t xml:space="preserve"> </w:t>
      </w:r>
    </w:p>
    <w:p w14:paraId="1284991E" w14:textId="77777777" w:rsidR="00801F4B" w:rsidRDefault="00801F4B" w:rsidP="00801F4B"/>
    <w:p w14:paraId="1483F7CA" w14:textId="2B7FB615" w:rsidR="00801F4B" w:rsidRPr="00801F4B" w:rsidRDefault="00801F4B" w:rsidP="00801F4B">
      <w:proofErr w:type="spellStart"/>
      <w:r>
        <w:t>Anexos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no </w:t>
      </w:r>
      <w:proofErr w:type="spellStart"/>
      <w:r>
        <w:t>arquivo</w:t>
      </w:r>
      <w:proofErr w:type="spellEnd"/>
      <w:r>
        <w:t>: anexos_vegason.zip.</w:t>
      </w:r>
    </w:p>
    <w:sectPr w:rsidR="00801F4B" w:rsidRPr="00801F4B">
      <w:headerReference w:type="default" r:id="rId20"/>
      <w:footerReference w:type="default" r:id="rId2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52E44" w14:textId="77777777" w:rsidR="00421275" w:rsidRDefault="00421275">
      <w:r>
        <w:separator/>
      </w:r>
    </w:p>
  </w:endnote>
  <w:endnote w:type="continuationSeparator" w:id="0">
    <w:p w14:paraId="3FC34B36" w14:textId="77777777" w:rsidR="00421275" w:rsidRDefault="00421275">
      <w:r>
        <w:continuationSeparator/>
      </w:r>
    </w:p>
  </w:endnote>
  <w:endnote w:type="continuationNotice" w:id="1">
    <w:p w14:paraId="423A5E68" w14:textId="77777777" w:rsidR="00421275" w:rsidRDefault="004212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D2960" w:rsidRPr="00D055B0" w14:paraId="3DA0FE6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A51685" w14:textId="77777777" w:rsidR="00BD2960" w:rsidRPr="00D055B0" w:rsidRDefault="00BD2960">
          <w:pPr>
            <w:ind w:right="360"/>
          </w:pPr>
          <w:r w:rsidRPr="00D055B0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5DE420" w14:textId="65109009" w:rsidR="00BD2960" w:rsidRPr="00D055B0" w:rsidRDefault="00BD2960">
          <w:pPr>
            <w:jc w:val="center"/>
          </w:pPr>
          <w:r w:rsidRPr="00D055B0">
            <w:rPr>
              <w:rFonts w:ascii="Symbol" w:eastAsia="Symbol" w:hAnsi="Symbol" w:cs="Symbol"/>
            </w:rPr>
            <w:t>Ó</w:t>
          </w:r>
          <w:fldSimple w:instr=" DOCPROPERTY &quot;Company&quot;  \* MERGEFORMAT ">
            <w:r w:rsidR="006E709F">
              <w:t>PUCPR</w:t>
            </w:r>
          </w:fldSimple>
          <w:r w:rsidRPr="00D055B0">
            <w:t xml:space="preserve">, </w:t>
          </w:r>
          <w:r w:rsidRPr="00D055B0">
            <w:fldChar w:fldCharType="begin"/>
          </w:r>
          <w:r w:rsidRPr="00D055B0">
            <w:instrText xml:space="preserve"> DATE \@ "yyyy" </w:instrText>
          </w:r>
          <w:r w:rsidRPr="00D055B0">
            <w:fldChar w:fldCharType="separate"/>
          </w:r>
          <w:r w:rsidR="00BD0D8A">
            <w:rPr>
              <w:noProof/>
            </w:rPr>
            <w:t>2024</w:t>
          </w:r>
          <w:r w:rsidRPr="00D055B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058A8D" w14:textId="77777777" w:rsidR="00BD2960" w:rsidRPr="00D055B0" w:rsidRDefault="00BD2960">
          <w:pPr>
            <w:jc w:val="right"/>
          </w:pPr>
          <w:r w:rsidRPr="00D055B0">
            <w:rPr>
              <w:lang w:val="pt-BR"/>
            </w:rPr>
            <w:t xml:space="preserve">Pág. </w:t>
          </w:r>
          <w:r w:rsidRPr="00D055B0">
            <w:rPr>
              <w:rStyle w:val="Nmerodepgina"/>
              <w:lang w:val="pt-BR"/>
            </w:rPr>
            <w:fldChar w:fldCharType="begin"/>
          </w:r>
          <w:r w:rsidRPr="00D055B0">
            <w:rPr>
              <w:rStyle w:val="Nmerodepgina"/>
              <w:lang w:val="pt-BR"/>
            </w:rPr>
            <w:instrText xml:space="preserve"> PAGE </w:instrText>
          </w:r>
          <w:r w:rsidRPr="00D055B0">
            <w:rPr>
              <w:rStyle w:val="Nmerodepgina"/>
              <w:lang w:val="pt-BR"/>
            </w:rPr>
            <w:fldChar w:fldCharType="separate"/>
          </w:r>
          <w:r w:rsidR="003C59C3">
            <w:rPr>
              <w:rStyle w:val="Nmerodepgina"/>
              <w:noProof/>
              <w:lang w:val="pt-BR"/>
            </w:rPr>
            <w:t>6</w:t>
          </w:r>
          <w:r w:rsidRPr="00D055B0">
            <w:rPr>
              <w:rStyle w:val="Nmerodepgina"/>
              <w:lang w:val="pt-BR"/>
            </w:rPr>
            <w:fldChar w:fldCharType="end"/>
          </w:r>
          <w:r w:rsidRPr="00D055B0">
            <w:rPr>
              <w:rStyle w:val="Nmerodepgina"/>
              <w:lang w:val="pt-BR"/>
            </w:rPr>
            <w:t xml:space="preserve"> de </w:t>
          </w:r>
          <w:r w:rsidRPr="00D055B0">
            <w:rPr>
              <w:rStyle w:val="Nmerodepgina"/>
              <w:lang w:val="pt-BR"/>
            </w:rPr>
            <w:fldChar w:fldCharType="begin"/>
          </w:r>
          <w:r w:rsidRPr="00D055B0">
            <w:rPr>
              <w:rStyle w:val="Nmerodepgina"/>
              <w:lang w:val="pt-BR"/>
            </w:rPr>
            <w:instrText xml:space="preserve"> NUMPAGES  \* MERGEFORMAT </w:instrText>
          </w:r>
          <w:r w:rsidRPr="00D055B0">
            <w:rPr>
              <w:rStyle w:val="Nmerodepgina"/>
              <w:lang w:val="pt-BR"/>
            </w:rPr>
            <w:fldChar w:fldCharType="separate"/>
          </w:r>
          <w:r w:rsidR="003C59C3" w:rsidRPr="003C59C3">
            <w:rPr>
              <w:rStyle w:val="Nmerodepgina"/>
              <w:noProof/>
            </w:rPr>
            <w:t>6</w:t>
          </w:r>
          <w:r w:rsidRPr="00D055B0">
            <w:rPr>
              <w:rStyle w:val="Nmerodepgina"/>
              <w:lang w:val="pt-BR"/>
            </w:rPr>
            <w:fldChar w:fldCharType="end"/>
          </w:r>
        </w:p>
      </w:tc>
    </w:tr>
  </w:tbl>
  <w:p w14:paraId="644D1560" w14:textId="77777777" w:rsidR="00BD2960" w:rsidRDefault="00BD29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BD622" w14:textId="77777777" w:rsidR="00421275" w:rsidRDefault="00421275">
      <w:r>
        <w:separator/>
      </w:r>
    </w:p>
  </w:footnote>
  <w:footnote w:type="continuationSeparator" w:id="0">
    <w:p w14:paraId="43567D05" w14:textId="77777777" w:rsidR="00421275" w:rsidRDefault="00421275">
      <w:r>
        <w:continuationSeparator/>
      </w:r>
    </w:p>
  </w:footnote>
  <w:footnote w:type="continuationNotice" w:id="1">
    <w:p w14:paraId="720EA0E8" w14:textId="77777777" w:rsidR="00421275" w:rsidRDefault="0042127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AF1E8" w14:textId="77777777" w:rsidR="00BD2960" w:rsidRDefault="00BD2960">
    <w:pPr>
      <w:rPr>
        <w:sz w:val="24"/>
        <w:szCs w:val="24"/>
      </w:rPr>
    </w:pPr>
  </w:p>
  <w:p w14:paraId="266F061C" w14:textId="77777777" w:rsidR="00BD2960" w:rsidRDefault="00BD2960">
    <w:pPr>
      <w:pBdr>
        <w:top w:val="single" w:sz="6" w:space="1" w:color="auto"/>
      </w:pBdr>
      <w:rPr>
        <w:sz w:val="24"/>
        <w:szCs w:val="24"/>
      </w:rPr>
    </w:pPr>
  </w:p>
  <w:p w14:paraId="0C4A15D3" w14:textId="1F82C73A" w:rsidR="00BD2960" w:rsidRDefault="00AB2A7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Brunno Tatsuo, Gabriel Felipe, Sidnei Henrique e Tiago Paulin</w:t>
    </w:r>
  </w:p>
  <w:p w14:paraId="1133F53B" w14:textId="77777777" w:rsidR="00BD2960" w:rsidRDefault="00BD2960">
    <w:pPr>
      <w:pBdr>
        <w:bottom w:val="single" w:sz="6" w:space="1" w:color="auto"/>
      </w:pBdr>
      <w:jc w:val="right"/>
      <w:rPr>
        <w:sz w:val="24"/>
        <w:szCs w:val="24"/>
      </w:rPr>
    </w:pPr>
  </w:p>
  <w:p w14:paraId="1153870B" w14:textId="77777777" w:rsidR="00BD2960" w:rsidRDefault="00BD296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2960" w14:paraId="7D9D97E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EAE88ED" w14:textId="3CFB6C9F" w:rsidR="00BD2960" w:rsidRPr="008028BC" w:rsidRDefault="00AB2A70">
          <w:pPr>
            <w:rPr>
              <w:lang w:val="pt-BR"/>
            </w:rPr>
          </w:pPr>
          <w:r>
            <w:rPr>
              <w:lang w:val="pt-BR"/>
            </w:rPr>
            <w:t xml:space="preserve">Vegas </w:t>
          </w:r>
          <w:proofErr w:type="spellStart"/>
          <w:r>
            <w:rPr>
              <w:lang w:val="pt-BR"/>
            </w:rPr>
            <w:t>On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8C7A1F8" w14:textId="2D86F857" w:rsidR="00BD2960" w:rsidRDefault="00BD2960">
          <w:pPr>
            <w:tabs>
              <w:tab w:val="left" w:pos="1135"/>
            </w:tabs>
            <w:spacing w:before="40"/>
            <w:ind w:right="68"/>
          </w:pPr>
          <w:r w:rsidRPr="008028BC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</w:t>
          </w:r>
          <w:r w:rsidR="00E26431">
            <w:t>3</w:t>
          </w:r>
          <w:r>
            <w:t>&gt;</w:t>
          </w:r>
        </w:p>
      </w:tc>
    </w:tr>
    <w:tr w:rsidR="00BD2960" w14:paraId="447F866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DA9ACC" w14:textId="318CB688" w:rsidR="00BD2960" w:rsidRPr="00BB54C5" w:rsidRDefault="00BD2960">
          <w:pPr>
            <w:rPr>
              <w:lang w:val="pt-BR"/>
            </w:rPr>
          </w:pPr>
          <w:r>
            <w:fldChar w:fldCharType="begin"/>
          </w:r>
          <w:r w:rsidRPr="00BB54C5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6E709F">
            <w:rPr>
              <w:lang w:val="pt-BR"/>
            </w:rPr>
            <w:t>Definição de Processo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713809" w14:textId="5044A1E6" w:rsidR="00BD2960" w:rsidRDefault="00BD2960">
          <w:r w:rsidRPr="00BB54C5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</w:t>
          </w:r>
          <w:r>
            <w:rPr>
              <w:lang w:val="pt-BR"/>
            </w:rPr>
            <w:t>&lt;</w:t>
          </w:r>
          <w:r w:rsidR="008C0A53">
            <w:rPr>
              <w:lang w:val="pt-BR"/>
            </w:rPr>
            <w:t>2</w:t>
          </w:r>
          <w:r w:rsidR="00E26431">
            <w:rPr>
              <w:lang w:val="pt-BR"/>
            </w:rPr>
            <w:t>1/</w:t>
          </w:r>
          <w:r w:rsidR="00AB2A70">
            <w:rPr>
              <w:lang w:val="pt-BR"/>
            </w:rPr>
            <w:t>0</w:t>
          </w:r>
          <w:r w:rsidR="00E26431">
            <w:rPr>
              <w:lang w:val="pt-BR"/>
            </w:rPr>
            <w:t>5</w:t>
          </w:r>
          <w:r>
            <w:rPr>
              <w:lang w:val="pt-BR"/>
            </w:rPr>
            <w:t>/</w:t>
          </w:r>
          <w:r w:rsidR="00AB2A70">
            <w:rPr>
              <w:lang w:val="pt-BR"/>
            </w:rPr>
            <w:t>24</w:t>
          </w:r>
          <w:r>
            <w:rPr>
              <w:lang w:val="pt-BR"/>
            </w:rPr>
            <w:t>&gt;</w:t>
          </w:r>
        </w:p>
      </w:tc>
    </w:tr>
  </w:tbl>
  <w:p w14:paraId="6B536AFD" w14:textId="77777777" w:rsidR="00BD2960" w:rsidRDefault="00BD2960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3Sq7iR/sjfObJ" int2:id="VddgMOv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7698F0A"/>
    <w:multiLevelType w:val="hybridMultilevel"/>
    <w:tmpl w:val="FFFFFFFF"/>
    <w:lvl w:ilvl="0" w:tplc="097C4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7278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1DC8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44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E8E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84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AD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0F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C47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81CA6"/>
    <w:multiLevelType w:val="multilevel"/>
    <w:tmpl w:val="7E4801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B63B8F"/>
    <w:multiLevelType w:val="hybridMultilevel"/>
    <w:tmpl w:val="5ECAF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407C86F"/>
    <w:multiLevelType w:val="hybridMultilevel"/>
    <w:tmpl w:val="FFFFFFFF"/>
    <w:lvl w:ilvl="0" w:tplc="EE90C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CC27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63C4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08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BAF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009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E6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6A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B28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FC88B"/>
    <w:multiLevelType w:val="hybridMultilevel"/>
    <w:tmpl w:val="FFFFFFFF"/>
    <w:lvl w:ilvl="0" w:tplc="634E0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0A4D1A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47FC0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41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25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D28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4B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8A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E7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6B24D5A"/>
    <w:multiLevelType w:val="hybridMultilevel"/>
    <w:tmpl w:val="16D420E0"/>
    <w:lvl w:ilvl="0" w:tplc="7EB42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8978265">
    <w:abstractNumId w:val="0"/>
  </w:num>
  <w:num w:numId="2" w16cid:durableId="127600368">
    <w:abstractNumId w:val="9"/>
  </w:num>
  <w:num w:numId="3" w16cid:durableId="1608464739">
    <w:abstractNumId w:val="25"/>
  </w:num>
  <w:num w:numId="4" w16cid:durableId="1251431610">
    <w:abstractNumId w:val="17"/>
  </w:num>
  <w:num w:numId="5" w16cid:durableId="637954794">
    <w:abstractNumId w:val="15"/>
  </w:num>
  <w:num w:numId="6" w16cid:durableId="165918983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354378293">
    <w:abstractNumId w:val="2"/>
  </w:num>
  <w:num w:numId="8" w16cid:durableId="842092908">
    <w:abstractNumId w:val="23"/>
  </w:num>
  <w:num w:numId="9" w16cid:durableId="1426150773">
    <w:abstractNumId w:val="3"/>
  </w:num>
  <w:num w:numId="10" w16cid:durableId="764375749">
    <w:abstractNumId w:val="10"/>
  </w:num>
  <w:num w:numId="11" w16cid:durableId="796223177">
    <w:abstractNumId w:val="8"/>
  </w:num>
  <w:num w:numId="12" w16cid:durableId="1985618556">
    <w:abstractNumId w:val="22"/>
  </w:num>
  <w:num w:numId="13" w16cid:durableId="898174315">
    <w:abstractNumId w:val="7"/>
  </w:num>
  <w:num w:numId="14" w16cid:durableId="1831404649">
    <w:abstractNumId w:val="4"/>
  </w:num>
  <w:num w:numId="15" w16cid:durableId="1386876634">
    <w:abstractNumId w:val="21"/>
  </w:num>
  <w:num w:numId="16" w16cid:durableId="1771704872">
    <w:abstractNumId w:val="14"/>
  </w:num>
  <w:num w:numId="17" w16cid:durableId="846822469">
    <w:abstractNumId w:val="5"/>
  </w:num>
  <w:num w:numId="18" w16cid:durableId="1037973935">
    <w:abstractNumId w:val="13"/>
  </w:num>
  <w:num w:numId="19" w16cid:durableId="1072506406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648289200">
    <w:abstractNumId w:val="6"/>
  </w:num>
  <w:num w:numId="21" w16cid:durableId="1892887536">
    <w:abstractNumId w:val="20"/>
  </w:num>
  <w:num w:numId="22" w16cid:durableId="1252356166">
    <w:abstractNumId w:val="0"/>
  </w:num>
  <w:num w:numId="23" w16cid:durableId="138158689">
    <w:abstractNumId w:val="0"/>
  </w:num>
  <w:num w:numId="24" w16cid:durableId="219023894">
    <w:abstractNumId w:val="0"/>
  </w:num>
  <w:num w:numId="25" w16cid:durableId="423964334">
    <w:abstractNumId w:val="0"/>
  </w:num>
  <w:num w:numId="26" w16cid:durableId="289676667">
    <w:abstractNumId w:val="0"/>
  </w:num>
  <w:num w:numId="27" w16cid:durableId="728381234">
    <w:abstractNumId w:val="0"/>
  </w:num>
  <w:num w:numId="28" w16cid:durableId="1112046371">
    <w:abstractNumId w:val="0"/>
  </w:num>
  <w:num w:numId="29" w16cid:durableId="740062483">
    <w:abstractNumId w:val="12"/>
  </w:num>
  <w:num w:numId="30" w16cid:durableId="528375339">
    <w:abstractNumId w:val="0"/>
    <w:lvlOverride w:ilvl="0">
      <w:startOverride w:val="2"/>
    </w:lvlOverride>
    <w:lvlOverride w:ilvl="1">
      <w:startOverride w:val="2"/>
    </w:lvlOverride>
  </w:num>
  <w:num w:numId="31" w16cid:durableId="2088763939">
    <w:abstractNumId w:val="19"/>
  </w:num>
  <w:num w:numId="32" w16cid:durableId="477065776">
    <w:abstractNumId w:val="11"/>
  </w:num>
  <w:num w:numId="33" w16cid:durableId="1818374426">
    <w:abstractNumId w:val="18"/>
  </w:num>
  <w:num w:numId="34" w16cid:durableId="839810809">
    <w:abstractNumId w:val="24"/>
  </w:num>
  <w:num w:numId="35" w16cid:durableId="6438949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63"/>
    <w:rsid w:val="000005CD"/>
    <w:rsid w:val="00000915"/>
    <w:rsid w:val="00002EFC"/>
    <w:rsid w:val="000054A5"/>
    <w:rsid w:val="00005E0E"/>
    <w:rsid w:val="0000640B"/>
    <w:rsid w:val="0000688E"/>
    <w:rsid w:val="000069EE"/>
    <w:rsid w:val="00006EDC"/>
    <w:rsid w:val="00012C16"/>
    <w:rsid w:val="00013100"/>
    <w:rsid w:val="00014D36"/>
    <w:rsid w:val="00015D91"/>
    <w:rsid w:val="00022667"/>
    <w:rsid w:val="00024302"/>
    <w:rsid w:val="00024541"/>
    <w:rsid w:val="000300C5"/>
    <w:rsid w:val="00034FB5"/>
    <w:rsid w:val="00035D19"/>
    <w:rsid w:val="000403D0"/>
    <w:rsid w:val="000405F2"/>
    <w:rsid w:val="00041FD2"/>
    <w:rsid w:val="00042874"/>
    <w:rsid w:val="00044D7D"/>
    <w:rsid w:val="00044DA5"/>
    <w:rsid w:val="000453F6"/>
    <w:rsid w:val="00047A4F"/>
    <w:rsid w:val="000501BE"/>
    <w:rsid w:val="0005250C"/>
    <w:rsid w:val="00055348"/>
    <w:rsid w:val="00056A17"/>
    <w:rsid w:val="00061309"/>
    <w:rsid w:val="000637BC"/>
    <w:rsid w:val="00066421"/>
    <w:rsid w:val="00071550"/>
    <w:rsid w:val="00071E66"/>
    <w:rsid w:val="0007213F"/>
    <w:rsid w:val="00076B0C"/>
    <w:rsid w:val="00077362"/>
    <w:rsid w:val="00077FBA"/>
    <w:rsid w:val="000805B3"/>
    <w:rsid w:val="00080CFA"/>
    <w:rsid w:val="000810FE"/>
    <w:rsid w:val="00093AB1"/>
    <w:rsid w:val="00094DEF"/>
    <w:rsid w:val="00096370"/>
    <w:rsid w:val="0009769D"/>
    <w:rsid w:val="000A116E"/>
    <w:rsid w:val="000A1215"/>
    <w:rsid w:val="000A25D2"/>
    <w:rsid w:val="000A3511"/>
    <w:rsid w:val="000A3BEC"/>
    <w:rsid w:val="000A53A1"/>
    <w:rsid w:val="000B0001"/>
    <w:rsid w:val="000B36C0"/>
    <w:rsid w:val="000B5938"/>
    <w:rsid w:val="000C218B"/>
    <w:rsid w:val="000C28BD"/>
    <w:rsid w:val="000C293E"/>
    <w:rsid w:val="000C2F11"/>
    <w:rsid w:val="000C5BF8"/>
    <w:rsid w:val="000C7478"/>
    <w:rsid w:val="000D1E30"/>
    <w:rsid w:val="000D2E86"/>
    <w:rsid w:val="000D34EC"/>
    <w:rsid w:val="000D3B13"/>
    <w:rsid w:val="000D5B97"/>
    <w:rsid w:val="000E196C"/>
    <w:rsid w:val="000E425A"/>
    <w:rsid w:val="000E45E4"/>
    <w:rsid w:val="000E4C35"/>
    <w:rsid w:val="000F1178"/>
    <w:rsid w:val="000F12CE"/>
    <w:rsid w:val="000F191B"/>
    <w:rsid w:val="000F4547"/>
    <w:rsid w:val="000F4E9A"/>
    <w:rsid w:val="00103FB2"/>
    <w:rsid w:val="00106871"/>
    <w:rsid w:val="00107DB1"/>
    <w:rsid w:val="00110CFA"/>
    <w:rsid w:val="00121CFC"/>
    <w:rsid w:val="00131453"/>
    <w:rsid w:val="0013748B"/>
    <w:rsid w:val="001378E4"/>
    <w:rsid w:val="00140385"/>
    <w:rsid w:val="00142A17"/>
    <w:rsid w:val="00143C3D"/>
    <w:rsid w:val="0014523C"/>
    <w:rsid w:val="001462F7"/>
    <w:rsid w:val="001519E0"/>
    <w:rsid w:val="001545C2"/>
    <w:rsid w:val="00156379"/>
    <w:rsid w:val="00160A8A"/>
    <w:rsid w:val="00160ACF"/>
    <w:rsid w:val="00163366"/>
    <w:rsid w:val="00163CC9"/>
    <w:rsid w:val="00163FA9"/>
    <w:rsid w:val="001646C7"/>
    <w:rsid w:val="001661B7"/>
    <w:rsid w:val="001663F0"/>
    <w:rsid w:val="00173885"/>
    <w:rsid w:val="00173C1D"/>
    <w:rsid w:val="00175E85"/>
    <w:rsid w:val="00180348"/>
    <w:rsid w:val="00187223"/>
    <w:rsid w:val="00190D02"/>
    <w:rsid w:val="00192918"/>
    <w:rsid w:val="00192FEC"/>
    <w:rsid w:val="00194BA7"/>
    <w:rsid w:val="00195278"/>
    <w:rsid w:val="001966C3"/>
    <w:rsid w:val="001972F3"/>
    <w:rsid w:val="001977E7"/>
    <w:rsid w:val="001A07EB"/>
    <w:rsid w:val="001A09BA"/>
    <w:rsid w:val="001A2FE5"/>
    <w:rsid w:val="001A5601"/>
    <w:rsid w:val="001A69BA"/>
    <w:rsid w:val="001A6AD1"/>
    <w:rsid w:val="001B03DD"/>
    <w:rsid w:val="001B071A"/>
    <w:rsid w:val="001B1674"/>
    <w:rsid w:val="001B1CD6"/>
    <w:rsid w:val="001B1DB4"/>
    <w:rsid w:val="001B286A"/>
    <w:rsid w:val="001B3036"/>
    <w:rsid w:val="001B4D1F"/>
    <w:rsid w:val="001B76AB"/>
    <w:rsid w:val="001C6349"/>
    <w:rsid w:val="001D028D"/>
    <w:rsid w:val="001D0BB9"/>
    <w:rsid w:val="001D1ED1"/>
    <w:rsid w:val="001D2A75"/>
    <w:rsid w:val="001D52AD"/>
    <w:rsid w:val="001D62FD"/>
    <w:rsid w:val="001D78E4"/>
    <w:rsid w:val="001E1C90"/>
    <w:rsid w:val="001E3852"/>
    <w:rsid w:val="001E4020"/>
    <w:rsid w:val="001E7D3C"/>
    <w:rsid w:val="001E7E36"/>
    <w:rsid w:val="001F1E3E"/>
    <w:rsid w:val="001F45CC"/>
    <w:rsid w:val="001F4830"/>
    <w:rsid w:val="001F5099"/>
    <w:rsid w:val="001F50C3"/>
    <w:rsid w:val="001F5AC7"/>
    <w:rsid w:val="0020441D"/>
    <w:rsid w:val="002049C9"/>
    <w:rsid w:val="0020667C"/>
    <w:rsid w:val="00206CF6"/>
    <w:rsid w:val="00207CE1"/>
    <w:rsid w:val="002138C5"/>
    <w:rsid w:val="00216CC2"/>
    <w:rsid w:val="00217A78"/>
    <w:rsid w:val="002223A9"/>
    <w:rsid w:val="00224231"/>
    <w:rsid w:val="00232FF3"/>
    <w:rsid w:val="002350CC"/>
    <w:rsid w:val="00235DCF"/>
    <w:rsid w:val="0024315A"/>
    <w:rsid w:val="00245E9B"/>
    <w:rsid w:val="00246E43"/>
    <w:rsid w:val="002476E2"/>
    <w:rsid w:val="0024774A"/>
    <w:rsid w:val="00247BAB"/>
    <w:rsid w:val="00250FD4"/>
    <w:rsid w:val="00252F82"/>
    <w:rsid w:val="0025391F"/>
    <w:rsid w:val="00256334"/>
    <w:rsid w:val="00256E1E"/>
    <w:rsid w:val="0026137E"/>
    <w:rsid w:val="00272366"/>
    <w:rsid w:val="00274D93"/>
    <w:rsid w:val="0028035B"/>
    <w:rsid w:val="002814CC"/>
    <w:rsid w:val="00282267"/>
    <w:rsid w:val="002829D8"/>
    <w:rsid w:val="00285084"/>
    <w:rsid w:val="00286BD3"/>
    <w:rsid w:val="002873E4"/>
    <w:rsid w:val="00292868"/>
    <w:rsid w:val="00292BC7"/>
    <w:rsid w:val="002934D1"/>
    <w:rsid w:val="00294E7B"/>
    <w:rsid w:val="002955C2"/>
    <w:rsid w:val="00295794"/>
    <w:rsid w:val="0029742B"/>
    <w:rsid w:val="002A29B1"/>
    <w:rsid w:val="002A2BC2"/>
    <w:rsid w:val="002A2E7F"/>
    <w:rsid w:val="002A3D2C"/>
    <w:rsid w:val="002A4DCF"/>
    <w:rsid w:val="002A54F5"/>
    <w:rsid w:val="002A6CF8"/>
    <w:rsid w:val="002B1047"/>
    <w:rsid w:val="002B367F"/>
    <w:rsid w:val="002B3AE8"/>
    <w:rsid w:val="002B3BC6"/>
    <w:rsid w:val="002B5C73"/>
    <w:rsid w:val="002C1202"/>
    <w:rsid w:val="002C3360"/>
    <w:rsid w:val="002C345E"/>
    <w:rsid w:val="002C41DE"/>
    <w:rsid w:val="002D1141"/>
    <w:rsid w:val="002D1832"/>
    <w:rsid w:val="002D3C9B"/>
    <w:rsid w:val="002D4FCA"/>
    <w:rsid w:val="002E06D9"/>
    <w:rsid w:val="002E2E14"/>
    <w:rsid w:val="002E7C4A"/>
    <w:rsid w:val="002E7D22"/>
    <w:rsid w:val="002F1408"/>
    <w:rsid w:val="002F74F9"/>
    <w:rsid w:val="00303014"/>
    <w:rsid w:val="00303BF9"/>
    <w:rsid w:val="00303D51"/>
    <w:rsid w:val="003041DC"/>
    <w:rsid w:val="00305F0F"/>
    <w:rsid w:val="003060E3"/>
    <w:rsid w:val="0031074F"/>
    <w:rsid w:val="003113E2"/>
    <w:rsid w:val="003121E0"/>
    <w:rsid w:val="003122A4"/>
    <w:rsid w:val="0031250C"/>
    <w:rsid w:val="00313079"/>
    <w:rsid w:val="0031310C"/>
    <w:rsid w:val="003161FC"/>
    <w:rsid w:val="003166EF"/>
    <w:rsid w:val="00316A72"/>
    <w:rsid w:val="00316D57"/>
    <w:rsid w:val="003222FD"/>
    <w:rsid w:val="003252FC"/>
    <w:rsid w:val="00326E24"/>
    <w:rsid w:val="00331CCA"/>
    <w:rsid w:val="00332D24"/>
    <w:rsid w:val="0033544A"/>
    <w:rsid w:val="0034084A"/>
    <w:rsid w:val="00342619"/>
    <w:rsid w:val="00342FC5"/>
    <w:rsid w:val="00343393"/>
    <w:rsid w:val="00344F25"/>
    <w:rsid w:val="0035012A"/>
    <w:rsid w:val="0035147A"/>
    <w:rsid w:val="00353A2B"/>
    <w:rsid w:val="00356036"/>
    <w:rsid w:val="00366E9E"/>
    <w:rsid w:val="003702EA"/>
    <w:rsid w:val="003715F2"/>
    <w:rsid w:val="00373126"/>
    <w:rsid w:val="003738BA"/>
    <w:rsid w:val="00374BFB"/>
    <w:rsid w:val="00377A0B"/>
    <w:rsid w:val="003853DC"/>
    <w:rsid w:val="00385CB4"/>
    <w:rsid w:val="00386A41"/>
    <w:rsid w:val="00387A4B"/>
    <w:rsid w:val="003943AD"/>
    <w:rsid w:val="00394FD6"/>
    <w:rsid w:val="00395B86"/>
    <w:rsid w:val="0039788E"/>
    <w:rsid w:val="003A0A81"/>
    <w:rsid w:val="003A16C4"/>
    <w:rsid w:val="003A29D8"/>
    <w:rsid w:val="003A415E"/>
    <w:rsid w:val="003A75C6"/>
    <w:rsid w:val="003B00B1"/>
    <w:rsid w:val="003B0783"/>
    <w:rsid w:val="003B0C97"/>
    <w:rsid w:val="003B2889"/>
    <w:rsid w:val="003B5395"/>
    <w:rsid w:val="003B57A8"/>
    <w:rsid w:val="003B70D2"/>
    <w:rsid w:val="003B7B9B"/>
    <w:rsid w:val="003C034B"/>
    <w:rsid w:val="003C4086"/>
    <w:rsid w:val="003C4564"/>
    <w:rsid w:val="003C57CF"/>
    <w:rsid w:val="003C59C3"/>
    <w:rsid w:val="003C7FA5"/>
    <w:rsid w:val="003D448B"/>
    <w:rsid w:val="003D487C"/>
    <w:rsid w:val="003D62B4"/>
    <w:rsid w:val="003D7C5F"/>
    <w:rsid w:val="003E1C6B"/>
    <w:rsid w:val="003F2F8B"/>
    <w:rsid w:val="003F3385"/>
    <w:rsid w:val="003F4097"/>
    <w:rsid w:val="003F5864"/>
    <w:rsid w:val="0040249B"/>
    <w:rsid w:val="0040508A"/>
    <w:rsid w:val="004104A3"/>
    <w:rsid w:val="004120D7"/>
    <w:rsid w:val="004138AE"/>
    <w:rsid w:val="004149A2"/>
    <w:rsid w:val="00414EDC"/>
    <w:rsid w:val="0041604F"/>
    <w:rsid w:val="00421275"/>
    <w:rsid w:val="00421CA0"/>
    <w:rsid w:val="00421EF0"/>
    <w:rsid w:val="004242C7"/>
    <w:rsid w:val="0042587E"/>
    <w:rsid w:val="00430C73"/>
    <w:rsid w:val="00431F81"/>
    <w:rsid w:val="0043200D"/>
    <w:rsid w:val="00432866"/>
    <w:rsid w:val="00433E19"/>
    <w:rsid w:val="00437AC8"/>
    <w:rsid w:val="00440417"/>
    <w:rsid w:val="00440D53"/>
    <w:rsid w:val="004410F3"/>
    <w:rsid w:val="00444FEE"/>
    <w:rsid w:val="00450496"/>
    <w:rsid w:val="00451316"/>
    <w:rsid w:val="004517C1"/>
    <w:rsid w:val="00453E4F"/>
    <w:rsid w:val="0045518D"/>
    <w:rsid w:val="00456A71"/>
    <w:rsid w:val="00461A3A"/>
    <w:rsid w:val="00463690"/>
    <w:rsid w:val="0046475A"/>
    <w:rsid w:val="00464912"/>
    <w:rsid w:val="00466632"/>
    <w:rsid w:val="00466B5F"/>
    <w:rsid w:val="004671A9"/>
    <w:rsid w:val="00470650"/>
    <w:rsid w:val="00475B4D"/>
    <w:rsid w:val="00481B59"/>
    <w:rsid w:val="004824DD"/>
    <w:rsid w:val="00483DF3"/>
    <w:rsid w:val="0048727F"/>
    <w:rsid w:val="004875D9"/>
    <w:rsid w:val="00490363"/>
    <w:rsid w:val="004920E2"/>
    <w:rsid w:val="00496272"/>
    <w:rsid w:val="00496582"/>
    <w:rsid w:val="004A0143"/>
    <w:rsid w:val="004A1258"/>
    <w:rsid w:val="004A145A"/>
    <w:rsid w:val="004A39C8"/>
    <w:rsid w:val="004B22B1"/>
    <w:rsid w:val="004B317B"/>
    <w:rsid w:val="004B6B46"/>
    <w:rsid w:val="004B6C78"/>
    <w:rsid w:val="004C0094"/>
    <w:rsid w:val="004C0D0E"/>
    <w:rsid w:val="004C3D07"/>
    <w:rsid w:val="004C509B"/>
    <w:rsid w:val="004C66B3"/>
    <w:rsid w:val="004C742C"/>
    <w:rsid w:val="004C7BF1"/>
    <w:rsid w:val="004D064E"/>
    <w:rsid w:val="004D1ABB"/>
    <w:rsid w:val="004D2FA8"/>
    <w:rsid w:val="004D4C6B"/>
    <w:rsid w:val="004D64EE"/>
    <w:rsid w:val="004D7145"/>
    <w:rsid w:val="004D7280"/>
    <w:rsid w:val="004E0925"/>
    <w:rsid w:val="004E1EA5"/>
    <w:rsid w:val="004E2789"/>
    <w:rsid w:val="004E305E"/>
    <w:rsid w:val="004E44D1"/>
    <w:rsid w:val="004F5584"/>
    <w:rsid w:val="00501024"/>
    <w:rsid w:val="00502062"/>
    <w:rsid w:val="00502F5F"/>
    <w:rsid w:val="0050343C"/>
    <w:rsid w:val="00503823"/>
    <w:rsid w:val="00503B39"/>
    <w:rsid w:val="00504AD2"/>
    <w:rsid w:val="005106D2"/>
    <w:rsid w:val="00510BB8"/>
    <w:rsid w:val="00513156"/>
    <w:rsid w:val="0051339D"/>
    <w:rsid w:val="005140F1"/>
    <w:rsid w:val="00515028"/>
    <w:rsid w:val="0051550C"/>
    <w:rsid w:val="00525796"/>
    <w:rsid w:val="00532249"/>
    <w:rsid w:val="0053228F"/>
    <w:rsid w:val="0053260C"/>
    <w:rsid w:val="00533C2B"/>
    <w:rsid w:val="00535A87"/>
    <w:rsid w:val="005408BB"/>
    <w:rsid w:val="00541685"/>
    <w:rsid w:val="0054283F"/>
    <w:rsid w:val="00543249"/>
    <w:rsid w:val="0054348D"/>
    <w:rsid w:val="0054381E"/>
    <w:rsid w:val="00543FD5"/>
    <w:rsid w:val="005478D3"/>
    <w:rsid w:val="00550876"/>
    <w:rsid w:val="0055184B"/>
    <w:rsid w:val="00555D9B"/>
    <w:rsid w:val="0055728E"/>
    <w:rsid w:val="00560CBB"/>
    <w:rsid w:val="00563193"/>
    <w:rsid w:val="005656D3"/>
    <w:rsid w:val="005753A9"/>
    <w:rsid w:val="00577067"/>
    <w:rsid w:val="0058155A"/>
    <w:rsid w:val="0058177E"/>
    <w:rsid w:val="0058321F"/>
    <w:rsid w:val="00585675"/>
    <w:rsid w:val="005858C4"/>
    <w:rsid w:val="00585C14"/>
    <w:rsid w:val="005876BC"/>
    <w:rsid w:val="005879E0"/>
    <w:rsid w:val="00592CCA"/>
    <w:rsid w:val="005930A1"/>
    <w:rsid w:val="0059351A"/>
    <w:rsid w:val="0059376F"/>
    <w:rsid w:val="00593A01"/>
    <w:rsid w:val="00594F68"/>
    <w:rsid w:val="0059601C"/>
    <w:rsid w:val="00596A6C"/>
    <w:rsid w:val="00596BC8"/>
    <w:rsid w:val="005A135B"/>
    <w:rsid w:val="005A24DA"/>
    <w:rsid w:val="005A46BA"/>
    <w:rsid w:val="005A52EF"/>
    <w:rsid w:val="005A5419"/>
    <w:rsid w:val="005A721F"/>
    <w:rsid w:val="005B3B3F"/>
    <w:rsid w:val="005B620E"/>
    <w:rsid w:val="005B6FCA"/>
    <w:rsid w:val="005B7674"/>
    <w:rsid w:val="005B797C"/>
    <w:rsid w:val="005C20DD"/>
    <w:rsid w:val="005C468D"/>
    <w:rsid w:val="005D01DA"/>
    <w:rsid w:val="005D37DE"/>
    <w:rsid w:val="005D3F07"/>
    <w:rsid w:val="005D4D15"/>
    <w:rsid w:val="005D6C33"/>
    <w:rsid w:val="005E0502"/>
    <w:rsid w:val="005E0674"/>
    <w:rsid w:val="005E0871"/>
    <w:rsid w:val="005E2539"/>
    <w:rsid w:val="005E29E3"/>
    <w:rsid w:val="005E4380"/>
    <w:rsid w:val="005E6532"/>
    <w:rsid w:val="005E7E1A"/>
    <w:rsid w:val="005F1141"/>
    <w:rsid w:val="005F2193"/>
    <w:rsid w:val="005F38B8"/>
    <w:rsid w:val="005F3BA4"/>
    <w:rsid w:val="005F412A"/>
    <w:rsid w:val="00602184"/>
    <w:rsid w:val="00606040"/>
    <w:rsid w:val="006063D1"/>
    <w:rsid w:val="00607041"/>
    <w:rsid w:val="00610634"/>
    <w:rsid w:val="00611594"/>
    <w:rsid w:val="00611D83"/>
    <w:rsid w:val="00613B07"/>
    <w:rsid w:val="006141D1"/>
    <w:rsid w:val="006158FF"/>
    <w:rsid w:val="0061612A"/>
    <w:rsid w:val="00620064"/>
    <w:rsid w:val="00622E24"/>
    <w:rsid w:val="006239D5"/>
    <w:rsid w:val="00623D84"/>
    <w:rsid w:val="0062403D"/>
    <w:rsid w:val="00624636"/>
    <w:rsid w:val="00625E33"/>
    <w:rsid w:val="00626B40"/>
    <w:rsid w:val="00627E0D"/>
    <w:rsid w:val="00631B6E"/>
    <w:rsid w:val="00634B4C"/>
    <w:rsid w:val="00634E2C"/>
    <w:rsid w:val="006363AD"/>
    <w:rsid w:val="00636F0A"/>
    <w:rsid w:val="00643A73"/>
    <w:rsid w:val="0064525E"/>
    <w:rsid w:val="00645419"/>
    <w:rsid w:val="00645A6C"/>
    <w:rsid w:val="006466C2"/>
    <w:rsid w:val="00647476"/>
    <w:rsid w:val="00647A76"/>
    <w:rsid w:val="00652E74"/>
    <w:rsid w:val="006535B1"/>
    <w:rsid w:val="00653FC6"/>
    <w:rsid w:val="00654730"/>
    <w:rsid w:val="00655576"/>
    <w:rsid w:val="00655B76"/>
    <w:rsid w:val="00656B45"/>
    <w:rsid w:val="006603C5"/>
    <w:rsid w:val="00660D4B"/>
    <w:rsid w:val="00662210"/>
    <w:rsid w:val="00664778"/>
    <w:rsid w:val="006656DA"/>
    <w:rsid w:val="00666659"/>
    <w:rsid w:val="00667AEB"/>
    <w:rsid w:val="00676687"/>
    <w:rsid w:val="00677C25"/>
    <w:rsid w:val="00682975"/>
    <w:rsid w:val="00684903"/>
    <w:rsid w:val="00684A26"/>
    <w:rsid w:val="00685DF5"/>
    <w:rsid w:val="006861FE"/>
    <w:rsid w:val="00686B1B"/>
    <w:rsid w:val="00687B68"/>
    <w:rsid w:val="0068B4AE"/>
    <w:rsid w:val="00691435"/>
    <w:rsid w:val="006917CD"/>
    <w:rsid w:val="00694A82"/>
    <w:rsid w:val="0069569E"/>
    <w:rsid w:val="00696116"/>
    <w:rsid w:val="006975CD"/>
    <w:rsid w:val="00697F85"/>
    <w:rsid w:val="006A119D"/>
    <w:rsid w:val="006A176B"/>
    <w:rsid w:val="006A28B5"/>
    <w:rsid w:val="006A3130"/>
    <w:rsid w:val="006A5E48"/>
    <w:rsid w:val="006B19D1"/>
    <w:rsid w:val="006B1A0B"/>
    <w:rsid w:val="006B2F54"/>
    <w:rsid w:val="006B478C"/>
    <w:rsid w:val="006B66DB"/>
    <w:rsid w:val="006B714B"/>
    <w:rsid w:val="006C0793"/>
    <w:rsid w:val="006C10D2"/>
    <w:rsid w:val="006C537D"/>
    <w:rsid w:val="006C5A9B"/>
    <w:rsid w:val="006C7E63"/>
    <w:rsid w:val="006D02EF"/>
    <w:rsid w:val="006D13D8"/>
    <w:rsid w:val="006D3605"/>
    <w:rsid w:val="006D4A09"/>
    <w:rsid w:val="006D7C9D"/>
    <w:rsid w:val="006E1103"/>
    <w:rsid w:val="006E111F"/>
    <w:rsid w:val="006E11FA"/>
    <w:rsid w:val="006E12E2"/>
    <w:rsid w:val="006E2886"/>
    <w:rsid w:val="006E3DFB"/>
    <w:rsid w:val="006E709F"/>
    <w:rsid w:val="006E715F"/>
    <w:rsid w:val="006E7F8E"/>
    <w:rsid w:val="007025C3"/>
    <w:rsid w:val="00706301"/>
    <w:rsid w:val="007068EB"/>
    <w:rsid w:val="0071037B"/>
    <w:rsid w:val="007105B7"/>
    <w:rsid w:val="00717C6B"/>
    <w:rsid w:val="00717EEF"/>
    <w:rsid w:val="00720FCD"/>
    <w:rsid w:val="0072143C"/>
    <w:rsid w:val="00724734"/>
    <w:rsid w:val="00727242"/>
    <w:rsid w:val="0073025F"/>
    <w:rsid w:val="00732163"/>
    <w:rsid w:val="0073543C"/>
    <w:rsid w:val="007377E1"/>
    <w:rsid w:val="0074026A"/>
    <w:rsid w:val="007404D5"/>
    <w:rsid w:val="00740539"/>
    <w:rsid w:val="00741033"/>
    <w:rsid w:val="0074188A"/>
    <w:rsid w:val="007522D6"/>
    <w:rsid w:val="00752A64"/>
    <w:rsid w:val="00754651"/>
    <w:rsid w:val="007552C7"/>
    <w:rsid w:val="007612B2"/>
    <w:rsid w:val="0076171B"/>
    <w:rsid w:val="00762291"/>
    <w:rsid w:val="00762FDE"/>
    <w:rsid w:val="00764814"/>
    <w:rsid w:val="00765547"/>
    <w:rsid w:val="00765C02"/>
    <w:rsid w:val="00765EE6"/>
    <w:rsid w:val="0076744D"/>
    <w:rsid w:val="007718E0"/>
    <w:rsid w:val="00772609"/>
    <w:rsid w:val="00772830"/>
    <w:rsid w:val="00774503"/>
    <w:rsid w:val="00781D78"/>
    <w:rsid w:val="0078497C"/>
    <w:rsid w:val="007854AE"/>
    <w:rsid w:val="00785B36"/>
    <w:rsid w:val="007867D0"/>
    <w:rsid w:val="00787BD8"/>
    <w:rsid w:val="00791C96"/>
    <w:rsid w:val="00791D69"/>
    <w:rsid w:val="007A05B4"/>
    <w:rsid w:val="007A21E1"/>
    <w:rsid w:val="007A78E7"/>
    <w:rsid w:val="007B2CE3"/>
    <w:rsid w:val="007B3236"/>
    <w:rsid w:val="007B3BC6"/>
    <w:rsid w:val="007B61AA"/>
    <w:rsid w:val="007C2936"/>
    <w:rsid w:val="007C46A7"/>
    <w:rsid w:val="007C4E73"/>
    <w:rsid w:val="007C5418"/>
    <w:rsid w:val="007C6384"/>
    <w:rsid w:val="007C75C4"/>
    <w:rsid w:val="007D07B5"/>
    <w:rsid w:val="007D22A3"/>
    <w:rsid w:val="007E0749"/>
    <w:rsid w:val="007E16BC"/>
    <w:rsid w:val="007E35F9"/>
    <w:rsid w:val="007E5C8A"/>
    <w:rsid w:val="007F0E08"/>
    <w:rsid w:val="007F1532"/>
    <w:rsid w:val="007F2DCB"/>
    <w:rsid w:val="007F6173"/>
    <w:rsid w:val="007F6973"/>
    <w:rsid w:val="007F6E61"/>
    <w:rsid w:val="007F71B9"/>
    <w:rsid w:val="007F79B7"/>
    <w:rsid w:val="007F7D72"/>
    <w:rsid w:val="00800691"/>
    <w:rsid w:val="00801A12"/>
    <w:rsid w:val="00801F4B"/>
    <w:rsid w:val="008028BC"/>
    <w:rsid w:val="00804608"/>
    <w:rsid w:val="00812FC8"/>
    <w:rsid w:val="00813A8D"/>
    <w:rsid w:val="00815895"/>
    <w:rsid w:val="008160AF"/>
    <w:rsid w:val="00821D10"/>
    <w:rsid w:val="00822579"/>
    <w:rsid w:val="00822F4C"/>
    <w:rsid w:val="00830F25"/>
    <w:rsid w:val="008327B6"/>
    <w:rsid w:val="0083298E"/>
    <w:rsid w:val="0083379C"/>
    <w:rsid w:val="00836EE4"/>
    <w:rsid w:val="0083701F"/>
    <w:rsid w:val="00837F6A"/>
    <w:rsid w:val="008570C4"/>
    <w:rsid w:val="00860954"/>
    <w:rsid w:val="00863961"/>
    <w:rsid w:val="00864F79"/>
    <w:rsid w:val="0086702D"/>
    <w:rsid w:val="008672EF"/>
    <w:rsid w:val="00867A93"/>
    <w:rsid w:val="00870B89"/>
    <w:rsid w:val="00870D70"/>
    <w:rsid w:val="00871755"/>
    <w:rsid w:val="00872CC9"/>
    <w:rsid w:val="00874EEA"/>
    <w:rsid w:val="00875FBE"/>
    <w:rsid w:val="008778AB"/>
    <w:rsid w:val="00880193"/>
    <w:rsid w:val="00880A5B"/>
    <w:rsid w:val="0088443F"/>
    <w:rsid w:val="0088504A"/>
    <w:rsid w:val="008908B8"/>
    <w:rsid w:val="0089209F"/>
    <w:rsid w:val="008925D5"/>
    <w:rsid w:val="00892DAB"/>
    <w:rsid w:val="00894046"/>
    <w:rsid w:val="0089457C"/>
    <w:rsid w:val="00895D73"/>
    <w:rsid w:val="00895EA8"/>
    <w:rsid w:val="0089799D"/>
    <w:rsid w:val="008A0D17"/>
    <w:rsid w:val="008A3C27"/>
    <w:rsid w:val="008A3F41"/>
    <w:rsid w:val="008A5CA7"/>
    <w:rsid w:val="008A63AC"/>
    <w:rsid w:val="008B055F"/>
    <w:rsid w:val="008B2DDC"/>
    <w:rsid w:val="008B4EC5"/>
    <w:rsid w:val="008B5903"/>
    <w:rsid w:val="008B71CF"/>
    <w:rsid w:val="008C0A53"/>
    <w:rsid w:val="008C2957"/>
    <w:rsid w:val="008C4326"/>
    <w:rsid w:val="008C672D"/>
    <w:rsid w:val="008D3A33"/>
    <w:rsid w:val="008D6007"/>
    <w:rsid w:val="008D63FA"/>
    <w:rsid w:val="008D69CD"/>
    <w:rsid w:val="008D7541"/>
    <w:rsid w:val="008E0C2F"/>
    <w:rsid w:val="008E138F"/>
    <w:rsid w:val="008F0B3E"/>
    <w:rsid w:val="008F0F5C"/>
    <w:rsid w:val="008F16BE"/>
    <w:rsid w:val="008F5CB9"/>
    <w:rsid w:val="008F6626"/>
    <w:rsid w:val="008F66E9"/>
    <w:rsid w:val="008F756A"/>
    <w:rsid w:val="009003C4"/>
    <w:rsid w:val="00901870"/>
    <w:rsid w:val="00901C52"/>
    <w:rsid w:val="00904AC2"/>
    <w:rsid w:val="009073E5"/>
    <w:rsid w:val="00912A92"/>
    <w:rsid w:val="00915802"/>
    <w:rsid w:val="00916E01"/>
    <w:rsid w:val="009211DD"/>
    <w:rsid w:val="00923A48"/>
    <w:rsid w:val="00924B40"/>
    <w:rsid w:val="009275DC"/>
    <w:rsid w:val="00933602"/>
    <w:rsid w:val="00933FF3"/>
    <w:rsid w:val="009350DF"/>
    <w:rsid w:val="00935DAE"/>
    <w:rsid w:val="0093705C"/>
    <w:rsid w:val="00937C1A"/>
    <w:rsid w:val="00937DF8"/>
    <w:rsid w:val="0094001F"/>
    <w:rsid w:val="0094123F"/>
    <w:rsid w:val="00941681"/>
    <w:rsid w:val="0094207B"/>
    <w:rsid w:val="00942713"/>
    <w:rsid w:val="0094293F"/>
    <w:rsid w:val="009457EA"/>
    <w:rsid w:val="00947B20"/>
    <w:rsid w:val="009532A9"/>
    <w:rsid w:val="00956F54"/>
    <w:rsid w:val="00957182"/>
    <w:rsid w:val="00964B3B"/>
    <w:rsid w:val="00966226"/>
    <w:rsid w:val="0096692C"/>
    <w:rsid w:val="00967456"/>
    <w:rsid w:val="00967975"/>
    <w:rsid w:val="00967BD5"/>
    <w:rsid w:val="00970801"/>
    <w:rsid w:val="00972E2F"/>
    <w:rsid w:val="00973D47"/>
    <w:rsid w:val="009740F1"/>
    <w:rsid w:val="00975DFA"/>
    <w:rsid w:val="0098024A"/>
    <w:rsid w:val="009818DE"/>
    <w:rsid w:val="00982B25"/>
    <w:rsid w:val="00983A09"/>
    <w:rsid w:val="009843E0"/>
    <w:rsid w:val="00985934"/>
    <w:rsid w:val="009A0C5A"/>
    <w:rsid w:val="009A1C04"/>
    <w:rsid w:val="009A7AB2"/>
    <w:rsid w:val="009A7FF8"/>
    <w:rsid w:val="009B1CF0"/>
    <w:rsid w:val="009B21A9"/>
    <w:rsid w:val="009B30BC"/>
    <w:rsid w:val="009B6AD8"/>
    <w:rsid w:val="009B6CFA"/>
    <w:rsid w:val="009C4B56"/>
    <w:rsid w:val="009C65D3"/>
    <w:rsid w:val="009D061B"/>
    <w:rsid w:val="009D0949"/>
    <w:rsid w:val="009D3D1E"/>
    <w:rsid w:val="009D641C"/>
    <w:rsid w:val="009D6A8C"/>
    <w:rsid w:val="009D6FCA"/>
    <w:rsid w:val="009E0739"/>
    <w:rsid w:val="009E2671"/>
    <w:rsid w:val="009E2BA8"/>
    <w:rsid w:val="009E3029"/>
    <w:rsid w:val="009E581F"/>
    <w:rsid w:val="009F2D77"/>
    <w:rsid w:val="009F3CBE"/>
    <w:rsid w:val="009F3EF3"/>
    <w:rsid w:val="009F62C4"/>
    <w:rsid w:val="009F6411"/>
    <w:rsid w:val="009F67E5"/>
    <w:rsid w:val="009F75AA"/>
    <w:rsid w:val="00A00024"/>
    <w:rsid w:val="00A01940"/>
    <w:rsid w:val="00A01A79"/>
    <w:rsid w:val="00A01E03"/>
    <w:rsid w:val="00A022A7"/>
    <w:rsid w:val="00A02A46"/>
    <w:rsid w:val="00A04000"/>
    <w:rsid w:val="00A1187E"/>
    <w:rsid w:val="00A13CCC"/>
    <w:rsid w:val="00A13DA5"/>
    <w:rsid w:val="00A14D7A"/>
    <w:rsid w:val="00A15715"/>
    <w:rsid w:val="00A16465"/>
    <w:rsid w:val="00A219C9"/>
    <w:rsid w:val="00A21A5C"/>
    <w:rsid w:val="00A24A98"/>
    <w:rsid w:val="00A24B8D"/>
    <w:rsid w:val="00A25F3A"/>
    <w:rsid w:val="00A32C82"/>
    <w:rsid w:val="00A33DC5"/>
    <w:rsid w:val="00A37752"/>
    <w:rsid w:val="00A4271A"/>
    <w:rsid w:val="00A42867"/>
    <w:rsid w:val="00A47BED"/>
    <w:rsid w:val="00A50AB1"/>
    <w:rsid w:val="00A55DBD"/>
    <w:rsid w:val="00A62E16"/>
    <w:rsid w:val="00A6452C"/>
    <w:rsid w:val="00A662D8"/>
    <w:rsid w:val="00A67EEF"/>
    <w:rsid w:val="00A7075C"/>
    <w:rsid w:val="00A7219A"/>
    <w:rsid w:val="00A73B1E"/>
    <w:rsid w:val="00A74E41"/>
    <w:rsid w:val="00A80E6D"/>
    <w:rsid w:val="00A81A7E"/>
    <w:rsid w:val="00A8236B"/>
    <w:rsid w:val="00A84C51"/>
    <w:rsid w:val="00A865F8"/>
    <w:rsid w:val="00A866AD"/>
    <w:rsid w:val="00A870B1"/>
    <w:rsid w:val="00A871FB"/>
    <w:rsid w:val="00A95190"/>
    <w:rsid w:val="00A96125"/>
    <w:rsid w:val="00AA04B6"/>
    <w:rsid w:val="00AA34CC"/>
    <w:rsid w:val="00AA44EE"/>
    <w:rsid w:val="00AB2719"/>
    <w:rsid w:val="00AB2A70"/>
    <w:rsid w:val="00AB2BA5"/>
    <w:rsid w:val="00AB3018"/>
    <w:rsid w:val="00AB3E3F"/>
    <w:rsid w:val="00AB424D"/>
    <w:rsid w:val="00AB7377"/>
    <w:rsid w:val="00AB78C5"/>
    <w:rsid w:val="00AC084F"/>
    <w:rsid w:val="00AC4C15"/>
    <w:rsid w:val="00AC50D3"/>
    <w:rsid w:val="00AD4FE3"/>
    <w:rsid w:val="00AD6538"/>
    <w:rsid w:val="00AD6DF6"/>
    <w:rsid w:val="00AD76F2"/>
    <w:rsid w:val="00AD7C92"/>
    <w:rsid w:val="00AE0CB3"/>
    <w:rsid w:val="00AE15C6"/>
    <w:rsid w:val="00AE332D"/>
    <w:rsid w:val="00AE36FE"/>
    <w:rsid w:val="00AF0DAA"/>
    <w:rsid w:val="00AF3A04"/>
    <w:rsid w:val="00AF4164"/>
    <w:rsid w:val="00AF4BE9"/>
    <w:rsid w:val="00AF50A1"/>
    <w:rsid w:val="00AF75B0"/>
    <w:rsid w:val="00AF7ADF"/>
    <w:rsid w:val="00B00CF4"/>
    <w:rsid w:val="00B02958"/>
    <w:rsid w:val="00B04E84"/>
    <w:rsid w:val="00B06284"/>
    <w:rsid w:val="00B07DB6"/>
    <w:rsid w:val="00B10C67"/>
    <w:rsid w:val="00B115FC"/>
    <w:rsid w:val="00B11998"/>
    <w:rsid w:val="00B12902"/>
    <w:rsid w:val="00B1687B"/>
    <w:rsid w:val="00B1785A"/>
    <w:rsid w:val="00B21722"/>
    <w:rsid w:val="00B32570"/>
    <w:rsid w:val="00B36A33"/>
    <w:rsid w:val="00B417E3"/>
    <w:rsid w:val="00B428A4"/>
    <w:rsid w:val="00B44A5D"/>
    <w:rsid w:val="00B44D65"/>
    <w:rsid w:val="00B51DBF"/>
    <w:rsid w:val="00B555C2"/>
    <w:rsid w:val="00B56399"/>
    <w:rsid w:val="00B60439"/>
    <w:rsid w:val="00B61799"/>
    <w:rsid w:val="00B622EE"/>
    <w:rsid w:val="00B646F1"/>
    <w:rsid w:val="00B64C68"/>
    <w:rsid w:val="00B671D7"/>
    <w:rsid w:val="00B70234"/>
    <w:rsid w:val="00B70236"/>
    <w:rsid w:val="00B7115D"/>
    <w:rsid w:val="00B7159B"/>
    <w:rsid w:val="00B71986"/>
    <w:rsid w:val="00B7276C"/>
    <w:rsid w:val="00B731BA"/>
    <w:rsid w:val="00B800BF"/>
    <w:rsid w:val="00B82A66"/>
    <w:rsid w:val="00B8340A"/>
    <w:rsid w:val="00B83B3F"/>
    <w:rsid w:val="00B84DA6"/>
    <w:rsid w:val="00B86371"/>
    <w:rsid w:val="00B929C0"/>
    <w:rsid w:val="00B92ABA"/>
    <w:rsid w:val="00B92AE2"/>
    <w:rsid w:val="00BA165F"/>
    <w:rsid w:val="00BA2DD5"/>
    <w:rsid w:val="00BA30E9"/>
    <w:rsid w:val="00BA3106"/>
    <w:rsid w:val="00BA4FE1"/>
    <w:rsid w:val="00BA5DB6"/>
    <w:rsid w:val="00BA6133"/>
    <w:rsid w:val="00BA6824"/>
    <w:rsid w:val="00BB0781"/>
    <w:rsid w:val="00BB0A31"/>
    <w:rsid w:val="00BB1219"/>
    <w:rsid w:val="00BB1B62"/>
    <w:rsid w:val="00BB2174"/>
    <w:rsid w:val="00BB5081"/>
    <w:rsid w:val="00BB539D"/>
    <w:rsid w:val="00BB54C5"/>
    <w:rsid w:val="00BC0AC8"/>
    <w:rsid w:val="00BC3FD7"/>
    <w:rsid w:val="00BC4B96"/>
    <w:rsid w:val="00BC668E"/>
    <w:rsid w:val="00BC6C9B"/>
    <w:rsid w:val="00BC6CAB"/>
    <w:rsid w:val="00BC7843"/>
    <w:rsid w:val="00BD0D8A"/>
    <w:rsid w:val="00BD1A77"/>
    <w:rsid w:val="00BD2960"/>
    <w:rsid w:val="00BD31A0"/>
    <w:rsid w:val="00BD3F91"/>
    <w:rsid w:val="00BD6CA5"/>
    <w:rsid w:val="00BD71BF"/>
    <w:rsid w:val="00BE219F"/>
    <w:rsid w:val="00BF276D"/>
    <w:rsid w:val="00BF3623"/>
    <w:rsid w:val="00BF48C9"/>
    <w:rsid w:val="00BF5B78"/>
    <w:rsid w:val="00BF7E03"/>
    <w:rsid w:val="00C015F6"/>
    <w:rsid w:val="00C016BC"/>
    <w:rsid w:val="00C03D3C"/>
    <w:rsid w:val="00C0428A"/>
    <w:rsid w:val="00C06034"/>
    <w:rsid w:val="00C06F17"/>
    <w:rsid w:val="00C075C3"/>
    <w:rsid w:val="00C122B2"/>
    <w:rsid w:val="00C15A66"/>
    <w:rsid w:val="00C173A4"/>
    <w:rsid w:val="00C17684"/>
    <w:rsid w:val="00C216E8"/>
    <w:rsid w:val="00C21D35"/>
    <w:rsid w:val="00C228C4"/>
    <w:rsid w:val="00C22DDF"/>
    <w:rsid w:val="00C23231"/>
    <w:rsid w:val="00C24B73"/>
    <w:rsid w:val="00C27C12"/>
    <w:rsid w:val="00C30FAE"/>
    <w:rsid w:val="00C31C48"/>
    <w:rsid w:val="00C33028"/>
    <w:rsid w:val="00C337FD"/>
    <w:rsid w:val="00C338B2"/>
    <w:rsid w:val="00C35D0F"/>
    <w:rsid w:val="00C36E06"/>
    <w:rsid w:val="00C37CB5"/>
    <w:rsid w:val="00C402E0"/>
    <w:rsid w:val="00C44515"/>
    <w:rsid w:val="00C44757"/>
    <w:rsid w:val="00C45905"/>
    <w:rsid w:val="00C45A19"/>
    <w:rsid w:val="00C552C8"/>
    <w:rsid w:val="00C572C3"/>
    <w:rsid w:val="00C577FA"/>
    <w:rsid w:val="00C61992"/>
    <w:rsid w:val="00C61D11"/>
    <w:rsid w:val="00C62038"/>
    <w:rsid w:val="00C63108"/>
    <w:rsid w:val="00C661EC"/>
    <w:rsid w:val="00C6787B"/>
    <w:rsid w:val="00C716A2"/>
    <w:rsid w:val="00C71BAD"/>
    <w:rsid w:val="00C723F3"/>
    <w:rsid w:val="00C74D18"/>
    <w:rsid w:val="00C754A1"/>
    <w:rsid w:val="00C7623D"/>
    <w:rsid w:val="00C76DCB"/>
    <w:rsid w:val="00C76F8C"/>
    <w:rsid w:val="00C77AC4"/>
    <w:rsid w:val="00C80025"/>
    <w:rsid w:val="00C81808"/>
    <w:rsid w:val="00C84B2F"/>
    <w:rsid w:val="00C850AD"/>
    <w:rsid w:val="00C867C6"/>
    <w:rsid w:val="00C86C2E"/>
    <w:rsid w:val="00C909C4"/>
    <w:rsid w:val="00C91119"/>
    <w:rsid w:val="00C914AF"/>
    <w:rsid w:val="00C92047"/>
    <w:rsid w:val="00C95302"/>
    <w:rsid w:val="00C9765B"/>
    <w:rsid w:val="00C9786B"/>
    <w:rsid w:val="00CA0342"/>
    <w:rsid w:val="00CA0C68"/>
    <w:rsid w:val="00CA1C25"/>
    <w:rsid w:val="00CA4C42"/>
    <w:rsid w:val="00CA66D6"/>
    <w:rsid w:val="00CB098B"/>
    <w:rsid w:val="00CB17EC"/>
    <w:rsid w:val="00CB256D"/>
    <w:rsid w:val="00CB2D12"/>
    <w:rsid w:val="00CB7A32"/>
    <w:rsid w:val="00CC0476"/>
    <w:rsid w:val="00CC2A4F"/>
    <w:rsid w:val="00CC4940"/>
    <w:rsid w:val="00CC5ADC"/>
    <w:rsid w:val="00CD1897"/>
    <w:rsid w:val="00CD3D80"/>
    <w:rsid w:val="00CD447F"/>
    <w:rsid w:val="00CD49C3"/>
    <w:rsid w:val="00CD528B"/>
    <w:rsid w:val="00CD58F3"/>
    <w:rsid w:val="00CD71F1"/>
    <w:rsid w:val="00CD7ED3"/>
    <w:rsid w:val="00CE02CD"/>
    <w:rsid w:val="00CE109D"/>
    <w:rsid w:val="00CE1325"/>
    <w:rsid w:val="00CE1655"/>
    <w:rsid w:val="00CE3709"/>
    <w:rsid w:val="00CE54E2"/>
    <w:rsid w:val="00CE5AE7"/>
    <w:rsid w:val="00CE6CA3"/>
    <w:rsid w:val="00CE6FB8"/>
    <w:rsid w:val="00CF0A11"/>
    <w:rsid w:val="00CF144E"/>
    <w:rsid w:val="00CF3913"/>
    <w:rsid w:val="00CF4A55"/>
    <w:rsid w:val="00D00E3C"/>
    <w:rsid w:val="00D01428"/>
    <w:rsid w:val="00D0524B"/>
    <w:rsid w:val="00D055B0"/>
    <w:rsid w:val="00D05BDC"/>
    <w:rsid w:val="00D07088"/>
    <w:rsid w:val="00D10225"/>
    <w:rsid w:val="00D14323"/>
    <w:rsid w:val="00D15444"/>
    <w:rsid w:val="00D15D59"/>
    <w:rsid w:val="00D202D6"/>
    <w:rsid w:val="00D20971"/>
    <w:rsid w:val="00D216CD"/>
    <w:rsid w:val="00D2171D"/>
    <w:rsid w:val="00D30BEA"/>
    <w:rsid w:val="00D314E6"/>
    <w:rsid w:val="00D31D2E"/>
    <w:rsid w:val="00D330B9"/>
    <w:rsid w:val="00D370BC"/>
    <w:rsid w:val="00D4389D"/>
    <w:rsid w:val="00D44186"/>
    <w:rsid w:val="00D45BEB"/>
    <w:rsid w:val="00D46C97"/>
    <w:rsid w:val="00D46EE9"/>
    <w:rsid w:val="00D47472"/>
    <w:rsid w:val="00D50F6D"/>
    <w:rsid w:val="00D5102E"/>
    <w:rsid w:val="00D51426"/>
    <w:rsid w:val="00D562E8"/>
    <w:rsid w:val="00D57FB0"/>
    <w:rsid w:val="00D61DF6"/>
    <w:rsid w:val="00D62E0E"/>
    <w:rsid w:val="00D63E40"/>
    <w:rsid w:val="00D647EA"/>
    <w:rsid w:val="00D64AD7"/>
    <w:rsid w:val="00D66886"/>
    <w:rsid w:val="00D70A86"/>
    <w:rsid w:val="00D73BA7"/>
    <w:rsid w:val="00D76EA5"/>
    <w:rsid w:val="00D77DBD"/>
    <w:rsid w:val="00D8121B"/>
    <w:rsid w:val="00D83B8E"/>
    <w:rsid w:val="00D85930"/>
    <w:rsid w:val="00D862BF"/>
    <w:rsid w:val="00D877AE"/>
    <w:rsid w:val="00D97042"/>
    <w:rsid w:val="00D974A2"/>
    <w:rsid w:val="00D97A4A"/>
    <w:rsid w:val="00DA477A"/>
    <w:rsid w:val="00DA5B64"/>
    <w:rsid w:val="00DA70F1"/>
    <w:rsid w:val="00DB016C"/>
    <w:rsid w:val="00DB2820"/>
    <w:rsid w:val="00DB29B4"/>
    <w:rsid w:val="00DB3879"/>
    <w:rsid w:val="00DB4739"/>
    <w:rsid w:val="00DB4F47"/>
    <w:rsid w:val="00DB7707"/>
    <w:rsid w:val="00DC1177"/>
    <w:rsid w:val="00DC1972"/>
    <w:rsid w:val="00DC614D"/>
    <w:rsid w:val="00DC7759"/>
    <w:rsid w:val="00DD0779"/>
    <w:rsid w:val="00DD3E38"/>
    <w:rsid w:val="00DD63F0"/>
    <w:rsid w:val="00DD6CC7"/>
    <w:rsid w:val="00DD6CD7"/>
    <w:rsid w:val="00DD7B6C"/>
    <w:rsid w:val="00DE227D"/>
    <w:rsid w:val="00DE5AAC"/>
    <w:rsid w:val="00DE79B3"/>
    <w:rsid w:val="00DF2E7E"/>
    <w:rsid w:val="00DF339D"/>
    <w:rsid w:val="00DF394F"/>
    <w:rsid w:val="00DF5223"/>
    <w:rsid w:val="00DF78E3"/>
    <w:rsid w:val="00E021B7"/>
    <w:rsid w:val="00E0279B"/>
    <w:rsid w:val="00E04E0E"/>
    <w:rsid w:val="00E06A78"/>
    <w:rsid w:val="00E140AA"/>
    <w:rsid w:val="00E14C4A"/>
    <w:rsid w:val="00E16412"/>
    <w:rsid w:val="00E16A37"/>
    <w:rsid w:val="00E22FF4"/>
    <w:rsid w:val="00E23C50"/>
    <w:rsid w:val="00E26431"/>
    <w:rsid w:val="00E27A5A"/>
    <w:rsid w:val="00E31D4B"/>
    <w:rsid w:val="00E36911"/>
    <w:rsid w:val="00E37313"/>
    <w:rsid w:val="00E410A0"/>
    <w:rsid w:val="00E43413"/>
    <w:rsid w:val="00E44E43"/>
    <w:rsid w:val="00E5269C"/>
    <w:rsid w:val="00E5450B"/>
    <w:rsid w:val="00E62F9B"/>
    <w:rsid w:val="00E6682E"/>
    <w:rsid w:val="00E70B73"/>
    <w:rsid w:val="00E71ED7"/>
    <w:rsid w:val="00E74A45"/>
    <w:rsid w:val="00E75EC3"/>
    <w:rsid w:val="00E76A0C"/>
    <w:rsid w:val="00E808DF"/>
    <w:rsid w:val="00E81C34"/>
    <w:rsid w:val="00E81D6A"/>
    <w:rsid w:val="00E821C9"/>
    <w:rsid w:val="00E82D1F"/>
    <w:rsid w:val="00E83BC9"/>
    <w:rsid w:val="00E84BC3"/>
    <w:rsid w:val="00E87128"/>
    <w:rsid w:val="00E8738F"/>
    <w:rsid w:val="00E87D20"/>
    <w:rsid w:val="00E90207"/>
    <w:rsid w:val="00E91B8C"/>
    <w:rsid w:val="00E92560"/>
    <w:rsid w:val="00E93CD3"/>
    <w:rsid w:val="00E945C4"/>
    <w:rsid w:val="00E95BC1"/>
    <w:rsid w:val="00EA203E"/>
    <w:rsid w:val="00EA2E69"/>
    <w:rsid w:val="00EA3D60"/>
    <w:rsid w:val="00EA512D"/>
    <w:rsid w:val="00EB1DA8"/>
    <w:rsid w:val="00EB3D7C"/>
    <w:rsid w:val="00EB401A"/>
    <w:rsid w:val="00EB5764"/>
    <w:rsid w:val="00EB5F03"/>
    <w:rsid w:val="00EB5F9A"/>
    <w:rsid w:val="00EB6DDD"/>
    <w:rsid w:val="00EC016B"/>
    <w:rsid w:val="00EC207B"/>
    <w:rsid w:val="00EC4533"/>
    <w:rsid w:val="00EC5C97"/>
    <w:rsid w:val="00EC755F"/>
    <w:rsid w:val="00EC797A"/>
    <w:rsid w:val="00ED1709"/>
    <w:rsid w:val="00ED3C6C"/>
    <w:rsid w:val="00ED777C"/>
    <w:rsid w:val="00EE3A70"/>
    <w:rsid w:val="00EE7188"/>
    <w:rsid w:val="00EE7813"/>
    <w:rsid w:val="00EF184A"/>
    <w:rsid w:val="00EF3B87"/>
    <w:rsid w:val="00F01177"/>
    <w:rsid w:val="00F047D7"/>
    <w:rsid w:val="00F07A72"/>
    <w:rsid w:val="00F13EAD"/>
    <w:rsid w:val="00F15681"/>
    <w:rsid w:val="00F16BA3"/>
    <w:rsid w:val="00F16D3A"/>
    <w:rsid w:val="00F21754"/>
    <w:rsid w:val="00F223A1"/>
    <w:rsid w:val="00F2343B"/>
    <w:rsid w:val="00F2773C"/>
    <w:rsid w:val="00F330CB"/>
    <w:rsid w:val="00F335FF"/>
    <w:rsid w:val="00F3534B"/>
    <w:rsid w:val="00F368A3"/>
    <w:rsid w:val="00F371CD"/>
    <w:rsid w:val="00F4053D"/>
    <w:rsid w:val="00F40605"/>
    <w:rsid w:val="00F41B9D"/>
    <w:rsid w:val="00F42A1E"/>
    <w:rsid w:val="00F43099"/>
    <w:rsid w:val="00F43B01"/>
    <w:rsid w:val="00F4785E"/>
    <w:rsid w:val="00F47AB6"/>
    <w:rsid w:val="00F532D2"/>
    <w:rsid w:val="00F6069D"/>
    <w:rsid w:val="00F60E75"/>
    <w:rsid w:val="00F6444D"/>
    <w:rsid w:val="00F646F4"/>
    <w:rsid w:val="00F64B47"/>
    <w:rsid w:val="00F652F9"/>
    <w:rsid w:val="00F71BC5"/>
    <w:rsid w:val="00F71CDC"/>
    <w:rsid w:val="00F734AC"/>
    <w:rsid w:val="00F7576E"/>
    <w:rsid w:val="00F77256"/>
    <w:rsid w:val="00F77415"/>
    <w:rsid w:val="00F80071"/>
    <w:rsid w:val="00F81142"/>
    <w:rsid w:val="00F86F78"/>
    <w:rsid w:val="00F8721A"/>
    <w:rsid w:val="00F87CCD"/>
    <w:rsid w:val="00F9254E"/>
    <w:rsid w:val="00F95223"/>
    <w:rsid w:val="00F958C0"/>
    <w:rsid w:val="00F9696E"/>
    <w:rsid w:val="00FA1B47"/>
    <w:rsid w:val="00FA1BF0"/>
    <w:rsid w:val="00FA5A09"/>
    <w:rsid w:val="00FA61E2"/>
    <w:rsid w:val="00FA6B33"/>
    <w:rsid w:val="00FB113F"/>
    <w:rsid w:val="00FB2308"/>
    <w:rsid w:val="00FC052A"/>
    <w:rsid w:val="00FC119E"/>
    <w:rsid w:val="00FC24C3"/>
    <w:rsid w:val="00FC3CE4"/>
    <w:rsid w:val="00FC4487"/>
    <w:rsid w:val="00FD1DFC"/>
    <w:rsid w:val="00FD5A6D"/>
    <w:rsid w:val="00FD7BBF"/>
    <w:rsid w:val="00FE018D"/>
    <w:rsid w:val="00FF2D9C"/>
    <w:rsid w:val="00FF4176"/>
    <w:rsid w:val="00FF7FB9"/>
    <w:rsid w:val="0169D5C5"/>
    <w:rsid w:val="01764C55"/>
    <w:rsid w:val="01A108CE"/>
    <w:rsid w:val="02177710"/>
    <w:rsid w:val="0291DFE7"/>
    <w:rsid w:val="02A40E7A"/>
    <w:rsid w:val="033C41D7"/>
    <w:rsid w:val="03E3CB14"/>
    <w:rsid w:val="041EF0C5"/>
    <w:rsid w:val="04D6B839"/>
    <w:rsid w:val="05060159"/>
    <w:rsid w:val="050973AC"/>
    <w:rsid w:val="050DE55B"/>
    <w:rsid w:val="05378DA2"/>
    <w:rsid w:val="0553EC6D"/>
    <w:rsid w:val="05888A6A"/>
    <w:rsid w:val="05905F59"/>
    <w:rsid w:val="05956B44"/>
    <w:rsid w:val="05B1AB84"/>
    <w:rsid w:val="068ADFE7"/>
    <w:rsid w:val="06DA2141"/>
    <w:rsid w:val="0719F7C9"/>
    <w:rsid w:val="07C5B149"/>
    <w:rsid w:val="08170908"/>
    <w:rsid w:val="0826665F"/>
    <w:rsid w:val="085151BF"/>
    <w:rsid w:val="08AFD3DD"/>
    <w:rsid w:val="08E22085"/>
    <w:rsid w:val="090B5D40"/>
    <w:rsid w:val="095E41B6"/>
    <w:rsid w:val="0964EE00"/>
    <w:rsid w:val="09FFEFDC"/>
    <w:rsid w:val="0B51F4B1"/>
    <w:rsid w:val="0C51E12C"/>
    <w:rsid w:val="0C7E2E8C"/>
    <w:rsid w:val="0CFB505B"/>
    <w:rsid w:val="0D12B3AB"/>
    <w:rsid w:val="0D2F6684"/>
    <w:rsid w:val="0D6D88F4"/>
    <w:rsid w:val="0E3372C5"/>
    <w:rsid w:val="0E74D0C7"/>
    <w:rsid w:val="0F50372B"/>
    <w:rsid w:val="0F6C5E7D"/>
    <w:rsid w:val="1022659A"/>
    <w:rsid w:val="1024DFC9"/>
    <w:rsid w:val="104E34D6"/>
    <w:rsid w:val="114AC7ED"/>
    <w:rsid w:val="11CA4879"/>
    <w:rsid w:val="120F1FCF"/>
    <w:rsid w:val="1223F725"/>
    <w:rsid w:val="12CFB3B1"/>
    <w:rsid w:val="138027EB"/>
    <w:rsid w:val="13ADC266"/>
    <w:rsid w:val="145B1D88"/>
    <w:rsid w:val="14DE7C3B"/>
    <w:rsid w:val="14E4830F"/>
    <w:rsid w:val="14EB1413"/>
    <w:rsid w:val="1504CEA9"/>
    <w:rsid w:val="15426F8A"/>
    <w:rsid w:val="15526731"/>
    <w:rsid w:val="1607D33A"/>
    <w:rsid w:val="16935886"/>
    <w:rsid w:val="169ED8A2"/>
    <w:rsid w:val="173A0157"/>
    <w:rsid w:val="174DFFDA"/>
    <w:rsid w:val="17751282"/>
    <w:rsid w:val="18573EAF"/>
    <w:rsid w:val="18DE23E5"/>
    <w:rsid w:val="18FD1268"/>
    <w:rsid w:val="199BFFB1"/>
    <w:rsid w:val="1AC379BB"/>
    <w:rsid w:val="1AE8A209"/>
    <w:rsid w:val="1AE8BC22"/>
    <w:rsid w:val="1AE8E08B"/>
    <w:rsid w:val="1B237ED9"/>
    <w:rsid w:val="1B57FEBE"/>
    <w:rsid w:val="1B639EA4"/>
    <w:rsid w:val="1C0456FF"/>
    <w:rsid w:val="1C76B017"/>
    <w:rsid w:val="1CD6C36E"/>
    <w:rsid w:val="1CE93C00"/>
    <w:rsid w:val="1D2BA0C7"/>
    <w:rsid w:val="1D540D34"/>
    <w:rsid w:val="1D829A77"/>
    <w:rsid w:val="1EA573B0"/>
    <w:rsid w:val="1EDD6380"/>
    <w:rsid w:val="1F0A79D5"/>
    <w:rsid w:val="1F631BAA"/>
    <w:rsid w:val="2002D70D"/>
    <w:rsid w:val="2003C407"/>
    <w:rsid w:val="201231A1"/>
    <w:rsid w:val="2026381B"/>
    <w:rsid w:val="20505CC2"/>
    <w:rsid w:val="20784267"/>
    <w:rsid w:val="21307D23"/>
    <w:rsid w:val="227CF8EB"/>
    <w:rsid w:val="22DDD38A"/>
    <w:rsid w:val="230EAEAA"/>
    <w:rsid w:val="2334A790"/>
    <w:rsid w:val="23902E92"/>
    <w:rsid w:val="24A0145D"/>
    <w:rsid w:val="24CB65A8"/>
    <w:rsid w:val="25140207"/>
    <w:rsid w:val="252EC798"/>
    <w:rsid w:val="25B8726E"/>
    <w:rsid w:val="25FCBA13"/>
    <w:rsid w:val="265336E7"/>
    <w:rsid w:val="26693B12"/>
    <w:rsid w:val="269BBE63"/>
    <w:rsid w:val="26E7DB49"/>
    <w:rsid w:val="2702C646"/>
    <w:rsid w:val="2873E56D"/>
    <w:rsid w:val="2945066A"/>
    <w:rsid w:val="29C72790"/>
    <w:rsid w:val="29DCC31D"/>
    <w:rsid w:val="2A2C3748"/>
    <w:rsid w:val="2A5A94E0"/>
    <w:rsid w:val="2A769315"/>
    <w:rsid w:val="2AC45721"/>
    <w:rsid w:val="2AE9AE6D"/>
    <w:rsid w:val="2B37F420"/>
    <w:rsid w:val="2B8310BA"/>
    <w:rsid w:val="2BAD037F"/>
    <w:rsid w:val="2BC0B662"/>
    <w:rsid w:val="2BEB1F67"/>
    <w:rsid w:val="2CD023D2"/>
    <w:rsid w:val="2CE6E0FF"/>
    <w:rsid w:val="2D2B380A"/>
    <w:rsid w:val="2D57FACA"/>
    <w:rsid w:val="2DD45E09"/>
    <w:rsid w:val="2DDF739D"/>
    <w:rsid w:val="2E8B2444"/>
    <w:rsid w:val="2F4B989E"/>
    <w:rsid w:val="2F88E207"/>
    <w:rsid w:val="2F8DB92B"/>
    <w:rsid w:val="300584F1"/>
    <w:rsid w:val="3006C1B8"/>
    <w:rsid w:val="304D6662"/>
    <w:rsid w:val="30503BF7"/>
    <w:rsid w:val="30DCE2EB"/>
    <w:rsid w:val="314F68C8"/>
    <w:rsid w:val="3227D8E1"/>
    <w:rsid w:val="323D0E61"/>
    <w:rsid w:val="32512460"/>
    <w:rsid w:val="32DDC304"/>
    <w:rsid w:val="337E7B5F"/>
    <w:rsid w:val="34069DC2"/>
    <w:rsid w:val="34647B8D"/>
    <w:rsid w:val="357571E0"/>
    <w:rsid w:val="35A7E991"/>
    <w:rsid w:val="35DE6662"/>
    <w:rsid w:val="37641EE0"/>
    <w:rsid w:val="376F85BF"/>
    <w:rsid w:val="377A1F0B"/>
    <w:rsid w:val="38579B4F"/>
    <w:rsid w:val="38948591"/>
    <w:rsid w:val="38DC899A"/>
    <w:rsid w:val="38DF1C92"/>
    <w:rsid w:val="38FBA44D"/>
    <w:rsid w:val="39182839"/>
    <w:rsid w:val="39C9A627"/>
    <w:rsid w:val="39CB1F10"/>
    <w:rsid w:val="3A2A55C2"/>
    <w:rsid w:val="3AE0E85E"/>
    <w:rsid w:val="3B194D35"/>
    <w:rsid w:val="3B35868D"/>
    <w:rsid w:val="3B75A931"/>
    <w:rsid w:val="3B9E091E"/>
    <w:rsid w:val="3C07505E"/>
    <w:rsid w:val="3C2CA12B"/>
    <w:rsid w:val="3C3C4228"/>
    <w:rsid w:val="3C6B63E4"/>
    <w:rsid w:val="3CB163C9"/>
    <w:rsid w:val="3D59ECDD"/>
    <w:rsid w:val="3D5CFCFF"/>
    <w:rsid w:val="3D6BD46F"/>
    <w:rsid w:val="3D72E8B9"/>
    <w:rsid w:val="3D7CCF3F"/>
    <w:rsid w:val="3DCFE7C6"/>
    <w:rsid w:val="3E276AF1"/>
    <w:rsid w:val="3E2CF5BD"/>
    <w:rsid w:val="3E3D6746"/>
    <w:rsid w:val="3E643D86"/>
    <w:rsid w:val="3E903369"/>
    <w:rsid w:val="3E9C9904"/>
    <w:rsid w:val="3EA40CDA"/>
    <w:rsid w:val="3ECD7B47"/>
    <w:rsid w:val="3FBC3154"/>
    <w:rsid w:val="3FF3B27F"/>
    <w:rsid w:val="40850B0F"/>
    <w:rsid w:val="40C3280F"/>
    <w:rsid w:val="414FC685"/>
    <w:rsid w:val="41B37332"/>
    <w:rsid w:val="42430FA4"/>
    <w:rsid w:val="4297B04E"/>
    <w:rsid w:val="42A4C079"/>
    <w:rsid w:val="42C0909E"/>
    <w:rsid w:val="42F7E2DD"/>
    <w:rsid w:val="43835DE5"/>
    <w:rsid w:val="4404CD32"/>
    <w:rsid w:val="44F4901E"/>
    <w:rsid w:val="45733BF7"/>
    <w:rsid w:val="45DBE215"/>
    <w:rsid w:val="46B7AA9A"/>
    <w:rsid w:val="46CC828A"/>
    <w:rsid w:val="46D5FD76"/>
    <w:rsid w:val="470E7453"/>
    <w:rsid w:val="47797858"/>
    <w:rsid w:val="4790CCE3"/>
    <w:rsid w:val="47A25308"/>
    <w:rsid w:val="48F0D70B"/>
    <w:rsid w:val="4916BA2B"/>
    <w:rsid w:val="491FF2D3"/>
    <w:rsid w:val="4950FCE7"/>
    <w:rsid w:val="4A0CF4DA"/>
    <w:rsid w:val="4A356829"/>
    <w:rsid w:val="4A7A67FB"/>
    <w:rsid w:val="4AC4EE3F"/>
    <w:rsid w:val="4AD079A6"/>
    <w:rsid w:val="4C53D9E7"/>
    <w:rsid w:val="4CA8B1E8"/>
    <w:rsid w:val="4CBAF319"/>
    <w:rsid w:val="4CBE4674"/>
    <w:rsid w:val="4D0574DF"/>
    <w:rsid w:val="4D59AD21"/>
    <w:rsid w:val="4D8174D9"/>
    <w:rsid w:val="4DB56495"/>
    <w:rsid w:val="4DC1B0A7"/>
    <w:rsid w:val="4E24B23A"/>
    <w:rsid w:val="4F3D356E"/>
    <w:rsid w:val="507BD2F8"/>
    <w:rsid w:val="509D2B56"/>
    <w:rsid w:val="50FB10E8"/>
    <w:rsid w:val="513F516B"/>
    <w:rsid w:val="5198108B"/>
    <w:rsid w:val="526D811D"/>
    <w:rsid w:val="52C1EC7B"/>
    <w:rsid w:val="52D88E09"/>
    <w:rsid w:val="52E23815"/>
    <w:rsid w:val="52F26FE5"/>
    <w:rsid w:val="53894F03"/>
    <w:rsid w:val="53C00C84"/>
    <w:rsid w:val="543519D5"/>
    <w:rsid w:val="54542D3C"/>
    <w:rsid w:val="54D071ED"/>
    <w:rsid w:val="54DD604F"/>
    <w:rsid w:val="5607E058"/>
    <w:rsid w:val="56414B74"/>
    <w:rsid w:val="568B35D0"/>
    <w:rsid w:val="568DD87E"/>
    <w:rsid w:val="56C0B755"/>
    <w:rsid w:val="56D09166"/>
    <w:rsid w:val="57243376"/>
    <w:rsid w:val="578A7218"/>
    <w:rsid w:val="57CAAD4D"/>
    <w:rsid w:val="57F4F2C4"/>
    <w:rsid w:val="586C61C7"/>
    <w:rsid w:val="5909DAC8"/>
    <w:rsid w:val="592057CF"/>
    <w:rsid w:val="5A6C386A"/>
    <w:rsid w:val="5AD06FA5"/>
    <w:rsid w:val="5B007263"/>
    <w:rsid w:val="5B5706E5"/>
    <w:rsid w:val="5B8EDDBC"/>
    <w:rsid w:val="5B9D797C"/>
    <w:rsid w:val="5C56FF3A"/>
    <w:rsid w:val="5C9CEF1A"/>
    <w:rsid w:val="5CC3940E"/>
    <w:rsid w:val="5DAE0C4B"/>
    <w:rsid w:val="5E79360B"/>
    <w:rsid w:val="5F5BACE0"/>
    <w:rsid w:val="5F82E76B"/>
    <w:rsid w:val="5FCDF2D0"/>
    <w:rsid w:val="6098121E"/>
    <w:rsid w:val="60D7FA75"/>
    <w:rsid w:val="60DB0596"/>
    <w:rsid w:val="60E411ED"/>
    <w:rsid w:val="6200DA46"/>
    <w:rsid w:val="626F0DF3"/>
    <w:rsid w:val="6274959B"/>
    <w:rsid w:val="62967AD0"/>
    <w:rsid w:val="63211502"/>
    <w:rsid w:val="634C2CBF"/>
    <w:rsid w:val="636D4CE6"/>
    <w:rsid w:val="63988DC2"/>
    <w:rsid w:val="65308066"/>
    <w:rsid w:val="653D7195"/>
    <w:rsid w:val="654DA772"/>
    <w:rsid w:val="654E8C51"/>
    <w:rsid w:val="6578E753"/>
    <w:rsid w:val="65C4EF5F"/>
    <w:rsid w:val="663ADD1E"/>
    <w:rsid w:val="6679B8ED"/>
    <w:rsid w:val="66810E00"/>
    <w:rsid w:val="6699BEF5"/>
    <w:rsid w:val="670640C9"/>
    <w:rsid w:val="6756E339"/>
    <w:rsid w:val="68418AB1"/>
    <w:rsid w:val="68E0E14B"/>
    <w:rsid w:val="68ED29C3"/>
    <w:rsid w:val="69BD2A46"/>
    <w:rsid w:val="69C3DFAA"/>
    <w:rsid w:val="6A2E485C"/>
    <w:rsid w:val="6A4E853A"/>
    <w:rsid w:val="6A5F5B6A"/>
    <w:rsid w:val="6A608A5A"/>
    <w:rsid w:val="6AF168A4"/>
    <w:rsid w:val="6BA0CC20"/>
    <w:rsid w:val="6BBF79DF"/>
    <w:rsid w:val="6BE769B2"/>
    <w:rsid w:val="6C27F05C"/>
    <w:rsid w:val="6C8BA56E"/>
    <w:rsid w:val="6CFDFE86"/>
    <w:rsid w:val="6E7602AD"/>
    <w:rsid w:val="6F4A49EA"/>
    <w:rsid w:val="6F7EB3E8"/>
    <w:rsid w:val="70C95A9A"/>
    <w:rsid w:val="70D657A3"/>
    <w:rsid w:val="71767886"/>
    <w:rsid w:val="7194CAE7"/>
    <w:rsid w:val="71C96AD3"/>
    <w:rsid w:val="71E21640"/>
    <w:rsid w:val="72227AF9"/>
    <w:rsid w:val="7227AFF6"/>
    <w:rsid w:val="723DA708"/>
    <w:rsid w:val="7289EEA0"/>
    <w:rsid w:val="72A615F2"/>
    <w:rsid w:val="7312060C"/>
    <w:rsid w:val="732222F8"/>
    <w:rsid w:val="739B07D5"/>
    <w:rsid w:val="750C3C62"/>
    <w:rsid w:val="75BF9724"/>
    <w:rsid w:val="75DA4092"/>
    <w:rsid w:val="7632BA85"/>
    <w:rsid w:val="7635CAC5"/>
    <w:rsid w:val="764B1942"/>
    <w:rsid w:val="76602B4C"/>
    <w:rsid w:val="768E9D80"/>
    <w:rsid w:val="769FD0D7"/>
    <w:rsid w:val="76ACEA0A"/>
    <w:rsid w:val="77216520"/>
    <w:rsid w:val="7726E0F2"/>
    <w:rsid w:val="77ACCC27"/>
    <w:rsid w:val="78489FF6"/>
    <w:rsid w:val="787B5192"/>
    <w:rsid w:val="7883E1B4"/>
    <w:rsid w:val="78BB99FF"/>
    <w:rsid w:val="78F66D9D"/>
    <w:rsid w:val="7913FD79"/>
    <w:rsid w:val="7978E8FA"/>
    <w:rsid w:val="79A3F918"/>
    <w:rsid w:val="79B4E0E1"/>
    <w:rsid w:val="7A12CD5C"/>
    <w:rsid w:val="7A6AEF97"/>
    <w:rsid w:val="7AA69011"/>
    <w:rsid w:val="7B38F8EB"/>
    <w:rsid w:val="7B3BC89B"/>
    <w:rsid w:val="7C981FFD"/>
    <w:rsid w:val="7CE43A0B"/>
    <w:rsid w:val="7CF506A1"/>
    <w:rsid w:val="7D2E91E3"/>
    <w:rsid w:val="7D42207A"/>
    <w:rsid w:val="7D874557"/>
    <w:rsid w:val="7D98470F"/>
    <w:rsid w:val="7DC7B3B1"/>
    <w:rsid w:val="7DD61EF3"/>
    <w:rsid w:val="7E01597E"/>
    <w:rsid w:val="7E336487"/>
    <w:rsid w:val="7E65FF16"/>
    <w:rsid w:val="7F522315"/>
    <w:rsid w:val="7F86C18B"/>
    <w:rsid w:val="7F93A9BD"/>
    <w:rsid w:val="7FB0C800"/>
    <w:rsid w:val="7FB6D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5D97F4"/>
  <w15:chartTrackingRefBased/>
  <w15:docId w15:val="{0868C3D5-3E03-4684-B0A1-3508FFB1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C716A2"/>
    <w:pPr>
      <w:spacing w:after="120"/>
    </w:pPr>
    <w:rPr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val="pt-BR" w:eastAsia="pt-BR"/>
    </w:rPr>
  </w:style>
  <w:style w:type="character" w:customStyle="1" w:styleId="InfoBlueChar">
    <w:name w:val="InfoBlue Char"/>
    <w:link w:val="InfoBlue"/>
    <w:rsid w:val="00C716A2"/>
    <w:rPr>
      <w:snapToGrid w:val="0"/>
      <w:lang w:eastAsia="en-US"/>
    </w:rPr>
  </w:style>
  <w:style w:type="table" w:styleId="Tabelacomgrade">
    <w:name w:val="Table Grid"/>
    <w:basedOn w:val="Tabelanormal"/>
    <w:uiPriority w:val="39"/>
    <w:rsid w:val="00C45A19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  <w:numId w:val="0"/>
      </w:numPr>
      <w:spacing w:before="0" w:after="0" w:line="240" w:lineRule="auto"/>
    </w:pPr>
    <w:rPr>
      <w:rFonts w:ascii="Lucida Sans" w:hAnsi="Lucida Sans"/>
      <w:i w:val="0"/>
      <w:sz w:val="24"/>
      <w:szCs w:val="24"/>
      <w:u w:val="single"/>
      <w:lang w:val="pt-BR"/>
    </w:rPr>
  </w:style>
  <w:style w:type="paragraph" w:customStyle="1" w:styleId="Explicao">
    <w:name w:val="Explicação"/>
    <w:basedOn w:val="InfoBlue"/>
    <w:rsid w:val="00C45A19"/>
    <w:pPr>
      <w:spacing w:after="0" w:line="240" w:lineRule="auto"/>
    </w:pPr>
  </w:style>
  <w:style w:type="paragraph" w:customStyle="1" w:styleId="Ttulosemnmero">
    <w:name w:val="Título sem número"/>
    <w:basedOn w:val="Normal"/>
    <w:next w:val="Corpodetexto"/>
    <w:rsid w:val="00EB5F03"/>
    <w:rPr>
      <w:rFonts w:ascii="Lucida Sans" w:hAnsi="Lucida Sans"/>
      <w:b/>
      <w:sz w:val="24"/>
      <w:szCs w:val="24"/>
      <w:lang w:val="pt-BR"/>
    </w:rPr>
  </w:style>
  <w:style w:type="paragraph" w:styleId="Textodebalo">
    <w:name w:val="Balloon Text"/>
    <w:basedOn w:val="Normal"/>
    <w:link w:val="TextodebaloChar"/>
    <w:rsid w:val="002477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4774A"/>
    <w:rPr>
      <w:rFonts w:ascii="Tahoma" w:hAnsi="Tahoma" w:cs="Tahoma"/>
      <w:snapToGrid w:val="0"/>
      <w:sz w:val="16"/>
      <w:szCs w:val="16"/>
      <w:lang w:val="en-US" w:eastAsia="en-US"/>
    </w:rPr>
  </w:style>
  <w:style w:type="character" w:styleId="nfase">
    <w:name w:val="Emphasis"/>
    <w:qFormat/>
    <w:rsid w:val="002829D8"/>
    <w:rPr>
      <w:i/>
      <w:iCs/>
    </w:rPr>
  </w:style>
  <w:style w:type="paragraph" w:styleId="Legenda">
    <w:name w:val="caption"/>
    <w:basedOn w:val="Normal"/>
    <w:next w:val="Normal"/>
    <w:unhideWhenUsed/>
    <w:qFormat/>
    <w:rsid w:val="00B32570"/>
    <w:rPr>
      <w:b/>
      <w:bCs/>
    </w:rPr>
  </w:style>
  <w:style w:type="character" w:customStyle="1" w:styleId="TtuloChar">
    <w:name w:val="Título Char"/>
    <w:link w:val="Ttulo"/>
    <w:rsid w:val="00E31D4B"/>
    <w:rPr>
      <w:rFonts w:ascii="Arial" w:hAnsi="Arial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eila.reinehr\Meus%20documentos\F&#225;brica%20de%20Software%202003\RUP\RUP2002a_portugu&#234;s\wordtmpl\rup_sa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B4FAA6A3E7547BB7F1E888F1F3B62" ma:contentTypeVersion="17" ma:contentTypeDescription="Create a new document." ma:contentTypeScope="" ma:versionID="c2a5e3301e37fae1b4e1867b3fc08079">
  <xsd:schema xmlns:xsd="http://www.w3.org/2001/XMLSchema" xmlns:xs="http://www.w3.org/2001/XMLSchema" xmlns:p="http://schemas.microsoft.com/office/2006/metadata/properties" xmlns:ns3="4b08609f-7f06-4d3f-b1ee-a4f4909c0f76" xmlns:ns4="6c0068f2-de2c-41ae-b12f-80cb880b6c52" targetNamespace="http://schemas.microsoft.com/office/2006/metadata/properties" ma:root="true" ma:fieldsID="432a555f3772dec595b2f2287b36f608" ns3:_="" ns4:_="">
    <xsd:import namespace="4b08609f-7f06-4d3f-b1ee-a4f4909c0f76"/>
    <xsd:import namespace="6c0068f2-de2c-41ae-b12f-80cb880b6c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8609f-7f06-4d3f-b1ee-a4f4909c0f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068f2-de2c-41ae-b12f-80cb880b6c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08609f-7f06-4d3f-b1ee-a4f4909c0f76" xsi:nil="true"/>
  </documentManagement>
</p:properties>
</file>

<file path=customXml/itemProps1.xml><?xml version="1.0" encoding="utf-8"?>
<ds:datastoreItem xmlns:ds="http://schemas.openxmlformats.org/officeDocument/2006/customXml" ds:itemID="{0D399303-7800-4DF2-8E9E-8113C878A5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4D1AAB-C720-4F29-B7F5-28104DED1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8609f-7f06-4d3f-b1ee-a4f4909c0f76"/>
    <ds:schemaRef ds:uri="6c0068f2-de2c-41ae-b12f-80cb880b6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548D7C-8CE9-4B13-98C1-BA0CEBCBA0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362539-57BE-4DA6-83D7-03AE86A57F17}">
  <ds:schemaRefs>
    <ds:schemaRef ds:uri="http://schemas.microsoft.com/office/2006/metadata/properties"/>
    <ds:schemaRef ds:uri="http://schemas.microsoft.com/office/infopath/2007/PartnerControls"/>
    <ds:schemaRef ds:uri="4b08609f-7f06-4d3f-b1ee-a4f4909c0f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1</TotalTime>
  <Pages>30</Pages>
  <Words>5315</Words>
  <Characters>28701</Characters>
  <Application>Microsoft Office Word</Application>
  <DocSecurity>0</DocSecurity>
  <Lines>239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Definição de Processo</vt:lpstr>
    </vt:vector>
  </TitlesOfParts>
  <Company>PUCPR</Company>
  <LinksUpToDate>false</LinksUpToDate>
  <CharactersWithSpaces>33949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Definição de Processo</dc:title>
  <dc:subject>&lt;Nome da Área de Processo&gt;</dc:subject>
  <dc:creator>Sheila Reinehr</dc:creator>
  <cp:keywords/>
  <dc:description>Modelo a ser usado para a definição do processo.</dc:description>
  <cp:lastModifiedBy>Gabriel Felipe Jess Meira</cp:lastModifiedBy>
  <cp:revision>2</cp:revision>
  <cp:lastPrinted>2024-04-26T13:06:00Z</cp:lastPrinted>
  <dcterms:created xsi:type="dcterms:W3CDTF">2024-05-21T22:26:00Z</dcterms:created>
  <dcterms:modified xsi:type="dcterms:W3CDTF">2024-05-21T22:26:00Z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ContentTypeId">
    <vt:lpwstr>0x01010094AB4FAA6A3E7547BB7F1E888F1F3B62</vt:lpwstr>
  </property>
</Properties>
</file>
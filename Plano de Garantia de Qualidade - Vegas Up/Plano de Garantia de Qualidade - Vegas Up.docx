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C44B" w14:textId="127004CE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57586C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29E805A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452D5FAF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BCA71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864355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75F25CB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839B8D5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3974A649" w14:textId="77777777" w:rsidR="004D3F49" w:rsidRPr="00D466CB" w:rsidRDefault="004D3F49" w:rsidP="009F01B5">
      <w:pPr>
        <w:jc w:val="both"/>
        <w:rPr>
          <w:rFonts w:ascii="Arial" w:hAnsi="Arial" w:cs="Arial"/>
        </w:rPr>
      </w:pPr>
    </w:p>
    <w:p w14:paraId="4B1C0F5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E86629E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5481F63A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18CFFD11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7E2C4186" w14:textId="77777777" w:rsidR="00033C1B" w:rsidRPr="00D466CB" w:rsidRDefault="00033C1B" w:rsidP="009F01B5">
      <w:pPr>
        <w:jc w:val="both"/>
        <w:rPr>
          <w:rFonts w:ascii="Arial" w:hAnsi="Arial" w:cs="Arial"/>
        </w:rPr>
      </w:pPr>
    </w:p>
    <w:p w14:paraId="02DAB568" w14:textId="77777777" w:rsidR="00033C1B" w:rsidRPr="00DC7565" w:rsidRDefault="009D1211" w:rsidP="00322DD3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 xml:space="preserve">Plano de </w:t>
      </w:r>
      <w:r w:rsidR="00785DCC" w:rsidRPr="00DC7565">
        <w:rPr>
          <w:rFonts w:ascii="Arial" w:hAnsi="Arial" w:cs="Arial"/>
          <w:b/>
          <w:sz w:val="36"/>
          <w:szCs w:val="36"/>
        </w:rPr>
        <w:t>Garantia da Qualidade</w:t>
      </w:r>
    </w:p>
    <w:p w14:paraId="31FCB359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1B6E16D9" w14:textId="77777777" w:rsidR="00033C1B" w:rsidRPr="00DC7565" w:rsidRDefault="00033C1B" w:rsidP="00322DD3">
      <w:pPr>
        <w:jc w:val="center"/>
        <w:rPr>
          <w:rFonts w:ascii="Arial" w:hAnsi="Arial" w:cs="Arial"/>
          <w:b/>
          <w:sz w:val="36"/>
          <w:szCs w:val="36"/>
        </w:rPr>
      </w:pPr>
    </w:p>
    <w:p w14:paraId="696F41EC" w14:textId="7BD70167" w:rsidR="00033C1B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C7565">
        <w:rPr>
          <w:rFonts w:ascii="Arial" w:hAnsi="Arial" w:cs="Arial"/>
          <w:b/>
          <w:sz w:val="36"/>
          <w:szCs w:val="36"/>
          <w:lang w:val="en-US"/>
        </w:rPr>
        <w:t>Vegas Up</w:t>
      </w:r>
    </w:p>
    <w:p w14:paraId="58F4A044" w14:textId="77777777" w:rsidR="00684815" w:rsidRPr="00DC7565" w:rsidRDefault="00684815" w:rsidP="00322DD3">
      <w:pPr>
        <w:jc w:val="center"/>
        <w:rPr>
          <w:rFonts w:ascii="Arial" w:hAnsi="Arial" w:cs="Arial"/>
          <w:b/>
          <w:sz w:val="36"/>
          <w:szCs w:val="36"/>
          <w:lang w:val="en-US"/>
        </w:rPr>
      </w:pPr>
    </w:p>
    <w:p w14:paraId="6C40E953" w14:textId="77777777" w:rsidR="00033C1B" w:rsidRPr="00DC7565" w:rsidRDefault="00033C1B" w:rsidP="00322DD3">
      <w:pPr>
        <w:jc w:val="center"/>
        <w:rPr>
          <w:rFonts w:ascii="Arial" w:hAnsi="Arial" w:cs="Arial"/>
          <w:b/>
          <w:i/>
          <w:iCs/>
          <w:color w:val="2F5496"/>
          <w:sz w:val="36"/>
          <w:szCs w:val="36"/>
          <w:lang w:val="en-US"/>
        </w:rPr>
      </w:pPr>
    </w:p>
    <w:p w14:paraId="7C898F14" w14:textId="032F87BD" w:rsidR="00033C1B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Brunno Tatsuo, Gabriel Felipe, Sidnei Henrique e Tiago Paulin</w:t>
      </w:r>
    </w:p>
    <w:p w14:paraId="318318F6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7E9E6BDD" w14:textId="77777777" w:rsidR="00684815" w:rsidRPr="00DC7565" w:rsidRDefault="00684815" w:rsidP="00684815">
      <w:pPr>
        <w:jc w:val="center"/>
        <w:rPr>
          <w:rFonts w:ascii="Arial" w:hAnsi="Arial" w:cs="Arial"/>
          <w:b/>
          <w:sz w:val="36"/>
          <w:szCs w:val="36"/>
        </w:rPr>
      </w:pPr>
    </w:p>
    <w:p w14:paraId="4442E282" w14:textId="77777777" w:rsidR="00DC7227" w:rsidRPr="00DC7565" w:rsidRDefault="003678A3" w:rsidP="00DC7227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Versão 1.0</w:t>
      </w:r>
    </w:p>
    <w:p w14:paraId="54F872F6" w14:textId="77777777" w:rsidR="007358BF" w:rsidRPr="00DC7565" w:rsidRDefault="007358BF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5A5F2A1F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0FDFD08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84FF97B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4F2291C4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C3EDA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25FB8F1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7D46A8E0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9837A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3FC59A97" w14:textId="77777777" w:rsidR="00153A2C" w:rsidRPr="00DC7565" w:rsidRDefault="00153A2C" w:rsidP="009F01B5">
      <w:pPr>
        <w:jc w:val="both"/>
        <w:rPr>
          <w:rFonts w:ascii="Arial" w:hAnsi="Arial" w:cs="Arial"/>
          <w:b/>
          <w:sz w:val="36"/>
          <w:szCs w:val="36"/>
        </w:rPr>
      </w:pPr>
    </w:p>
    <w:p w14:paraId="1AC86055" w14:textId="4B37AE58" w:rsidR="00BC61D9" w:rsidRPr="00DC7565" w:rsidRDefault="00684815" w:rsidP="00BC61D9">
      <w:pPr>
        <w:jc w:val="center"/>
        <w:rPr>
          <w:rFonts w:ascii="Arial" w:hAnsi="Arial" w:cs="Arial"/>
          <w:b/>
          <w:sz w:val="36"/>
          <w:szCs w:val="36"/>
        </w:rPr>
      </w:pPr>
      <w:r w:rsidRPr="00DC7565">
        <w:rPr>
          <w:rFonts w:ascii="Arial" w:hAnsi="Arial" w:cs="Arial"/>
          <w:b/>
          <w:sz w:val="36"/>
          <w:szCs w:val="36"/>
        </w:rPr>
        <w:t>Curitiba, 05/2024</w:t>
      </w:r>
    </w:p>
    <w:p w14:paraId="14246FAD" w14:textId="77777777" w:rsidR="00BC61D9" w:rsidRPr="00D466CB" w:rsidRDefault="00BC61D9" w:rsidP="00BC61D9">
      <w:pPr>
        <w:jc w:val="center"/>
        <w:rPr>
          <w:rFonts w:ascii="Arial" w:hAnsi="Arial" w:cs="Arial"/>
        </w:rPr>
      </w:pPr>
      <w:r w:rsidRPr="00D466CB">
        <w:rPr>
          <w:rFonts w:ascii="Arial" w:hAnsi="Arial" w:cs="Arial"/>
          <w:b/>
        </w:rPr>
        <w:br w:type="page"/>
      </w:r>
      <w:r w:rsidRPr="00D466CB">
        <w:rPr>
          <w:rFonts w:ascii="Arial" w:hAnsi="Arial" w:cs="Arial"/>
        </w:rPr>
        <w:lastRenderedPageBreak/>
        <w:t xml:space="preserve"> </w:t>
      </w:r>
    </w:p>
    <w:p w14:paraId="54DD0EAC" w14:textId="77777777" w:rsidR="00BC61D9" w:rsidRPr="00D466CB" w:rsidRDefault="00BC61D9" w:rsidP="00BC61D9">
      <w:pPr>
        <w:pStyle w:val="Ttulo"/>
        <w:rPr>
          <w:color w:val="0000FF"/>
          <w:sz w:val="24"/>
          <w:szCs w:val="24"/>
          <w:lang w:val="pt-BR"/>
        </w:rPr>
      </w:pPr>
    </w:p>
    <w:p w14:paraId="3F88B99F" w14:textId="77777777" w:rsidR="00475F99" w:rsidRPr="00DC7565" w:rsidRDefault="00475F99" w:rsidP="00475F99">
      <w:pPr>
        <w:rPr>
          <w:rFonts w:ascii="Arial" w:hAnsi="Arial" w:cs="Arial"/>
          <w:sz w:val="32"/>
          <w:szCs w:val="32"/>
          <w:lang w:eastAsia="en-US"/>
        </w:rPr>
      </w:pPr>
    </w:p>
    <w:p w14:paraId="7B45DA21" w14:textId="77777777" w:rsidR="00475F99" w:rsidRPr="00DC7565" w:rsidRDefault="00475F99" w:rsidP="00475F99">
      <w:pPr>
        <w:rPr>
          <w:rFonts w:ascii="Arial" w:hAnsi="Arial" w:cs="Arial"/>
          <w:b/>
          <w:sz w:val="32"/>
          <w:szCs w:val="32"/>
        </w:rPr>
      </w:pPr>
      <w:r w:rsidRPr="00DC7565">
        <w:rPr>
          <w:rFonts w:ascii="Arial" w:hAnsi="Arial" w:cs="Arial"/>
          <w:b/>
          <w:sz w:val="32"/>
          <w:szCs w:val="32"/>
        </w:rPr>
        <w:t>Comprometimento</w:t>
      </w:r>
    </w:p>
    <w:p w14:paraId="41CE2E3B" w14:textId="77777777" w:rsidR="00475F99" w:rsidRPr="00D466CB" w:rsidRDefault="00475F99" w:rsidP="00475F99">
      <w:pPr>
        <w:rPr>
          <w:rFonts w:ascii="Arial" w:hAnsi="Arial" w:cs="Arial"/>
          <w:lang w:eastAsia="en-US"/>
        </w:rPr>
      </w:pPr>
    </w:p>
    <w:tbl>
      <w:tblPr>
        <w:tblW w:w="9356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3049"/>
        <w:gridCol w:w="1847"/>
        <w:gridCol w:w="2156"/>
      </w:tblGrid>
      <w:tr w:rsidR="00DC7227" w:rsidRPr="00D466CB" w14:paraId="223D4F5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D06C38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Responsabilidade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D47190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Nome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4159D9E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Data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C4C9D59" w14:textId="77777777" w:rsidR="00DC7227" w:rsidRPr="00D466CB" w:rsidRDefault="00DC7227" w:rsidP="009D201B">
            <w:pPr>
              <w:rPr>
                <w:rFonts w:ascii="Arial" w:hAnsi="Arial" w:cs="Arial"/>
                <w:bCs/>
              </w:rPr>
            </w:pPr>
            <w:r w:rsidRPr="00D466CB">
              <w:rPr>
                <w:rFonts w:ascii="Arial" w:hAnsi="Arial" w:cs="Arial"/>
              </w:rPr>
              <w:t>Assinatura</w:t>
            </w:r>
          </w:p>
        </w:tc>
      </w:tr>
      <w:tr w:rsidR="00DC7227" w:rsidRPr="00D466CB" w14:paraId="4ACF464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F874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color w:val="FF0000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Responsável pelo Projeto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D3BED" w14:textId="66850A90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Gabriel Felipe Jess Meira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0DF5E" w14:textId="55749A01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6051F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C7227" w:rsidRPr="00D466CB" w14:paraId="5D76D83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83810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bookmarkStart w:id="0" w:name="_Hlk167818492"/>
            <w:r w:rsidRPr="00D466CB">
              <w:rPr>
                <w:rFonts w:ascii="Arial" w:hAnsi="Arial" w:cs="Arial"/>
                <w:sz w:val="24"/>
                <w:szCs w:val="24"/>
              </w:rPr>
              <w:t>RQ (Representante da Qualidade)</w:t>
            </w:r>
            <w:bookmarkEnd w:id="0"/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B739C" w14:textId="1DC7EBA2" w:rsidR="00DC7227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Brunno Tatsuo Noda Bandeira da Cruz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118B" w14:textId="63B3EC2C" w:rsidR="00DC7227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0F4A9" w14:textId="77777777" w:rsidR="00DC7227" w:rsidRPr="00D466CB" w:rsidRDefault="00DC7227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1609C7B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511C6" w14:textId="0D8130B8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79791" w14:textId="7D41D39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Sidnei Henrique Reis dos Santos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E902F" w14:textId="12066008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5E3451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684815" w:rsidRPr="00D466CB" w14:paraId="48E9DCE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D5CDD0" w14:textId="3EA8FB81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D466CB">
              <w:rPr>
                <w:rFonts w:ascii="Arial" w:hAnsi="Arial" w:cs="Arial"/>
                <w:sz w:val="24"/>
                <w:szCs w:val="24"/>
              </w:rPr>
              <w:t>RQ (Representante da Qualidade)</w:t>
            </w:r>
          </w:p>
        </w:tc>
        <w:tc>
          <w:tcPr>
            <w:tcW w:w="30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9B19" w14:textId="31FC3325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Tiago Vieira Paulin</w:t>
            </w:r>
          </w:p>
        </w:tc>
        <w:tc>
          <w:tcPr>
            <w:tcW w:w="18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F5B6" w14:textId="59D90514" w:rsidR="00684815" w:rsidRPr="00D466CB" w:rsidRDefault="0044547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D466CB">
              <w:rPr>
                <w:rFonts w:ascii="Arial" w:hAnsi="Arial" w:cs="Arial"/>
                <w:sz w:val="24"/>
                <w:szCs w:val="24"/>
                <w:lang w:val="pt-BR"/>
              </w:rPr>
              <w:t>28/05/2024</w:t>
            </w:r>
          </w:p>
        </w:tc>
        <w:tc>
          <w:tcPr>
            <w:tcW w:w="2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E02AF" w14:textId="77777777" w:rsidR="00684815" w:rsidRPr="00D466CB" w:rsidRDefault="00684815" w:rsidP="009D201B">
            <w:pPr>
              <w:pStyle w:val="Tabletext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33511071" w14:textId="77777777" w:rsidR="00475F99" w:rsidRPr="00D466CB" w:rsidRDefault="00475F99" w:rsidP="00475F99">
      <w:pPr>
        <w:rPr>
          <w:rFonts w:ascii="Arial" w:hAnsi="Arial" w:cs="Arial"/>
          <w:b/>
        </w:rPr>
      </w:pPr>
      <w:r w:rsidRPr="00D466CB">
        <w:rPr>
          <w:rFonts w:ascii="Arial" w:hAnsi="Arial" w:cs="Arial"/>
        </w:rPr>
        <w:br w:type="page"/>
      </w:r>
      <w:r w:rsidRPr="00D466CB">
        <w:rPr>
          <w:rFonts w:ascii="Arial" w:hAnsi="Arial" w:cs="Arial"/>
          <w:b/>
        </w:rPr>
        <w:lastRenderedPageBreak/>
        <w:t>Índice</w:t>
      </w:r>
    </w:p>
    <w:p w14:paraId="47F098D1" w14:textId="77777777" w:rsidR="00EB2EEF" w:rsidRPr="00D466CB" w:rsidRDefault="00EB2EEF" w:rsidP="00475F99">
      <w:pPr>
        <w:rPr>
          <w:rFonts w:ascii="Arial" w:hAnsi="Arial" w:cs="Arial"/>
          <w:b/>
        </w:rPr>
      </w:pPr>
    </w:p>
    <w:p w14:paraId="742354A0" w14:textId="1AAFFC00" w:rsidR="0010193A" w:rsidRPr="00D466CB" w:rsidRDefault="00475F99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b/>
          <w:bCs/>
        </w:rPr>
        <w:fldChar w:fldCharType="begin"/>
      </w:r>
      <w:r w:rsidRPr="00D466CB">
        <w:rPr>
          <w:rFonts w:ascii="Arial" w:hAnsi="Arial" w:cs="Arial"/>
          <w:b/>
          <w:bCs/>
        </w:rPr>
        <w:instrText xml:space="preserve"> TOC \o "1-3" </w:instrText>
      </w:r>
      <w:r w:rsidRPr="00D466CB">
        <w:rPr>
          <w:rFonts w:ascii="Arial" w:hAnsi="Arial" w:cs="Arial"/>
          <w:b/>
          <w:bCs/>
        </w:rPr>
        <w:fldChar w:fldCharType="separate"/>
      </w:r>
      <w:r w:rsidR="0010193A" w:rsidRPr="00D466CB">
        <w:rPr>
          <w:rFonts w:ascii="Arial" w:hAnsi="Arial" w:cs="Arial"/>
          <w:noProof/>
        </w:rPr>
        <w:t>1. Introdução</w:t>
      </w:r>
      <w:r w:rsidR="0010193A" w:rsidRPr="00D466CB">
        <w:rPr>
          <w:rFonts w:ascii="Arial" w:hAnsi="Arial" w:cs="Arial"/>
          <w:noProof/>
        </w:rPr>
        <w:tab/>
      </w:r>
      <w:r w:rsidR="0010193A" w:rsidRPr="00D466CB">
        <w:rPr>
          <w:rFonts w:ascii="Arial" w:hAnsi="Arial" w:cs="Arial"/>
          <w:noProof/>
        </w:rPr>
        <w:fldChar w:fldCharType="begin"/>
      </w:r>
      <w:r w:rsidR="0010193A" w:rsidRPr="00D466CB">
        <w:rPr>
          <w:rFonts w:ascii="Arial" w:hAnsi="Arial" w:cs="Arial"/>
          <w:noProof/>
        </w:rPr>
        <w:instrText xml:space="preserve"> PAGEREF _Toc23367719 \h </w:instrText>
      </w:r>
      <w:r w:rsidR="0010193A" w:rsidRPr="00D466CB">
        <w:rPr>
          <w:rFonts w:ascii="Arial" w:hAnsi="Arial" w:cs="Arial"/>
          <w:noProof/>
        </w:rPr>
      </w:r>
      <w:r w:rsidR="0010193A"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3</w:t>
      </w:r>
      <w:r w:rsidR="0010193A" w:rsidRPr="00D466CB">
        <w:rPr>
          <w:rFonts w:ascii="Arial" w:hAnsi="Arial" w:cs="Arial"/>
          <w:noProof/>
        </w:rPr>
        <w:fldChar w:fldCharType="end"/>
      </w:r>
    </w:p>
    <w:p w14:paraId="0A728201" w14:textId="3966DBE3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1.1 Objetivo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_Toc23367720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65F207D9" w14:textId="5398BCA2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1.2 Referências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_Toc23367721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11240579" w14:textId="23A2D968" w:rsidR="0010193A" w:rsidRPr="00D466CB" w:rsidRDefault="0010193A">
      <w:pPr>
        <w:pStyle w:val="Sumrio2"/>
        <w:rPr>
          <w:rFonts w:ascii="Arial" w:hAnsi="Arial" w:cs="Arial"/>
          <w:noProof/>
          <w:sz w:val="24"/>
          <w:szCs w:val="24"/>
          <w:lang w:val="pt-BR" w:eastAsia="pt-BR"/>
        </w:rPr>
      </w:pPr>
      <w:r w:rsidRPr="00D466CB">
        <w:rPr>
          <w:rFonts w:ascii="Arial" w:hAnsi="Arial" w:cs="Arial"/>
          <w:noProof/>
          <w:sz w:val="24"/>
          <w:szCs w:val="24"/>
        </w:rPr>
        <w:t>1.3 Visão Geral</w:t>
      </w:r>
      <w:r w:rsidRPr="00D466CB">
        <w:rPr>
          <w:rFonts w:ascii="Arial" w:hAnsi="Arial" w:cs="Arial"/>
          <w:noProof/>
          <w:sz w:val="24"/>
          <w:szCs w:val="24"/>
        </w:rPr>
        <w:tab/>
      </w:r>
      <w:r w:rsidRPr="00D466CB">
        <w:rPr>
          <w:rFonts w:ascii="Arial" w:hAnsi="Arial" w:cs="Arial"/>
          <w:noProof/>
          <w:sz w:val="24"/>
          <w:szCs w:val="24"/>
        </w:rPr>
        <w:fldChar w:fldCharType="begin"/>
      </w:r>
      <w:r w:rsidRPr="00D466CB">
        <w:rPr>
          <w:rFonts w:ascii="Arial" w:hAnsi="Arial" w:cs="Arial"/>
          <w:noProof/>
          <w:sz w:val="24"/>
          <w:szCs w:val="24"/>
        </w:rPr>
        <w:instrText xml:space="preserve"> PAGEREF _Toc23367722 \h </w:instrText>
      </w:r>
      <w:r w:rsidRPr="00D466CB">
        <w:rPr>
          <w:rFonts w:ascii="Arial" w:hAnsi="Arial" w:cs="Arial"/>
          <w:noProof/>
          <w:sz w:val="24"/>
          <w:szCs w:val="24"/>
        </w:rPr>
      </w:r>
      <w:r w:rsidRPr="00D466CB">
        <w:rPr>
          <w:rFonts w:ascii="Arial" w:hAnsi="Arial" w:cs="Arial"/>
          <w:noProof/>
          <w:sz w:val="24"/>
          <w:szCs w:val="24"/>
        </w:rPr>
        <w:fldChar w:fldCharType="separate"/>
      </w:r>
      <w:r w:rsidR="00A76021">
        <w:rPr>
          <w:rFonts w:ascii="Arial" w:hAnsi="Arial" w:cs="Arial"/>
          <w:noProof/>
          <w:sz w:val="24"/>
          <w:szCs w:val="24"/>
        </w:rPr>
        <w:t>3</w:t>
      </w:r>
      <w:r w:rsidRPr="00D466CB">
        <w:rPr>
          <w:rFonts w:ascii="Arial" w:hAnsi="Arial" w:cs="Arial"/>
          <w:noProof/>
          <w:sz w:val="24"/>
          <w:szCs w:val="24"/>
        </w:rPr>
        <w:fldChar w:fldCharType="end"/>
      </w:r>
    </w:p>
    <w:p w14:paraId="2DF2AD2E" w14:textId="46247A8A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2. Documentação, Padrões e Diretrizes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_Toc23367723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51EA765B" w14:textId="79EE96CB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3. Plano de Avaliações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_Toc23367724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4</w:t>
      </w:r>
      <w:r w:rsidRPr="00D466CB">
        <w:rPr>
          <w:rFonts w:ascii="Arial" w:hAnsi="Arial" w:cs="Arial"/>
          <w:noProof/>
        </w:rPr>
        <w:fldChar w:fldCharType="end"/>
      </w:r>
    </w:p>
    <w:p w14:paraId="2ACB6730" w14:textId="37AE63C5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4. Registros de Qualidade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_Toc23367725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8426604" w14:textId="16AF1031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5. Definição das Não-Conformidades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_Toc23367726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06508F88" w14:textId="68B82ACD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>6. Processo de escalonamento</w:t>
      </w:r>
      <w:r w:rsidRPr="00D466CB">
        <w:rPr>
          <w:rFonts w:ascii="Arial" w:hAnsi="Arial" w:cs="Arial"/>
          <w:noProof/>
        </w:rPr>
        <w:tab/>
      </w:r>
      <w:r w:rsidRPr="00D466CB">
        <w:rPr>
          <w:rFonts w:ascii="Arial" w:hAnsi="Arial" w:cs="Arial"/>
          <w:noProof/>
        </w:rPr>
        <w:fldChar w:fldCharType="begin"/>
      </w:r>
      <w:r w:rsidRPr="00D466CB">
        <w:rPr>
          <w:rFonts w:ascii="Arial" w:hAnsi="Arial" w:cs="Arial"/>
          <w:noProof/>
        </w:rPr>
        <w:instrText xml:space="preserve"> PAGEREF _Toc23367727 \h </w:instrText>
      </w:r>
      <w:r w:rsidRPr="00D466CB">
        <w:rPr>
          <w:rFonts w:ascii="Arial" w:hAnsi="Arial" w:cs="Arial"/>
          <w:noProof/>
        </w:rPr>
      </w:r>
      <w:r w:rsidRPr="00D466CB">
        <w:rPr>
          <w:rFonts w:ascii="Arial" w:hAnsi="Arial" w:cs="Arial"/>
          <w:noProof/>
        </w:rPr>
        <w:fldChar w:fldCharType="separate"/>
      </w:r>
      <w:r w:rsidR="00A76021">
        <w:rPr>
          <w:rFonts w:ascii="Arial" w:hAnsi="Arial" w:cs="Arial"/>
          <w:noProof/>
        </w:rPr>
        <w:t>5</w:t>
      </w:r>
      <w:r w:rsidRPr="00D466CB">
        <w:rPr>
          <w:rFonts w:ascii="Arial" w:hAnsi="Arial" w:cs="Arial"/>
          <w:noProof/>
        </w:rPr>
        <w:fldChar w:fldCharType="end"/>
      </w:r>
    </w:p>
    <w:p w14:paraId="5B9F1358" w14:textId="77777777" w:rsidR="0010193A" w:rsidRPr="00D466CB" w:rsidRDefault="0010193A">
      <w:pPr>
        <w:pStyle w:val="Sumrio1"/>
        <w:tabs>
          <w:tab w:val="right" w:pos="9344"/>
        </w:tabs>
        <w:rPr>
          <w:rFonts w:ascii="Arial" w:hAnsi="Arial" w:cs="Arial"/>
          <w:noProof/>
        </w:rPr>
      </w:pPr>
      <w:r w:rsidRPr="00D466CB">
        <w:rPr>
          <w:rFonts w:ascii="Arial" w:hAnsi="Arial" w:cs="Arial"/>
          <w:noProof/>
        </w:rPr>
        <w:tab/>
      </w:r>
    </w:p>
    <w:p w14:paraId="00B606FE" w14:textId="77777777" w:rsidR="00475F99" w:rsidRPr="00D466CB" w:rsidRDefault="00475F99" w:rsidP="00C26106">
      <w:pPr>
        <w:pStyle w:val="Ttulo-TPL"/>
        <w:rPr>
          <w:sz w:val="24"/>
          <w:szCs w:val="24"/>
        </w:rPr>
      </w:pPr>
      <w:r w:rsidRPr="00D466CB">
        <w:rPr>
          <w:sz w:val="24"/>
          <w:szCs w:val="24"/>
        </w:rPr>
        <w:fldChar w:fldCharType="end"/>
      </w:r>
      <w:r w:rsidRPr="00D466CB">
        <w:rPr>
          <w:sz w:val="24"/>
          <w:szCs w:val="24"/>
        </w:rPr>
        <w:br w:type="page"/>
      </w:r>
      <w:bookmarkStart w:id="1" w:name="_Toc456598586"/>
      <w:bookmarkStart w:id="2" w:name="_Toc456600917"/>
      <w:bookmarkStart w:id="3" w:name="_Toc202836785"/>
      <w:bookmarkStart w:id="4" w:name="_Toc23367719"/>
      <w:r w:rsidR="0015386E" w:rsidRPr="005F3F6B">
        <w:rPr>
          <w:sz w:val="32"/>
          <w:szCs w:val="32"/>
        </w:rPr>
        <w:lastRenderedPageBreak/>
        <w:t xml:space="preserve">1. </w:t>
      </w:r>
      <w:r w:rsidRPr="005F3F6B">
        <w:rPr>
          <w:sz w:val="32"/>
          <w:szCs w:val="32"/>
        </w:rPr>
        <w:t>Introdução</w:t>
      </w:r>
      <w:bookmarkEnd w:id="1"/>
      <w:bookmarkEnd w:id="2"/>
      <w:bookmarkEnd w:id="3"/>
      <w:bookmarkEnd w:id="4"/>
    </w:p>
    <w:p w14:paraId="6236E097" w14:textId="77777777" w:rsidR="00746461" w:rsidRPr="003376C7" w:rsidRDefault="00746461" w:rsidP="004C2470">
      <w:pPr>
        <w:pStyle w:val="Comentario-TPL"/>
        <w:rPr>
          <w:lang w:val="pt-BR"/>
        </w:rPr>
      </w:pPr>
    </w:p>
    <w:p w14:paraId="6E52E209" w14:textId="77777777" w:rsidR="00475F99" w:rsidRPr="00D466CB" w:rsidRDefault="0015386E" w:rsidP="00121100">
      <w:pPr>
        <w:pStyle w:val="SubTitulo-TPL"/>
      </w:pPr>
      <w:bookmarkStart w:id="5" w:name="_Toc456598587"/>
      <w:bookmarkStart w:id="6" w:name="_Toc456600918"/>
      <w:bookmarkStart w:id="7" w:name="_Toc202836786"/>
      <w:bookmarkStart w:id="8" w:name="_Toc23367720"/>
      <w:r w:rsidRPr="00D466CB">
        <w:t xml:space="preserve">1.1 </w:t>
      </w:r>
      <w:r w:rsidR="00475F99" w:rsidRPr="00D466CB">
        <w:t>Objetivo</w:t>
      </w:r>
      <w:bookmarkEnd w:id="5"/>
      <w:bookmarkEnd w:id="6"/>
      <w:bookmarkEnd w:id="7"/>
      <w:bookmarkEnd w:id="8"/>
    </w:p>
    <w:p w14:paraId="061A2A49" w14:textId="54BC2DB9" w:rsidR="00445475" w:rsidRPr="00D466CB" w:rsidRDefault="00445475" w:rsidP="00DC7227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O objetivo deste plano de qualidade é definir os documentos e artefatos a serem avaliados para garantir e avaliar a qualidade do produto e do processo</w:t>
      </w:r>
      <w:r w:rsidR="003A07DA">
        <w:rPr>
          <w:rFonts w:ascii="Arial" w:hAnsi="Arial" w:cs="Arial"/>
        </w:rPr>
        <w:t xml:space="preserve"> de engenharia de requisitos </w:t>
      </w:r>
      <w:r w:rsidRPr="00D466CB">
        <w:rPr>
          <w:rFonts w:ascii="Arial" w:hAnsi="Arial" w:cs="Arial"/>
        </w:rPr>
        <w:t xml:space="preserve">referente </w:t>
      </w:r>
      <w:r w:rsidR="006816D2">
        <w:rPr>
          <w:rFonts w:ascii="Arial" w:hAnsi="Arial" w:cs="Arial"/>
        </w:rPr>
        <w:t>ao projeto Vegas Up</w:t>
      </w:r>
      <w:r w:rsidRPr="00D466CB">
        <w:rPr>
          <w:rFonts w:ascii="Arial" w:hAnsi="Arial" w:cs="Arial"/>
        </w:rPr>
        <w:t>.</w:t>
      </w:r>
    </w:p>
    <w:p w14:paraId="7DD20234" w14:textId="77777777" w:rsidR="00475F99" w:rsidRPr="00D466CB" w:rsidRDefault="0015386E" w:rsidP="00121100">
      <w:pPr>
        <w:pStyle w:val="SubTitulo-TPL"/>
      </w:pPr>
      <w:bookmarkStart w:id="9" w:name="_Toc456598589"/>
      <w:bookmarkStart w:id="10" w:name="_Toc456600920"/>
      <w:bookmarkStart w:id="11" w:name="_Toc202836788"/>
      <w:bookmarkStart w:id="12" w:name="_Toc23367721"/>
      <w:r w:rsidRPr="00D466CB">
        <w:t>1.</w:t>
      </w:r>
      <w:r w:rsidR="00746461" w:rsidRPr="00D466CB">
        <w:t>2</w:t>
      </w:r>
      <w:bookmarkStart w:id="13" w:name="_Toc456598590"/>
      <w:bookmarkStart w:id="14" w:name="_Toc456600921"/>
      <w:bookmarkStart w:id="15" w:name="_Toc202836789"/>
      <w:bookmarkEnd w:id="9"/>
      <w:bookmarkEnd w:id="10"/>
      <w:bookmarkEnd w:id="11"/>
      <w:r w:rsidRPr="00D466CB">
        <w:t xml:space="preserve"> </w:t>
      </w:r>
      <w:r w:rsidR="00475F99" w:rsidRPr="00D466CB">
        <w:t>Referências</w:t>
      </w:r>
      <w:bookmarkEnd w:id="12"/>
      <w:bookmarkEnd w:id="13"/>
      <w:bookmarkEnd w:id="14"/>
      <w:bookmarkEnd w:id="15"/>
    </w:p>
    <w:p w14:paraId="7CAB6E29" w14:textId="77777777" w:rsidR="00BD73E2" w:rsidRPr="00D466CB" w:rsidRDefault="00DC7227" w:rsidP="00DC7227">
      <w:pPr>
        <w:pStyle w:val="Corpodetexto"/>
        <w:ind w:left="708"/>
        <w:jc w:val="both"/>
        <w:rPr>
          <w:rFonts w:ascii="Arial" w:hAnsi="Arial" w:cs="Arial"/>
        </w:rPr>
      </w:pPr>
      <w:r w:rsidRPr="00D466CB">
        <w:rPr>
          <w:rFonts w:ascii="Arial" w:hAnsi="Arial" w:cs="Arial"/>
          <w:i/>
          <w:iCs/>
        </w:rPr>
        <w:t xml:space="preserve">Este tópico fornece uma lista de todos os documentos mencionados em outra parte no </w:t>
      </w:r>
      <w:r w:rsidRPr="00D466CB">
        <w:rPr>
          <w:rFonts w:ascii="Arial" w:hAnsi="Arial" w:cs="Arial"/>
          <w:b/>
          <w:i/>
          <w:iCs/>
        </w:rPr>
        <w:t>Plano de Garantia da Qualidade</w:t>
      </w:r>
      <w:r w:rsidRPr="00D466CB">
        <w:rPr>
          <w:rFonts w:ascii="Arial" w:hAnsi="Arial" w:cs="Arial"/>
          <w:i/>
          <w:iCs/>
        </w:rPr>
        <w:t>, indicando o local de armazenamento,</w:t>
      </w:r>
      <w:r w:rsidRPr="00D466CB">
        <w:rPr>
          <w:rFonts w:ascii="Arial" w:hAnsi="Arial" w:cs="Arial"/>
          <w:b/>
          <w:i/>
          <w:iCs/>
        </w:rPr>
        <w:t xml:space="preserve"> </w:t>
      </w:r>
      <w:r w:rsidRPr="00D466CB">
        <w:rPr>
          <w:rFonts w:ascii="Arial" w:hAnsi="Arial" w:cs="Arial"/>
          <w:i/>
          <w:iCs/>
        </w:rPr>
        <w:t>e que será base para a elaboração das atividades estabelecidas</w:t>
      </w:r>
      <w:r w:rsidRPr="00D466CB">
        <w:rPr>
          <w:rFonts w:ascii="Arial" w:hAnsi="Arial" w:cs="Arial"/>
        </w:rPr>
        <w:t xml:space="preserve">. </w:t>
      </w:r>
      <w:r w:rsidRPr="00D466CB">
        <w:rPr>
          <w:rFonts w:ascii="Arial" w:hAnsi="Arial" w:cs="Arial"/>
          <w:i/>
          <w:iCs/>
        </w:rPr>
        <w:t>Inclui:</w:t>
      </w:r>
    </w:p>
    <w:p w14:paraId="57AE230A" w14:textId="77777777" w:rsidR="00DC7227" w:rsidRPr="00D466CB" w:rsidRDefault="00DC7227" w:rsidP="00DC7227">
      <w:pPr>
        <w:pStyle w:val="Corpodetexto"/>
        <w:jc w:val="both"/>
        <w:rPr>
          <w:rFonts w:ascii="Arial" w:hAnsi="Arial" w:cs="Arial"/>
          <w:lang w:eastAsia="en-US"/>
        </w:rPr>
      </w:pPr>
    </w:p>
    <w:tbl>
      <w:tblPr>
        <w:tblW w:w="9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8"/>
        <w:gridCol w:w="5695"/>
        <w:gridCol w:w="1403"/>
      </w:tblGrid>
      <w:tr w:rsidR="00DC7227" w:rsidRPr="00D466CB" w14:paraId="4BE4FA6D" w14:textId="77777777">
        <w:trPr>
          <w:trHeight w:val="358"/>
        </w:trPr>
        <w:tc>
          <w:tcPr>
            <w:tcW w:w="2708" w:type="dxa"/>
            <w:shd w:val="clear" w:color="auto" w:fill="BFBFBF"/>
          </w:tcPr>
          <w:p w14:paraId="4E83121F" w14:textId="77777777" w:rsidR="00DC7227" w:rsidRPr="00D466CB" w:rsidRDefault="00DC7227" w:rsidP="004C2470">
            <w:pPr>
              <w:pStyle w:val="InfoBlue"/>
            </w:pPr>
            <w:r w:rsidRPr="00D466CB">
              <w:t>Documento</w:t>
            </w:r>
          </w:p>
        </w:tc>
        <w:tc>
          <w:tcPr>
            <w:tcW w:w="5695" w:type="dxa"/>
            <w:shd w:val="clear" w:color="auto" w:fill="BFBFBF"/>
          </w:tcPr>
          <w:p w14:paraId="155B00C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Local de Armazenamento</w:t>
            </w:r>
          </w:p>
        </w:tc>
        <w:tc>
          <w:tcPr>
            <w:tcW w:w="1403" w:type="dxa"/>
            <w:shd w:val="clear" w:color="auto" w:fill="BFBFBF"/>
          </w:tcPr>
          <w:p w14:paraId="5F39EA79" w14:textId="77777777" w:rsidR="00DC7227" w:rsidRPr="00D466CB" w:rsidRDefault="00DC7227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</w:t>
            </w:r>
          </w:p>
        </w:tc>
      </w:tr>
      <w:tr w:rsidR="00DC7227" w:rsidRPr="00D466CB" w14:paraId="4D9EBAB7" w14:textId="77777777">
        <w:trPr>
          <w:trHeight w:val="612"/>
        </w:trPr>
        <w:tc>
          <w:tcPr>
            <w:tcW w:w="2708" w:type="dxa"/>
            <w:vAlign w:val="center"/>
          </w:tcPr>
          <w:p w14:paraId="2A67F29A" w14:textId="295F18C5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Plano de Garantia de Qualidade</w:t>
            </w:r>
          </w:p>
        </w:tc>
        <w:tc>
          <w:tcPr>
            <w:tcW w:w="5695" w:type="dxa"/>
            <w:vAlign w:val="center"/>
          </w:tcPr>
          <w:p w14:paraId="70D2D0F7" w14:textId="27B0063E" w:rsidR="00DC7227" w:rsidRPr="003376C7" w:rsidRDefault="004C2470" w:rsidP="004C2470">
            <w:pPr>
              <w:pStyle w:val="InfoBlue"/>
              <w:rPr>
                <w:lang w:val="pt-BR"/>
              </w:rPr>
            </w:pPr>
            <w:r w:rsidRPr="003376C7">
              <w:rPr>
                <w:lang w:val="pt-BR"/>
              </w:rPr>
              <w:t>https://github.com/gabrielfjmeira/VegasUp/tree/main/Plano%20de%20Garantia%20de%20Qualidade%20-%20Vegas%20Up</w:t>
            </w:r>
          </w:p>
        </w:tc>
        <w:tc>
          <w:tcPr>
            <w:tcW w:w="1403" w:type="dxa"/>
            <w:vAlign w:val="center"/>
          </w:tcPr>
          <w:p w14:paraId="62A77775" w14:textId="6A760163" w:rsidR="00DC7227" w:rsidRPr="00D466CB" w:rsidRDefault="004C2470" w:rsidP="004C2470">
            <w:pPr>
              <w:pStyle w:val="InfoBlue"/>
              <w:ind w:left="0"/>
            </w:pPr>
            <w:r w:rsidRPr="003376C7">
              <w:rPr>
                <w:lang w:val="pt-BR"/>
              </w:rPr>
              <w:t xml:space="preserve">       </w:t>
            </w:r>
            <w:r w:rsidR="00EB41A0" w:rsidRPr="00D466CB">
              <w:t>1.0</w:t>
            </w:r>
          </w:p>
        </w:tc>
      </w:tr>
      <w:tr w:rsidR="00DC7227" w:rsidRPr="00D466CB" w14:paraId="0D6AF431" w14:textId="77777777">
        <w:trPr>
          <w:trHeight w:val="880"/>
        </w:trPr>
        <w:tc>
          <w:tcPr>
            <w:tcW w:w="2708" w:type="dxa"/>
            <w:vAlign w:val="center"/>
          </w:tcPr>
          <w:p w14:paraId="5D6DD7F2" w14:textId="174699B2" w:rsidR="00DC7227" w:rsidRPr="00D466CB" w:rsidRDefault="00EB41A0" w:rsidP="00BB5BAF">
            <w:pPr>
              <w:pStyle w:val="Corpodetexto"/>
              <w:jc w:val="both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5695" w:type="dxa"/>
            <w:vAlign w:val="center"/>
          </w:tcPr>
          <w:p w14:paraId="5A02341B" w14:textId="6E5B83A4" w:rsidR="00DC7227" w:rsidRPr="00D466CB" w:rsidRDefault="00386A26" w:rsidP="00386A26">
            <w:pPr>
              <w:pStyle w:val="Corpodetexto"/>
              <w:jc w:val="center"/>
              <w:rPr>
                <w:rFonts w:ascii="Arial" w:hAnsi="Arial" w:cs="Arial"/>
                <w:lang w:eastAsia="en-US"/>
              </w:rPr>
            </w:pPr>
            <w:r w:rsidRPr="00386A26">
              <w:rPr>
                <w:rFonts w:ascii="Arial" w:hAnsi="Arial" w:cs="Arial"/>
                <w:lang w:eastAsia="en-US"/>
              </w:rPr>
              <w:t>https://github.com/gabrielfjmeira/VegasUp/blob/main/Artefatos%20-%20Vegas%20Up/Planilha%20de%20Requisitos%20-%20Vegas%20Up.docx</w:t>
            </w:r>
          </w:p>
        </w:tc>
        <w:tc>
          <w:tcPr>
            <w:tcW w:w="1403" w:type="dxa"/>
            <w:vAlign w:val="center"/>
          </w:tcPr>
          <w:p w14:paraId="2195DDCE" w14:textId="350AA768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DC7227" w:rsidRPr="00D466CB" w14:paraId="3D65D984" w14:textId="77777777">
        <w:trPr>
          <w:trHeight w:val="880"/>
        </w:trPr>
        <w:tc>
          <w:tcPr>
            <w:tcW w:w="2708" w:type="dxa"/>
            <w:vAlign w:val="center"/>
          </w:tcPr>
          <w:p w14:paraId="5B26B2CC" w14:textId="51964087" w:rsidR="00DC7227" w:rsidRPr="00D466CB" w:rsidRDefault="00EB41A0" w:rsidP="00EB41A0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Matriz de Rastreabilidade</w:t>
            </w:r>
          </w:p>
        </w:tc>
        <w:tc>
          <w:tcPr>
            <w:tcW w:w="5695" w:type="dxa"/>
            <w:vAlign w:val="center"/>
          </w:tcPr>
          <w:p w14:paraId="76A62262" w14:textId="352A4590" w:rsidR="00DC7227" w:rsidRPr="00D466CB" w:rsidRDefault="00386A26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86A26">
              <w:rPr>
                <w:rFonts w:ascii="Arial" w:hAnsi="Arial" w:cs="Arial"/>
              </w:rPr>
              <w:t>https://github.com/gabrielfjmeira/VegasUp/blob/main/Artefatos%20-%20Vegas%20Up/Matriz%20de%20Rastreabilidade%20-%20Vegas%20Up.docx</w:t>
            </w:r>
          </w:p>
        </w:tc>
        <w:tc>
          <w:tcPr>
            <w:tcW w:w="1403" w:type="dxa"/>
            <w:vAlign w:val="center"/>
          </w:tcPr>
          <w:p w14:paraId="5E82077B" w14:textId="1403B9A1" w:rsidR="00DC7227" w:rsidRPr="00D466CB" w:rsidRDefault="00EB41A0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1.0</w:t>
            </w:r>
          </w:p>
        </w:tc>
      </w:tr>
      <w:tr w:rsidR="007C505F" w:rsidRPr="00D466CB" w14:paraId="19FA8F9C" w14:textId="77777777">
        <w:trPr>
          <w:trHeight w:val="880"/>
        </w:trPr>
        <w:tc>
          <w:tcPr>
            <w:tcW w:w="2708" w:type="dxa"/>
            <w:vAlign w:val="center"/>
          </w:tcPr>
          <w:p w14:paraId="358B93CF" w14:textId="7E9097AD" w:rsidR="007C505F" w:rsidRPr="00D466CB" w:rsidRDefault="007C505F" w:rsidP="00EB41A0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Mapeamento To Be</w:t>
            </w:r>
          </w:p>
        </w:tc>
        <w:tc>
          <w:tcPr>
            <w:tcW w:w="5695" w:type="dxa"/>
            <w:vAlign w:val="center"/>
          </w:tcPr>
          <w:p w14:paraId="46B24F08" w14:textId="63F5BC09" w:rsidR="007C505F" w:rsidRPr="00386A26" w:rsidRDefault="00672143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672143">
              <w:rPr>
                <w:rFonts w:ascii="Arial" w:hAnsi="Arial" w:cs="Arial"/>
              </w:rPr>
              <w:t>https://github.com/gabrielfjmeira/VegasUp/blob/main/Artefatos%20-%20Vegas%20Up/DESENVOLVIMENTO_DE_SOFTWARE_-_VEGASON%20-%20TO_BE.bpm</w:t>
            </w:r>
          </w:p>
        </w:tc>
        <w:tc>
          <w:tcPr>
            <w:tcW w:w="1403" w:type="dxa"/>
            <w:vAlign w:val="center"/>
          </w:tcPr>
          <w:p w14:paraId="418EAFC9" w14:textId="53D12A85" w:rsidR="007C505F" w:rsidRPr="00D466CB" w:rsidRDefault="007C505F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  <w:tr w:rsidR="000F0237" w:rsidRPr="00D466CB" w14:paraId="3002BBB5" w14:textId="77777777">
        <w:trPr>
          <w:trHeight w:val="880"/>
        </w:trPr>
        <w:tc>
          <w:tcPr>
            <w:tcW w:w="2708" w:type="dxa"/>
            <w:vAlign w:val="center"/>
          </w:tcPr>
          <w:p w14:paraId="31763A8C" w14:textId="10A1EFF2" w:rsidR="000F0237" w:rsidRPr="00D466CB" w:rsidRDefault="003376C7" w:rsidP="000F0237">
            <w:pPr>
              <w:pStyle w:val="Corpodetex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de processo Vegason</w:t>
            </w:r>
          </w:p>
        </w:tc>
        <w:tc>
          <w:tcPr>
            <w:tcW w:w="5695" w:type="dxa"/>
            <w:vAlign w:val="center"/>
          </w:tcPr>
          <w:p w14:paraId="1FB0D6BE" w14:textId="2EBF8926" w:rsidR="000F0237" w:rsidRPr="00D466CB" w:rsidRDefault="003376C7" w:rsidP="00BB5BAF">
            <w:pPr>
              <w:pStyle w:val="Corpodetexto"/>
              <w:jc w:val="center"/>
              <w:rPr>
                <w:rFonts w:ascii="Arial" w:hAnsi="Arial" w:cs="Arial"/>
              </w:rPr>
            </w:pPr>
            <w:r w:rsidRPr="003376C7">
              <w:rPr>
                <w:rFonts w:ascii="Arial" w:hAnsi="Arial" w:cs="Arial"/>
              </w:rPr>
              <w:t>https://github.com/gabrielfjmeira/VegasUp/blob/main/Artefatos%20-%20Vegas%20Up/Especificação%20de%20processo%20Vegason-v.1.3.docx</w:t>
            </w:r>
          </w:p>
        </w:tc>
        <w:tc>
          <w:tcPr>
            <w:tcW w:w="1403" w:type="dxa"/>
            <w:vAlign w:val="center"/>
          </w:tcPr>
          <w:p w14:paraId="5E2AEE3E" w14:textId="2CB4CA41" w:rsidR="000F0237" w:rsidRPr="00D466CB" w:rsidRDefault="003376C7" w:rsidP="00EB41A0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3376C7" w:rsidRPr="00D466CB" w14:paraId="1B231066" w14:textId="77777777">
        <w:trPr>
          <w:trHeight w:val="880"/>
        </w:trPr>
        <w:tc>
          <w:tcPr>
            <w:tcW w:w="2708" w:type="dxa"/>
            <w:vAlign w:val="center"/>
          </w:tcPr>
          <w:p w14:paraId="44187441" w14:textId="77777777" w:rsidR="003376C7" w:rsidRPr="000F0237" w:rsidRDefault="003376C7" w:rsidP="003376C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 xml:space="preserve">Checklist de Avaliação </w:t>
            </w:r>
          </w:p>
          <w:p w14:paraId="36B5CBEB" w14:textId="7930AC77" w:rsidR="003376C7" w:rsidRPr="000F0237" w:rsidRDefault="003376C7" w:rsidP="003376C7">
            <w:pPr>
              <w:pStyle w:val="Corpodetexto"/>
              <w:rPr>
                <w:rFonts w:ascii="Arial" w:hAnsi="Arial" w:cs="Arial"/>
              </w:rPr>
            </w:pPr>
            <w:r w:rsidRPr="000F0237">
              <w:rPr>
                <w:rFonts w:ascii="Arial" w:hAnsi="Arial" w:cs="Arial"/>
              </w:rPr>
              <w:t>Engenharia de Requisitos</w:t>
            </w:r>
          </w:p>
        </w:tc>
        <w:tc>
          <w:tcPr>
            <w:tcW w:w="5695" w:type="dxa"/>
            <w:vAlign w:val="center"/>
          </w:tcPr>
          <w:p w14:paraId="775CD23B" w14:textId="5B553CAD" w:rsidR="003376C7" w:rsidRPr="007A31DC" w:rsidRDefault="003376C7" w:rsidP="003376C7">
            <w:pPr>
              <w:pStyle w:val="Corpodetexto"/>
              <w:jc w:val="center"/>
              <w:rPr>
                <w:rFonts w:ascii="Arial" w:hAnsi="Arial" w:cs="Arial"/>
              </w:rPr>
            </w:pPr>
            <w:r w:rsidRPr="007A31DC">
              <w:rPr>
                <w:rFonts w:ascii="Arial" w:hAnsi="Arial" w:cs="Arial"/>
              </w:rPr>
              <w:t>https://github.com/gabrielfjmeira/VegasUp/blob/main/Checklist%20-%20Vegas%20Up/checklist_qualidade_engenharia_de_requisitos.html</w:t>
            </w:r>
          </w:p>
        </w:tc>
        <w:tc>
          <w:tcPr>
            <w:tcW w:w="1403" w:type="dxa"/>
            <w:vAlign w:val="center"/>
          </w:tcPr>
          <w:p w14:paraId="3EFA15CC" w14:textId="7005A4F7" w:rsidR="003376C7" w:rsidRDefault="003376C7" w:rsidP="003376C7">
            <w:pPr>
              <w:pStyle w:val="Corpodetex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</w:tr>
    </w:tbl>
    <w:p w14:paraId="07568302" w14:textId="77777777" w:rsidR="00746461" w:rsidRPr="00D466CB" w:rsidRDefault="00746461" w:rsidP="00746461">
      <w:pPr>
        <w:pStyle w:val="Corpodetexto"/>
        <w:rPr>
          <w:rFonts w:ascii="Arial" w:hAnsi="Arial" w:cs="Arial"/>
          <w:lang w:eastAsia="en-US"/>
        </w:rPr>
      </w:pPr>
    </w:p>
    <w:p w14:paraId="1CECA657" w14:textId="77777777" w:rsidR="00475F99" w:rsidRPr="00D466CB" w:rsidRDefault="0015386E" w:rsidP="00121100">
      <w:pPr>
        <w:pStyle w:val="SubTitulo-TPL"/>
      </w:pPr>
      <w:bookmarkStart w:id="16" w:name="_Toc456598591"/>
      <w:bookmarkStart w:id="17" w:name="_Toc456600922"/>
      <w:bookmarkStart w:id="18" w:name="_Toc202836790"/>
      <w:bookmarkStart w:id="19" w:name="_Toc23367722"/>
      <w:r w:rsidRPr="00D466CB">
        <w:t>1.</w:t>
      </w:r>
      <w:r w:rsidR="00614555" w:rsidRPr="00D466CB">
        <w:t>3</w:t>
      </w:r>
      <w:r w:rsidRPr="00D466CB">
        <w:t xml:space="preserve"> </w:t>
      </w:r>
      <w:r w:rsidR="00475F99" w:rsidRPr="00D466CB">
        <w:t>Visão Geral</w:t>
      </w:r>
      <w:bookmarkEnd w:id="16"/>
      <w:bookmarkEnd w:id="17"/>
      <w:bookmarkEnd w:id="18"/>
      <w:bookmarkEnd w:id="19"/>
    </w:p>
    <w:p w14:paraId="08006EDB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Neste plano temos os documentos, os padrões e diretrizes especificados na seção 2. </w:t>
      </w:r>
    </w:p>
    <w:p w14:paraId="13A9708C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Com o versionamento de cada documentação e guia utilizado.</w:t>
      </w:r>
    </w:p>
    <w:p w14:paraId="0FF0E340" w14:textId="653F157A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lastRenderedPageBreak/>
        <w:t>Na seção 3, o plano de avaliação está especificado com as datas e os artefatos a serem avaliados nas auditorias.</w:t>
      </w:r>
    </w:p>
    <w:p w14:paraId="58CEE16F" w14:textId="70B7F308" w:rsidR="00EB41A0" w:rsidRPr="003376C7" w:rsidRDefault="00EB41A0" w:rsidP="00EB41A0">
      <w:pPr>
        <w:pStyle w:val="Corpodetexto"/>
        <w:ind w:left="708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O link do repositório que irá armazenar todos os artefatos referente a este plano de qualidade.</w:t>
      </w:r>
      <w:r w:rsidRPr="003376C7">
        <w:rPr>
          <w:rFonts w:ascii="Arial" w:hAnsi="Arial" w:cs="Arial"/>
          <w:iCs/>
          <w:lang w:eastAsia="en-US"/>
        </w:rPr>
        <w:br/>
      </w:r>
      <w:r w:rsidRPr="003376C7">
        <w:rPr>
          <w:rFonts w:ascii="Arial" w:hAnsi="Arial" w:cs="Arial"/>
          <w:iCs/>
          <w:lang w:eastAsia="en-US"/>
        </w:rPr>
        <w:br/>
        <w:t xml:space="preserve">Na seção 5, as não conformidades estão sendo especificadas para que posteriormente </w:t>
      </w:r>
    </w:p>
    <w:p w14:paraId="13AB46A7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possam ser utilizadas nas audiorias de qualidade.</w:t>
      </w:r>
    </w:p>
    <w:p w14:paraId="2CC23AA7" w14:textId="77777777" w:rsidR="00EB41A0" w:rsidRPr="003376C7" w:rsidRDefault="00EB41A0" w:rsidP="00EB41A0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Por fim, na seção 6, está o contato para o responsável do escalonamento, se </w:t>
      </w:r>
    </w:p>
    <w:p w14:paraId="22AC8372" w14:textId="63258836" w:rsidR="00EB41A0" w:rsidRPr="003376C7" w:rsidRDefault="00EB41A0" w:rsidP="00344FB7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Necessário</w:t>
      </w:r>
    </w:p>
    <w:p w14:paraId="012D17B6" w14:textId="77777777" w:rsidR="00EB41A0" w:rsidRPr="003376C7" w:rsidRDefault="00EB41A0" w:rsidP="00EB41A0">
      <w:pPr>
        <w:pStyle w:val="Corpodetexto"/>
        <w:ind w:left="708"/>
        <w:rPr>
          <w:rFonts w:ascii="Arial" w:hAnsi="Arial" w:cs="Arial"/>
          <w:lang w:eastAsia="en-US"/>
        </w:rPr>
      </w:pPr>
    </w:p>
    <w:p w14:paraId="67001893" w14:textId="77777777" w:rsidR="007C367A" w:rsidRPr="005F3F6B" w:rsidRDefault="007C367A" w:rsidP="007C367A">
      <w:pPr>
        <w:pStyle w:val="Ttulo-TPL"/>
        <w:rPr>
          <w:sz w:val="32"/>
          <w:szCs w:val="32"/>
        </w:rPr>
      </w:pPr>
      <w:bookmarkStart w:id="20" w:name="_Toc202836795"/>
      <w:bookmarkStart w:id="21" w:name="_Toc208473846"/>
      <w:bookmarkStart w:id="22" w:name="_Toc23367723"/>
      <w:r w:rsidRPr="005F3F6B">
        <w:rPr>
          <w:sz w:val="32"/>
          <w:szCs w:val="32"/>
        </w:rPr>
        <w:t>2. Documentação</w:t>
      </w:r>
      <w:bookmarkEnd w:id="20"/>
      <w:r w:rsidRPr="005F3F6B">
        <w:rPr>
          <w:sz w:val="32"/>
          <w:szCs w:val="32"/>
        </w:rPr>
        <w:t>, Padrões e Diretrizes</w:t>
      </w:r>
      <w:bookmarkEnd w:id="21"/>
      <w:bookmarkEnd w:id="22"/>
    </w:p>
    <w:p w14:paraId="09BB9CB1" w14:textId="0E623E5A" w:rsidR="00DC7227" w:rsidRPr="003376C7" w:rsidRDefault="00DC7227" w:rsidP="004C2470">
      <w:pPr>
        <w:pStyle w:val="InfoBlue"/>
        <w:rPr>
          <w:lang w:val="pt-BR"/>
        </w:rPr>
      </w:pPr>
      <w:r w:rsidRPr="003376C7">
        <w:rPr>
          <w:lang w:val="pt-BR"/>
        </w:rPr>
        <w:t xml:space="preserve">Esta seção descreve a documentação, padrões e diretrizes utilizadas no desenvolvimento do projeto </w:t>
      </w:r>
      <w:r w:rsidR="00EB41A0" w:rsidRPr="003376C7">
        <w:rPr>
          <w:lang w:val="pt-BR"/>
        </w:rPr>
        <w:t>Vegas Up</w:t>
      </w:r>
      <w:r w:rsidRPr="003376C7">
        <w:rPr>
          <w:lang w:val="pt-BR"/>
        </w:rPr>
        <w:t>, para atender aos objetivos de qualidade estabelecidos para este projeto.</w:t>
      </w:r>
    </w:p>
    <w:p w14:paraId="7D76EB3E" w14:textId="77777777" w:rsidR="00EE6C5C" w:rsidRPr="003376C7" w:rsidRDefault="00EE6C5C" w:rsidP="00EE6C5C">
      <w:pPr>
        <w:pStyle w:val="Corpodetexto"/>
        <w:rPr>
          <w:rFonts w:ascii="Arial" w:hAnsi="Arial" w:cs="Arial"/>
          <w:lang w:eastAsia="en-US"/>
        </w:rPr>
      </w:pPr>
    </w:p>
    <w:tbl>
      <w:tblPr>
        <w:tblW w:w="965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4271"/>
      </w:tblGrid>
      <w:tr w:rsidR="004E3B70" w:rsidRPr="00D466CB" w14:paraId="54CDEF29" w14:textId="77777777">
        <w:trPr>
          <w:trHeight w:val="377"/>
        </w:trPr>
        <w:tc>
          <w:tcPr>
            <w:tcW w:w="5387" w:type="dxa"/>
            <w:shd w:val="clear" w:color="auto" w:fill="BFBFBF"/>
          </w:tcPr>
          <w:p w14:paraId="562BAB8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Documento</w:t>
            </w:r>
          </w:p>
        </w:tc>
        <w:tc>
          <w:tcPr>
            <w:tcW w:w="4271" w:type="dxa"/>
            <w:shd w:val="clear" w:color="auto" w:fill="BFBFBF"/>
          </w:tcPr>
          <w:p w14:paraId="64601336" w14:textId="77777777" w:rsidR="004E3B70" w:rsidRPr="00D466CB" w:rsidRDefault="004E3B70" w:rsidP="00752B23">
            <w:pPr>
              <w:pStyle w:val="Corpodetexto"/>
              <w:ind w:left="360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 xml:space="preserve">Versão </w:t>
            </w:r>
          </w:p>
        </w:tc>
      </w:tr>
      <w:tr w:rsidR="00DC7227" w:rsidRPr="00D466CB" w14:paraId="1B0FCB53" w14:textId="77777777">
        <w:trPr>
          <w:trHeight w:val="377"/>
        </w:trPr>
        <w:tc>
          <w:tcPr>
            <w:tcW w:w="5387" w:type="dxa"/>
          </w:tcPr>
          <w:p w14:paraId="7B5CCAFD" w14:textId="0D5E7551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Template do Plano de Garantia de Qualidade</w:t>
            </w:r>
          </w:p>
        </w:tc>
        <w:tc>
          <w:tcPr>
            <w:tcW w:w="4271" w:type="dxa"/>
          </w:tcPr>
          <w:p w14:paraId="31E4369C" w14:textId="1C64CA9B" w:rsidR="00DC7227" w:rsidRPr="00D466CB" w:rsidRDefault="00EB41A0" w:rsidP="009333ED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DC7227" w:rsidRPr="00D466CB" w14:paraId="1224AA7A" w14:textId="77777777">
        <w:trPr>
          <w:trHeight w:val="377"/>
        </w:trPr>
        <w:tc>
          <w:tcPr>
            <w:tcW w:w="5387" w:type="dxa"/>
          </w:tcPr>
          <w:p w14:paraId="47F80206" w14:textId="105E4924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Template da Planilha de Requisitos</w:t>
            </w:r>
          </w:p>
        </w:tc>
        <w:tc>
          <w:tcPr>
            <w:tcW w:w="4271" w:type="dxa"/>
          </w:tcPr>
          <w:p w14:paraId="107275FA" w14:textId="3E30D1E6" w:rsidR="00DC7227" w:rsidRPr="00D466CB" w:rsidRDefault="00EB41A0" w:rsidP="009D201B">
            <w:pPr>
              <w:pStyle w:val="Corpodetexto"/>
              <w:rPr>
                <w:rFonts w:ascii="Arial" w:hAnsi="Arial" w:cs="Arial"/>
              </w:rPr>
            </w:pPr>
            <w:r w:rsidRPr="00D466CB">
              <w:rPr>
                <w:rFonts w:ascii="Arial" w:hAnsi="Arial" w:cs="Arial"/>
              </w:rPr>
              <w:t>Versão 1.0</w:t>
            </w:r>
          </w:p>
        </w:tc>
      </w:tr>
      <w:tr w:rsidR="00DC7227" w:rsidRPr="00D466CB" w14:paraId="721481DA" w14:textId="77777777">
        <w:trPr>
          <w:trHeight w:val="443"/>
        </w:trPr>
        <w:tc>
          <w:tcPr>
            <w:tcW w:w="5387" w:type="dxa"/>
          </w:tcPr>
          <w:p w14:paraId="23ACB5B5" w14:textId="7FAC35ED" w:rsidR="00DC7227" w:rsidRPr="00D466CB" w:rsidRDefault="00EB41A0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Template da Matriz de Rastreabilidade</w:t>
            </w:r>
          </w:p>
        </w:tc>
        <w:tc>
          <w:tcPr>
            <w:tcW w:w="4271" w:type="dxa"/>
          </w:tcPr>
          <w:p w14:paraId="33C39AC0" w14:textId="0E39CA21" w:rsidR="00DC7227" w:rsidRPr="00D466CB" w:rsidRDefault="00EB41A0" w:rsidP="009D201B">
            <w:pPr>
              <w:pStyle w:val="Corpodetexto"/>
              <w:rPr>
                <w:rFonts w:ascii="Arial" w:hAnsi="Arial" w:cs="Arial"/>
                <w:highlight w:val="yellow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Versão 1.0</w:t>
            </w:r>
          </w:p>
        </w:tc>
      </w:tr>
      <w:tr w:rsidR="00EB41A0" w:rsidRPr="00D466CB" w14:paraId="012D40F9" w14:textId="77777777">
        <w:trPr>
          <w:trHeight w:val="443"/>
        </w:trPr>
        <w:tc>
          <w:tcPr>
            <w:tcW w:w="5387" w:type="dxa"/>
          </w:tcPr>
          <w:p w14:paraId="17C67AB0" w14:textId="17E7E190" w:rsidR="00EB41A0" w:rsidRPr="003376C7" w:rsidRDefault="00EB41A0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 w:rsidRPr="003376C7">
              <w:rPr>
                <w:sz w:val="24"/>
                <w:szCs w:val="24"/>
                <w:lang w:val="pt-BR"/>
              </w:rPr>
              <w:t>Template da Planilha de Não Conformidades</w:t>
            </w:r>
          </w:p>
        </w:tc>
        <w:tc>
          <w:tcPr>
            <w:tcW w:w="4271" w:type="dxa"/>
          </w:tcPr>
          <w:p w14:paraId="345D7A65" w14:textId="3B65698E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EB41A0" w:rsidRPr="00D466CB" w14:paraId="068D5B06" w14:textId="77777777">
        <w:trPr>
          <w:trHeight w:val="443"/>
        </w:trPr>
        <w:tc>
          <w:tcPr>
            <w:tcW w:w="5387" w:type="dxa"/>
          </w:tcPr>
          <w:p w14:paraId="4022407D" w14:textId="35C50A1C" w:rsidR="00EB41A0" w:rsidRPr="003376C7" w:rsidRDefault="00EB41A0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 w:rsidRPr="003376C7">
              <w:rPr>
                <w:sz w:val="24"/>
                <w:szCs w:val="24"/>
                <w:lang w:val="pt-BR"/>
              </w:rPr>
              <w:t>Template de Registro de Avaliação de Qualidade</w:t>
            </w:r>
          </w:p>
        </w:tc>
        <w:tc>
          <w:tcPr>
            <w:tcW w:w="4271" w:type="dxa"/>
          </w:tcPr>
          <w:p w14:paraId="7D10BF71" w14:textId="6321A1DF" w:rsidR="00EB41A0" w:rsidRPr="00247868" w:rsidRDefault="00EB41A0" w:rsidP="00247868">
            <w:pPr>
              <w:pStyle w:val="InfoBlue"/>
              <w:ind w:left="0"/>
              <w:rPr>
                <w:sz w:val="24"/>
                <w:szCs w:val="24"/>
              </w:rPr>
            </w:pPr>
            <w:r w:rsidRPr="00247868">
              <w:rPr>
                <w:sz w:val="24"/>
                <w:szCs w:val="24"/>
              </w:rPr>
              <w:t>Versão 1.0</w:t>
            </w:r>
          </w:p>
        </w:tc>
      </w:tr>
      <w:tr w:rsidR="008D746C" w:rsidRPr="00D466CB" w14:paraId="60F99E0A" w14:textId="77777777">
        <w:trPr>
          <w:trHeight w:val="443"/>
        </w:trPr>
        <w:tc>
          <w:tcPr>
            <w:tcW w:w="5387" w:type="dxa"/>
          </w:tcPr>
          <w:p w14:paraId="1EF0B822" w14:textId="0351B0B2" w:rsidR="008D746C" w:rsidRPr="003376C7" w:rsidRDefault="008D746C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Template Modelo de Especificalçao de Processo</w:t>
            </w:r>
          </w:p>
        </w:tc>
        <w:tc>
          <w:tcPr>
            <w:tcW w:w="4271" w:type="dxa"/>
          </w:tcPr>
          <w:p w14:paraId="13D4ACE6" w14:textId="0522AB11" w:rsidR="008D746C" w:rsidRPr="008D746C" w:rsidRDefault="008D746C" w:rsidP="00247868">
            <w:pPr>
              <w:pStyle w:val="InfoBlue"/>
              <w:ind w:left="0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Versão 1.0</w:t>
            </w:r>
          </w:p>
        </w:tc>
      </w:tr>
      <w:tr w:rsidR="00DA4F11" w:rsidRPr="00D466CB" w14:paraId="1E985E6D" w14:textId="77777777">
        <w:trPr>
          <w:trHeight w:val="443"/>
        </w:trPr>
        <w:tc>
          <w:tcPr>
            <w:tcW w:w="5387" w:type="dxa"/>
          </w:tcPr>
          <w:p w14:paraId="5C8F1287" w14:textId="5D092709" w:rsidR="00DA4F11" w:rsidRPr="00247868" w:rsidRDefault="00DA4F11" w:rsidP="00247868">
            <w:pPr>
              <w:pStyle w:val="InfoBlu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Guia para mapeamento BPMN</w:t>
            </w:r>
          </w:p>
        </w:tc>
        <w:tc>
          <w:tcPr>
            <w:tcW w:w="4271" w:type="dxa"/>
          </w:tcPr>
          <w:p w14:paraId="77C6BEF3" w14:textId="3C9C9B72" w:rsidR="00DA4F11" w:rsidRPr="00247868" w:rsidRDefault="00DA4F11" w:rsidP="00247868">
            <w:pPr>
              <w:pStyle w:val="InfoBlu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1.0</w:t>
            </w:r>
          </w:p>
        </w:tc>
      </w:tr>
    </w:tbl>
    <w:p w14:paraId="5DF4CAAD" w14:textId="77777777" w:rsidR="00EE6C5C" w:rsidRPr="00D466CB" w:rsidRDefault="00EE6C5C" w:rsidP="00EE6C5C">
      <w:pPr>
        <w:pStyle w:val="Corpodetexto"/>
        <w:rPr>
          <w:rFonts w:ascii="Arial" w:hAnsi="Arial" w:cs="Arial"/>
          <w:lang w:eastAsia="en-US"/>
        </w:rPr>
      </w:pPr>
    </w:p>
    <w:p w14:paraId="1CCBD7C8" w14:textId="7AB2A609" w:rsidR="00EB41A0" w:rsidRPr="00D466CB" w:rsidRDefault="00EB41A0" w:rsidP="00C515E1">
      <w:pPr>
        <w:pStyle w:val="Corpodetexto"/>
        <w:rPr>
          <w:rFonts w:ascii="Arial" w:hAnsi="Arial" w:cs="Arial"/>
          <w:lang w:eastAsia="en-US"/>
        </w:rPr>
      </w:pPr>
      <w:r w:rsidRPr="00D466CB">
        <w:rPr>
          <w:rFonts w:ascii="Arial" w:hAnsi="Arial" w:cs="Arial"/>
        </w:rPr>
        <w:t>Repositório do</w:t>
      </w:r>
      <w:r w:rsidR="001C0FD3">
        <w:rPr>
          <w:rFonts w:ascii="Arial" w:hAnsi="Arial" w:cs="Arial"/>
        </w:rPr>
        <w:t>s templates</w:t>
      </w:r>
      <w:r w:rsidRPr="00D466CB">
        <w:rPr>
          <w:rFonts w:ascii="Arial" w:hAnsi="Arial" w:cs="Arial"/>
        </w:rPr>
        <w:t>:</w:t>
      </w:r>
      <w:r w:rsidR="00C515E1">
        <w:rPr>
          <w:rFonts w:ascii="Arial" w:hAnsi="Arial" w:cs="Arial"/>
        </w:rPr>
        <w:t xml:space="preserve"> </w:t>
      </w:r>
      <w:r w:rsidR="00C515E1" w:rsidRPr="00C515E1">
        <w:rPr>
          <w:rFonts w:ascii="Arial" w:hAnsi="Arial" w:cs="Arial"/>
        </w:rPr>
        <w:t>https://github.com/gabrielfjmeira/VegasUp/tree/main/Templates%20-%20Vegas%20Up</w:t>
      </w:r>
    </w:p>
    <w:p w14:paraId="714E5311" w14:textId="77777777" w:rsidR="009D666E" w:rsidRPr="00D466CB" w:rsidRDefault="009D666E" w:rsidP="004E3B70">
      <w:pPr>
        <w:pStyle w:val="Ttulo-TPL"/>
        <w:rPr>
          <w:sz w:val="24"/>
          <w:szCs w:val="24"/>
        </w:rPr>
      </w:pPr>
      <w:bookmarkStart w:id="23" w:name="_Toc202836798"/>
    </w:p>
    <w:p w14:paraId="64D5B27A" w14:textId="77777777" w:rsidR="004E3B70" w:rsidRPr="005F3F6B" w:rsidRDefault="00B50562" w:rsidP="004E3B70">
      <w:pPr>
        <w:pStyle w:val="Ttulo-TPL"/>
        <w:rPr>
          <w:sz w:val="32"/>
          <w:szCs w:val="32"/>
        </w:rPr>
      </w:pPr>
      <w:bookmarkStart w:id="24" w:name="_Toc23367724"/>
      <w:r w:rsidRPr="005F3F6B">
        <w:rPr>
          <w:sz w:val="32"/>
          <w:szCs w:val="32"/>
        </w:rPr>
        <w:t>3</w:t>
      </w:r>
      <w:r w:rsidR="004E3B70" w:rsidRPr="005F3F6B">
        <w:rPr>
          <w:sz w:val="32"/>
          <w:szCs w:val="32"/>
        </w:rPr>
        <w:t>. Plano de Avaliações</w:t>
      </w:r>
      <w:bookmarkEnd w:id="23"/>
      <w:bookmarkEnd w:id="24"/>
    </w:p>
    <w:p w14:paraId="6E232C19" w14:textId="77777777" w:rsidR="009D666E" w:rsidRPr="00D466CB" w:rsidRDefault="009D666E" w:rsidP="004E3B70">
      <w:pPr>
        <w:pStyle w:val="Ttulo-TPL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4"/>
        <w:gridCol w:w="2136"/>
        <w:gridCol w:w="2049"/>
      </w:tblGrid>
      <w:tr w:rsidR="002A6552" w:rsidRPr="00D466CB" w14:paraId="2B79FAF6" w14:textId="77777777">
        <w:trPr>
          <w:jc w:val="center"/>
        </w:trPr>
        <w:tc>
          <w:tcPr>
            <w:tcW w:w="2814" w:type="dxa"/>
            <w:shd w:val="clear" w:color="auto" w:fill="BFBFBF"/>
          </w:tcPr>
          <w:p w14:paraId="565FBF68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Artefatos Avaliados</w:t>
            </w:r>
          </w:p>
        </w:tc>
        <w:tc>
          <w:tcPr>
            <w:tcW w:w="2136" w:type="dxa"/>
            <w:shd w:val="clear" w:color="auto" w:fill="BFBFBF"/>
          </w:tcPr>
          <w:p w14:paraId="323ECA3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Data da Avaliação</w:t>
            </w:r>
          </w:p>
        </w:tc>
        <w:tc>
          <w:tcPr>
            <w:tcW w:w="2049" w:type="dxa"/>
            <w:shd w:val="clear" w:color="auto" w:fill="BFBFBF"/>
          </w:tcPr>
          <w:p w14:paraId="2DE0FDEB" w14:textId="77777777" w:rsidR="002A6552" w:rsidRPr="00D466CB" w:rsidRDefault="002A6552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Auditor</w:t>
            </w:r>
          </w:p>
        </w:tc>
      </w:tr>
      <w:tr w:rsidR="002A6552" w:rsidRPr="00D466CB" w14:paraId="669DC3F9" w14:textId="77777777">
        <w:trPr>
          <w:jc w:val="center"/>
        </w:trPr>
        <w:tc>
          <w:tcPr>
            <w:tcW w:w="2814" w:type="dxa"/>
          </w:tcPr>
          <w:p w14:paraId="019D7A00" w14:textId="09D234E7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Planilha de Requisitos</w:t>
            </w:r>
          </w:p>
        </w:tc>
        <w:tc>
          <w:tcPr>
            <w:tcW w:w="2136" w:type="dxa"/>
          </w:tcPr>
          <w:p w14:paraId="115E022F" w14:textId="46B37700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5E8670AF" w14:textId="3A3EE569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2A6552" w:rsidRPr="00D466CB" w14:paraId="665CF5C1" w14:textId="77777777">
        <w:trPr>
          <w:jc w:val="center"/>
        </w:trPr>
        <w:tc>
          <w:tcPr>
            <w:tcW w:w="2814" w:type="dxa"/>
          </w:tcPr>
          <w:p w14:paraId="4D741A3F" w14:textId="420D2F38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Matriz de Rastreabilidade</w:t>
            </w:r>
          </w:p>
        </w:tc>
        <w:tc>
          <w:tcPr>
            <w:tcW w:w="2136" w:type="dxa"/>
          </w:tcPr>
          <w:p w14:paraId="7A1FC736" w14:textId="112C629F" w:rsidR="002A6552" w:rsidRPr="00D466CB" w:rsidRDefault="005355C9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</w:t>
            </w:r>
            <w:r w:rsidR="000621C2" w:rsidRPr="00D466CB">
              <w:rPr>
                <w:rFonts w:ascii="Arial" w:hAnsi="Arial" w:cs="Arial"/>
                <w:lang w:eastAsia="en-US"/>
              </w:rPr>
              <w:t>/06/2024</w:t>
            </w:r>
          </w:p>
        </w:tc>
        <w:tc>
          <w:tcPr>
            <w:tcW w:w="2049" w:type="dxa"/>
          </w:tcPr>
          <w:p w14:paraId="302A6B23" w14:textId="2C939F7C" w:rsidR="002A6552" w:rsidRPr="00D466CB" w:rsidRDefault="00ED360F" w:rsidP="009D201B">
            <w:pPr>
              <w:pStyle w:val="Corpodetexto"/>
              <w:rPr>
                <w:rFonts w:ascii="Arial" w:hAnsi="Arial" w:cs="Arial"/>
                <w:lang w:eastAsia="en-US"/>
              </w:rPr>
            </w:pPr>
            <w:r w:rsidRPr="00D466CB"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D04818" w:rsidRPr="00D466CB" w14:paraId="690953C5" w14:textId="77777777">
        <w:trPr>
          <w:jc w:val="center"/>
        </w:trPr>
        <w:tc>
          <w:tcPr>
            <w:tcW w:w="2814" w:type="dxa"/>
          </w:tcPr>
          <w:p w14:paraId="5A4077A3" w14:textId="043DF5FD" w:rsidR="00D04818" w:rsidRPr="00D466CB" w:rsidRDefault="00D04818" w:rsidP="00D04818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lastRenderedPageBreak/>
              <w:t>Mapeamento TO BE</w:t>
            </w:r>
          </w:p>
        </w:tc>
        <w:tc>
          <w:tcPr>
            <w:tcW w:w="2136" w:type="dxa"/>
          </w:tcPr>
          <w:p w14:paraId="763A8A71" w14:textId="3473278F" w:rsidR="00D04818" w:rsidRDefault="00D04818" w:rsidP="00D04818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04/06/2024</w:t>
            </w:r>
          </w:p>
        </w:tc>
        <w:tc>
          <w:tcPr>
            <w:tcW w:w="2049" w:type="dxa"/>
          </w:tcPr>
          <w:p w14:paraId="3EDE1646" w14:textId="40C15F4F" w:rsidR="00D04818" w:rsidRPr="00D466CB" w:rsidRDefault="00D04818" w:rsidP="00D04818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AS</w:t>
            </w:r>
          </w:p>
        </w:tc>
      </w:tr>
      <w:tr w:rsidR="00D04818" w:rsidRPr="00D466CB" w14:paraId="3DA9B1F6" w14:textId="77777777" w:rsidTr="00D04818">
        <w:trPr>
          <w:jc w:val="center"/>
        </w:trPr>
        <w:tc>
          <w:tcPr>
            <w:tcW w:w="2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F718" w14:textId="77777777" w:rsidR="00D04818" w:rsidRPr="00D466CB" w:rsidRDefault="00D04818" w:rsidP="00D04818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Especificação do Processo de Engenharia de Requisitos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2A43" w14:textId="77777777" w:rsidR="00D04818" w:rsidRDefault="00D04818" w:rsidP="00D04818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04/06/2024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A1E50" w14:textId="77777777" w:rsidR="00D04818" w:rsidRPr="00D466CB" w:rsidRDefault="00D04818" w:rsidP="00D04818">
            <w:pPr>
              <w:pStyle w:val="Corpodetexto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AS</w:t>
            </w:r>
          </w:p>
        </w:tc>
      </w:tr>
    </w:tbl>
    <w:p w14:paraId="31334E67" w14:textId="77777777" w:rsidR="00FE11BC" w:rsidRDefault="00FE11BC" w:rsidP="004E3B70">
      <w:pPr>
        <w:pStyle w:val="Ttulo-TPL"/>
        <w:rPr>
          <w:sz w:val="32"/>
          <w:szCs w:val="32"/>
        </w:rPr>
      </w:pPr>
      <w:bookmarkStart w:id="25" w:name="_Toc202836803"/>
      <w:bookmarkStart w:id="26" w:name="_Toc23367725"/>
    </w:p>
    <w:p w14:paraId="099CCF51" w14:textId="148E4680" w:rsidR="004E3B70" w:rsidRPr="005F3F6B" w:rsidRDefault="00B50562" w:rsidP="004E3B70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4</w:t>
      </w:r>
      <w:r w:rsidR="004E3B70" w:rsidRPr="005F3F6B">
        <w:rPr>
          <w:sz w:val="32"/>
          <w:szCs w:val="32"/>
        </w:rPr>
        <w:t>. Registros de Qualidade</w:t>
      </w:r>
      <w:bookmarkEnd w:id="25"/>
      <w:bookmarkEnd w:id="26"/>
    </w:p>
    <w:p w14:paraId="425DC49B" w14:textId="44132F77" w:rsidR="000621C2" w:rsidRPr="003376C7" w:rsidRDefault="000621C2" w:rsidP="000621C2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 xml:space="preserve">Os registros das auditorias de qualidade do projeto </w:t>
      </w:r>
      <w:r w:rsidR="00E37728" w:rsidRPr="003376C7">
        <w:rPr>
          <w:rFonts w:ascii="Arial" w:hAnsi="Arial" w:cs="Arial"/>
          <w:iCs/>
          <w:lang w:eastAsia="en-US"/>
        </w:rPr>
        <w:t>Vegas Up</w:t>
      </w:r>
      <w:r w:rsidRPr="003376C7">
        <w:rPr>
          <w:rFonts w:ascii="Arial" w:hAnsi="Arial" w:cs="Arial"/>
          <w:iCs/>
          <w:lang w:eastAsia="en-US"/>
        </w:rPr>
        <w:t xml:space="preserve"> devem ser armazenados</w:t>
      </w:r>
      <w:r w:rsidR="004625BC" w:rsidRPr="003376C7">
        <w:rPr>
          <w:rFonts w:ascii="Arial" w:hAnsi="Arial" w:cs="Arial"/>
          <w:iCs/>
          <w:lang w:eastAsia="en-US"/>
        </w:rPr>
        <w:t xml:space="preserve"> </w:t>
      </w:r>
      <w:r w:rsidRPr="003376C7">
        <w:rPr>
          <w:rFonts w:ascii="Arial" w:hAnsi="Arial" w:cs="Arial"/>
          <w:iCs/>
          <w:lang w:eastAsia="en-US"/>
        </w:rPr>
        <w:t>no repositório:</w:t>
      </w:r>
    </w:p>
    <w:p w14:paraId="57272B56" w14:textId="7B6BA08D" w:rsidR="000621C2" w:rsidRPr="003376C7" w:rsidRDefault="0003102A" w:rsidP="000621C2">
      <w:pPr>
        <w:pStyle w:val="Corpodetexto"/>
        <w:ind w:left="708"/>
        <w:jc w:val="both"/>
        <w:rPr>
          <w:rFonts w:ascii="Arial" w:hAnsi="Arial" w:cs="Arial"/>
          <w:iCs/>
          <w:lang w:eastAsia="en-US"/>
        </w:rPr>
      </w:pPr>
      <w:r w:rsidRPr="003376C7">
        <w:rPr>
          <w:rFonts w:ascii="Arial" w:hAnsi="Arial" w:cs="Arial"/>
          <w:iCs/>
          <w:lang w:eastAsia="en-US"/>
        </w:rPr>
        <w:t>https://github.com/gabrielfjmeira/VegasUp/tree/main/Auditorias%20de%20Qualidade</w:t>
      </w:r>
    </w:p>
    <w:p w14:paraId="629D6F1A" w14:textId="2E30E4FF" w:rsidR="00931E0F" w:rsidRPr="00D466CB" w:rsidRDefault="000621C2" w:rsidP="000621C2">
      <w:pPr>
        <w:pStyle w:val="Corpodetexto"/>
        <w:ind w:left="708"/>
        <w:jc w:val="both"/>
        <w:rPr>
          <w:rFonts w:ascii="Arial" w:hAnsi="Arial" w:cs="Arial"/>
          <w:lang w:eastAsia="en-US"/>
        </w:rPr>
      </w:pPr>
      <w:r w:rsidRPr="003376C7">
        <w:rPr>
          <w:rFonts w:ascii="Arial" w:hAnsi="Arial" w:cs="Arial"/>
          <w:iCs/>
          <w:lang w:eastAsia="en-US"/>
        </w:rPr>
        <w:t>A equipe avaliadora precisa enviar a planilha de não conformidades para o seguinte email: meira.gabriel@tecpuc.com.br</w:t>
      </w:r>
    </w:p>
    <w:p w14:paraId="4CBC12A9" w14:textId="77777777" w:rsidR="002A6552" w:rsidRPr="005F3F6B" w:rsidRDefault="002A6552" w:rsidP="002A6552">
      <w:pPr>
        <w:pStyle w:val="Ttulo-TPL"/>
        <w:rPr>
          <w:sz w:val="32"/>
          <w:szCs w:val="32"/>
        </w:rPr>
      </w:pPr>
      <w:bookmarkStart w:id="27" w:name="_Toc23367726"/>
      <w:r w:rsidRPr="005F3F6B">
        <w:rPr>
          <w:sz w:val="32"/>
          <w:szCs w:val="32"/>
        </w:rPr>
        <w:t xml:space="preserve">5. </w:t>
      </w:r>
      <w:bookmarkStart w:id="28" w:name="_Hlk86908945"/>
      <w:r w:rsidRPr="005F3F6B">
        <w:rPr>
          <w:sz w:val="32"/>
          <w:szCs w:val="32"/>
        </w:rPr>
        <w:t>Definição das Não-Conformidades</w:t>
      </w:r>
      <w:bookmarkEnd w:id="27"/>
    </w:p>
    <w:p w14:paraId="1CD229D1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bookmarkStart w:id="29" w:name="_Toc23367727"/>
      <w:r w:rsidRPr="00D466CB">
        <w:rPr>
          <w:b w:val="0"/>
          <w:bCs w:val="0"/>
          <w:sz w:val="24"/>
          <w:szCs w:val="24"/>
        </w:rPr>
        <w:t>As não conformidades estão definidas na tabela abaixo:</w:t>
      </w:r>
    </w:p>
    <w:p w14:paraId="459B0779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  <w:r w:rsidRPr="00D466CB">
        <w:rPr>
          <w:b w:val="0"/>
          <w:bCs w:val="0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621C2" w:rsidRPr="00D466CB" w14:paraId="3FE2D649" w14:textId="77777777" w:rsidTr="000621C2">
        <w:tc>
          <w:tcPr>
            <w:tcW w:w="4747" w:type="dxa"/>
            <w:shd w:val="clear" w:color="auto" w:fill="83CAEB" w:themeFill="accent1" w:themeFillTint="66"/>
          </w:tcPr>
          <w:p w14:paraId="677A90E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GRAVIDADE</w:t>
            </w:r>
          </w:p>
        </w:tc>
        <w:tc>
          <w:tcPr>
            <w:tcW w:w="4747" w:type="dxa"/>
            <w:shd w:val="clear" w:color="auto" w:fill="83CAEB" w:themeFill="accent1" w:themeFillTint="66"/>
          </w:tcPr>
          <w:p w14:paraId="6416205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TEMPO DE RESOLUÇÃO</w:t>
            </w:r>
          </w:p>
        </w:tc>
      </w:tr>
      <w:tr w:rsidR="000621C2" w:rsidRPr="00D466CB" w14:paraId="3D5DD862" w14:textId="77777777" w:rsidTr="00CE0FD6">
        <w:tc>
          <w:tcPr>
            <w:tcW w:w="4747" w:type="dxa"/>
            <w:shd w:val="clear" w:color="auto" w:fill="auto"/>
          </w:tcPr>
          <w:p w14:paraId="7C4388F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Baixa-Simples</w:t>
            </w:r>
          </w:p>
        </w:tc>
        <w:tc>
          <w:tcPr>
            <w:tcW w:w="4747" w:type="dxa"/>
            <w:shd w:val="clear" w:color="auto" w:fill="auto"/>
          </w:tcPr>
          <w:p w14:paraId="45EA02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1 Dia</w:t>
            </w:r>
          </w:p>
        </w:tc>
      </w:tr>
      <w:tr w:rsidR="000621C2" w:rsidRPr="00D466CB" w14:paraId="545779D5" w14:textId="77777777" w:rsidTr="00CE0FD6">
        <w:tc>
          <w:tcPr>
            <w:tcW w:w="4747" w:type="dxa"/>
            <w:shd w:val="clear" w:color="auto" w:fill="auto"/>
          </w:tcPr>
          <w:p w14:paraId="544306C2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Baixa-Complexa</w:t>
            </w:r>
          </w:p>
        </w:tc>
        <w:tc>
          <w:tcPr>
            <w:tcW w:w="4747" w:type="dxa"/>
            <w:shd w:val="clear" w:color="auto" w:fill="auto"/>
          </w:tcPr>
          <w:p w14:paraId="2A67348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2 Dias</w:t>
            </w:r>
          </w:p>
        </w:tc>
      </w:tr>
      <w:tr w:rsidR="000621C2" w:rsidRPr="00D466CB" w14:paraId="549DD4F9" w14:textId="77777777" w:rsidTr="00CE0FD6">
        <w:tc>
          <w:tcPr>
            <w:tcW w:w="4747" w:type="dxa"/>
            <w:shd w:val="clear" w:color="auto" w:fill="auto"/>
          </w:tcPr>
          <w:p w14:paraId="3AE9C934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Intermediária-Simples</w:t>
            </w:r>
          </w:p>
        </w:tc>
        <w:tc>
          <w:tcPr>
            <w:tcW w:w="4747" w:type="dxa"/>
            <w:shd w:val="clear" w:color="auto" w:fill="auto"/>
          </w:tcPr>
          <w:p w14:paraId="35D8AE27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3 Dias</w:t>
            </w:r>
          </w:p>
        </w:tc>
      </w:tr>
      <w:tr w:rsidR="000621C2" w:rsidRPr="00D466CB" w14:paraId="6672C022" w14:textId="77777777" w:rsidTr="00CE0FD6">
        <w:tc>
          <w:tcPr>
            <w:tcW w:w="4747" w:type="dxa"/>
            <w:shd w:val="clear" w:color="auto" w:fill="auto"/>
          </w:tcPr>
          <w:p w14:paraId="4600473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Intermediária-Complexa</w:t>
            </w:r>
          </w:p>
        </w:tc>
        <w:tc>
          <w:tcPr>
            <w:tcW w:w="4747" w:type="dxa"/>
            <w:shd w:val="clear" w:color="auto" w:fill="auto"/>
          </w:tcPr>
          <w:p w14:paraId="13BA2038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4 Dias</w:t>
            </w:r>
          </w:p>
        </w:tc>
      </w:tr>
      <w:tr w:rsidR="000621C2" w:rsidRPr="00D466CB" w14:paraId="3E33A936" w14:textId="77777777" w:rsidTr="00CE0FD6">
        <w:tc>
          <w:tcPr>
            <w:tcW w:w="4747" w:type="dxa"/>
            <w:shd w:val="clear" w:color="auto" w:fill="auto"/>
          </w:tcPr>
          <w:p w14:paraId="5B41D69B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Alta-Simples</w:t>
            </w:r>
          </w:p>
        </w:tc>
        <w:tc>
          <w:tcPr>
            <w:tcW w:w="4747" w:type="dxa"/>
            <w:shd w:val="clear" w:color="auto" w:fill="auto"/>
          </w:tcPr>
          <w:p w14:paraId="07D2D4A0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5 Dias</w:t>
            </w:r>
          </w:p>
        </w:tc>
      </w:tr>
      <w:tr w:rsidR="000621C2" w:rsidRPr="00D466CB" w14:paraId="187AECE7" w14:textId="77777777" w:rsidTr="00CE0FD6">
        <w:tc>
          <w:tcPr>
            <w:tcW w:w="4747" w:type="dxa"/>
            <w:shd w:val="clear" w:color="auto" w:fill="auto"/>
          </w:tcPr>
          <w:p w14:paraId="5EEF411A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Alta-Complexa</w:t>
            </w:r>
          </w:p>
        </w:tc>
        <w:tc>
          <w:tcPr>
            <w:tcW w:w="4747" w:type="dxa"/>
            <w:shd w:val="clear" w:color="auto" w:fill="auto"/>
          </w:tcPr>
          <w:p w14:paraId="1BA15D0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6 Dias</w:t>
            </w:r>
          </w:p>
        </w:tc>
      </w:tr>
      <w:tr w:rsidR="000621C2" w:rsidRPr="00D466CB" w14:paraId="631A6EFC" w14:textId="77777777" w:rsidTr="00CE0FD6">
        <w:tc>
          <w:tcPr>
            <w:tcW w:w="4747" w:type="dxa"/>
            <w:shd w:val="clear" w:color="auto" w:fill="auto"/>
          </w:tcPr>
          <w:p w14:paraId="3EDF0A19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Muito Complexa</w:t>
            </w:r>
          </w:p>
        </w:tc>
        <w:tc>
          <w:tcPr>
            <w:tcW w:w="4747" w:type="dxa"/>
            <w:shd w:val="clear" w:color="auto" w:fill="auto"/>
          </w:tcPr>
          <w:p w14:paraId="0D93330F" w14:textId="77777777" w:rsidR="000621C2" w:rsidRPr="00D466CB" w:rsidRDefault="000621C2" w:rsidP="00CE0FD6">
            <w:pPr>
              <w:pStyle w:val="Ttulo-TPL"/>
              <w:jc w:val="center"/>
              <w:rPr>
                <w:b w:val="0"/>
                <w:bCs w:val="0"/>
                <w:sz w:val="24"/>
                <w:szCs w:val="24"/>
              </w:rPr>
            </w:pPr>
            <w:r w:rsidRPr="00D466CB">
              <w:rPr>
                <w:b w:val="0"/>
                <w:bCs w:val="0"/>
                <w:sz w:val="24"/>
                <w:szCs w:val="24"/>
              </w:rPr>
              <w:t>7 Dias</w:t>
            </w:r>
          </w:p>
        </w:tc>
      </w:tr>
    </w:tbl>
    <w:p w14:paraId="08209DA8" w14:textId="77777777" w:rsidR="000621C2" w:rsidRPr="00D466CB" w:rsidRDefault="000621C2" w:rsidP="000621C2">
      <w:pPr>
        <w:pStyle w:val="Ttulo-TPL"/>
        <w:rPr>
          <w:b w:val="0"/>
          <w:bCs w:val="0"/>
          <w:sz w:val="24"/>
          <w:szCs w:val="24"/>
        </w:rPr>
      </w:pPr>
    </w:p>
    <w:p w14:paraId="52CB300A" w14:textId="77777777" w:rsidR="002A6552" w:rsidRPr="005F3F6B" w:rsidRDefault="002A6552" w:rsidP="002A6552">
      <w:pPr>
        <w:pStyle w:val="Ttulo-TPL"/>
        <w:rPr>
          <w:sz w:val="32"/>
          <w:szCs w:val="32"/>
        </w:rPr>
      </w:pPr>
      <w:r w:rsidRPr="005F3F6B">
        <w:rPr>
          <w:sz w:val="32"/>
          <w:szCs w:val="32"/>
        </w:rPr>
        <w:t>6. Processo de escalonamento</w:t>
      </w:r>
      <w:bookmarkEnd w:id="29"/>
    </w:p>
    <w:p w14:paraId="5996FBE1" w14:textId="77777777" w:rsidR="00D466CB" w:rsidRPr="00D466CB" w:rsidRDefault="00D466CB" w:rsidP="00D466CB">
      <w:pPr>
        <w:pStyle w:val="Corpodetexto"/>
        <w:ind w:left="708"/>
        <w:rPr>
          <w:rFonts w:ascii="Arial" w:hAnsi="Arial" w:cs="Arial"/>
          <w:lang w:eastAsia="en-US"/>
        </w:rPr>
      </w:pPr>
      <w:r w:rsidRPr="003376C7">
        <w:rPr>
          <w:rFonts w:ascii="Arial" w:hAnsi="Arial" w:cs="Arial"/>
          <w:lang w:eastAsia="en-US"/>
        </w:rPr>
        <w:t>Caso alguma não conformidade não seja solucionada escalar para Regina Fabia Lopes de Albuquerque (regina.fabia@pucpr.br).</w:t>
      </w:r>
    </w:p>
    <w:p w14:paraId="1049C321" w14:textId="77777777" w:rsidR="00D466CB" w:rsidRPr="003376C7" w:rsidRDefault="00D466CB" w:rsidP="00D466CB">
      <w:pPr>
        <w:pStyle w:val="Corpodetexto"/>
        <w:rPr>
          <w:rFonts w:ascii="Arial" w:hAnsi="Arial" w:cs="Arial"/>
          <w:i/>
          <w:iCs/>
          <w:lang w:eastAsia="en-US"/>
        </w:rPr>
      </w:pPr>
    </w:p>
    <w:p w14:paraId="6583CD1E" w14:textId="77777777" w:rsidR="002A6552" w:rsidRPr="00D466CB" w:rsidRDefault="002A6552" w:rsidP="00BD1DC4">
      <w:pPr>
        <w:pStyle w:val="Corpodetexto"/>
        <w:rPr>
          <w:rFonts w:ascii="Arial" w:hAnsi="Arial" w:cs="Arial"/>
          <w:lang w:eastAsia="en-US"/>
        </w:rPr>
      </w:pPr>
    </w:p>
    <w:bookmarkEnd w:id="28"/>
    <w:p w14:paraId="0C60E226" w14:textId="77777777" w:rsidR="00AA7F7F" w:rsidRPr="003376C7" w:rsidRDefault="00AA7F7F" w:rsidP="00AA7F7F">
      <w:pPr>
        <w:pStyle w:val="Corpodetexto"/>
        <w:rPr>
          <w:rFonts w:ascii="Arial" w:hAnsi="Arial" w:cs="Arial"/>
          <w:i/>
          <w:iCs/>
          <w:color w:val="2F5496"/>
          <w:lang w:eastAsia="en-US"/>
        </w:rPr>
      </w:pPr>
    </w:p>
    <w:sectPr w:rsidR="00AA7F7F" w:rsidRPr="003376C7" w:rsidSect="001628F3">
      <w:headerReference w:type="default" r:id="rId7"/>
      <w:headerReference w:type="first" r:id="rId8"/>
      <w:pgSz w:w="11906" w:h="16838"/>
      <w:pgMar w:top="1418" w:right="1134" w:bottom="1418" w:left="1418" w:header="705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19C68B" w14:textId="77777777" w:rsidR="009415A8" w:rsidRDefault="009415A8">
      <w:r>
        <w:separator/>
      </w:r>
    </w:p>
  </w:endnote>
  <w:endnote w:type="continuationSeparator" w:id="0">
    <w:p w14:paraId="0B1C7FE6" w14:textId="77777777" w:rsidR="009415A8" w:rsidRDefault="0094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C6284" w14:textId="77777777" w:rsidR="009415A8" w:rsidRDefault="009415A8">
      <w:r>
        <w:separator/>
      </w:r>
    </w:p>
  </w:footnote>
  <w:footnote w:type="continuationSeparator" w:id="0">
    <w:p w14:paraId="2824707D" w14:textId="77777777" w:rsidR="009415A8" w:rsidRDefault="00941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4DCB5" w14:textId="55022027" w:rsidR="001628F3" w:rsidRDefault="00034583" w:rsidP="001628F3">
    <w:pPr>
      <w:pStyle w:val="Cabealho"/>
      <w:jc w:val="right"/>
    </w:pPr>
    <w:r>
      <w:rPr>
        <w:noProof/>
      </w:rPr>
      <w:drawing>
        <wp:inline distT="0" distB="0" distL="0" distR="0" wp14:anchorId="6BC76A82" wp14:editId="10EFA7B9">
          <wp:extent cx="1476375" cy="409575"/>
          <wp:effectExtent l="0" t="0" r="0" b="0"/>
          <wp:docPr id="48" name="Imagem 2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8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628F3">
      <w:fldChar w:fldCharType="begin"/>
    </w:r>
    <w:r w:rsidR="001628F3">
      <w:instrText xml:space="preserve"> PAGE   \* MERGEFORMAT </w:instrText>
    </w:r>
    <w:r w:rsidR="001628F3">
      <w:fldChar w:fldCharType="separate"/>
    </w:r>
    <w:r w:rsidR="000F31D4">
      <w:rPr>
        <w:noProof/>
      </w:rPr>
      <w:t>7</w:t>
    </w:r>
    <w:r w:rsidR="001628F3">
      <w:fldChar w:fldCharType="end"/>
    </w:r>
  </w:p>
  <w:p w14:paraId="00E3AB27" w14:textId="77777777" w:rsidR="001628F3" w:rsidRPr="005F3E96" w:rsidRDefault="001628F3" w:rsidP="001628F3">
    <w:pPr>
      <w:pStyle w:val="Cabealho"/>
      <w:jc w:val="center"/>
      <w:rPr>
        <w:rFonts w:ascii="Arial" w:hAnsi="Arial" w:cs="Arial"/>
        <w:b/>
        <w:sz w:val="36"/>
        <w:szCs w:val="36"/>
      </w:rPr>
    </w:pPr>
    <w:r w:rsidRPr="005F3E96">
      <w:rPr>
        <w:rFonts w:ascii="Arial" w:hAnsi="Arial" w:cs="Arial"/>
        <w:b/>
        <w:sz w:val="36"/>
        <w:szCs w:val="36"/>
      </w:rPr>
      <w:t xml:space="preserve">Plano de </w:t>
    </w:r>
    <w:r w:rsidR="00785DCC">
      <w:rPr>
        <w:rFonts w:ascii="Arial" w:hAnsi="Arial" w:cs="Arial"/>
        <w:b/>
        <w:sz w:val="36"/>
        <w:szCs w:val="36"/>
      </w:rPr>
      <w:t>Garantia da Qualidade</w:t>
    </w:r>
  </w:p>
  <w:p w14:paraId="0F226681" w14:textId="5B230D34" w:rsidR="00BC61D9" w:rsidRPr="00445475" w:rsidRDefault="00445475" w:rsidP="00445475">
    <w:pPr>
      <w:pStyle w:val="Cabealho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Vegas Up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A6AA3" w14:textId="149E6C55" w:rsidR="001670B4" w:rsidRDefault="00034583">
    <w:pPr>
      <w:pStyle w:val="Cabealho"/>
    </w:pPr>
    <w:r>
      <w:rPr>
        <w:noProof/>
      </w:rPr>
      <w:drawing>
        <wp:inline distT="0" distB="0" distL="0" distR="0" wp14:anchorId="0364CA93" wp14:editId="2BD139AD">
          <wp:extent cx="1476375" cy="409575"/>
          <wp:effectExtent l="0" t="0" r="0" b="0"/>
          <wp:docPr id="39" name="Imagem 1" descr="VegasOn - Empresa de Softwares e Aplicativos Personalizados Curiti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9" descr="VegasOn - Empresa de Softwares e Aplicativos Personalizados Curitib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B67B88"/>
    <w:multiLevelType w:val="multilevel"/>
    <w:tmpl w:val="AF2EE6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E38718E"/>
    <w:multiLevelType w:val="hybridMultilevel"/>
    <w:tmpl w:val="3D02FC8A"/>
    <w:lvl w:ilvl="0" w:tplc="FFFFFFFF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0B543F"/>
    <w:multiLevelType w:val="multilevel"/>
    <w:tmpl w:val="70CA8786"/>
    <w:lvl w:ilvl="0">
      <w:start w:val="4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353994550">
    <w:abstractNumId w:val="0"/>
  </w:num>
  <w:num w:numId="2" w16cid:durableId="1148016521">
    <w:abstractNumId w:val="1"/>
  </w:num>
  <w:num w:numId="3" w16cid:durableId="1894582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5D"/>
    <w:rsid w:val="00024DBD"/>
    <w:rsid w:val="000268FD"/>
    <w:rsid w:val="00030C74"/>
    <w:rsid w:val="0003102A"/>
    <w:rsid w:val="00033C1B"/>
    <w:rsid w:val="00034583"/>
    <w:rsid w:val="00053CEC"/>
    <w:rsid w:val="000621C2"/>
    <w:rsid w:val="00064424"/>
    <w:rsid w:val="00083023"/>
    <w:rsid w:val="00086C2E"/>
    <w:rsid w:val="00097C75"/>
    <w:rsid w:val="000A2878"/>
    <w:rsid w:val="000C3055"/>
    <w:rsid w:val="000C62BF"/>
    <w:rsid w:val="000D24CA"/>
    <w:rsid w:val="000E03E3"/>
    <w:rsid w:val="000F0237"/>
    <w:rsid w:val="000F31D4"/>
    <w:rsid w:val="000F45EB"/>
    <w:rsid w:val="000F7893"/>
    <w:rsid w:val="0010193A"/>
    <w:rsid w:val="00106035"/>
    <w:rsid w:val="00113197"/>
    <w:rsid w:val="001143D9"/>
    <w:rsid w:val="00116780"/>
    <w:rsid w:val="00121100"/>
    <w:rsid w:val="0012155F"/>
    <w:rsid w:val="00121ADA"/>
    <w:rsid w:val="001267F8"/>
    <w:rsid w:val="0013256E"/>
    <w:rsid w:val="00145C47"/>
    <w:rsid w:val="0015386E"/>
    <w:rsid w:val="00153A2C"/>
    <w:rsid w:val="001628F3"/>
    <w:rsid w:val="001670B4"/>
    <w:rsid w:val="00184711"/>
    <w:rsid w:val="00186B4B"/>
    <w:rsid w:val="00192C45"/>
    <w:rsid w:val="001C0FD3"/>
    <w:rsid w:val="001C17C6"/>
    <w:rsid w:val="001D13EF"/>
    <w:rsid w:val="002009FD"/>
    <w:rsid w:val="00203E9E"/>
    <w:rsid w:val="00204948"/>
    <w:rsid w:val="00215CF0"/>
    <w:rsid w:val="00233D28"/>
    <w:rsid w:val="00242DFA"/>
    <w:rsid w:val="00247868"/>
    <w:rsid w:val="00253215"/>
    <w:rsid w:val="00261E8A"/>
    <w:rsid w:val="00266BD8"/>
    <w:rsid w:val="002706AA"/>
    <w:rsid w:val="00282FB7"/>
    <w:rsid w:val="00285CE8"/>
    <w:rsid w:val="002922E7"/>
    <w:rsid w:val="00292714"/>
    <w:rsid w:val="00293300"/>
    <w:rsid w:val="0029732C"/>
    <w:rsid w:val="002A6552"/>
    <w:rsid w:val="002B3A1B"/>
    <w:rsid w:val="00321BAA"/>
    <w:rsid w:val="00322DD3"/>
    <w:rsid w:val="0032363F"/>
    <w:rsid w:val="003376C7"/>
    <w:rsid w:val="00344FB7"/>
    <w:rsid w:val="00356210"/>
    <w:rsid w:val="003636CF"/>
    <w:rsid w:val="00363CBA"/>
    <w:rsid w:val="00366E8A"/>
    <w:rsid w:val="00367033"/>
    <w:rsid w:val="003678A3"/>
    <w:rsid w:val="0038621A"/>
    <w:rsid w:val="00386A26"/>
    <w:rsid w:val="00392231"/>
    <w:rsid w:val="003A07DA"/>
    <w:rsid w:val="003D1DB1"/>
    <w:rsid w:val="003D2A96"/>
    <w:rsid w:val="003E2571"/>
    <w:rsid w:val="003E6EF0"/>
    <w:rsid w:val="00411205"/>
    <w:rsid w:val="00415897"/>
    <w:rsid w:val="00427CD3"/>
    <w:rsid w:val="004312F3"/>
    <w:rsid w:val="00445475"/>
    <w:rsid w:val="004625BC"/>
    <w:rsid w:val="00465852"/>
    <w:rsid w:val="00475F99"/>
    <w:rsid w:val="0048104D"/>
    <w:rsid w:val="00483157"/>
    <w:rsid w:val="004948E7"/>
    <w:rsid w:val="004C2470"/>
    <w:rsid w:val="004C4703"/>
    <w:rsid w:val="004D14A2"/>
    <w:rsid w:val="004D3F49"/>
    <w:rsid w:val="004E0116"/>
    <w:rsid w:val="004E288F"/>
    <w:rsid w:val="004E3B70"/>
    <w:rsid w:val="004E7934"/>
    <w:rsid w:val="00502FE4"/>
    <w:rsid w:val="00504D87"/>
    <w:rsid w:val="005355C9"/>
    <w:rsid w:val="005412E4"/>
    <w:rsid w:val="005426BD"/>
    <w:rsid w:val="0058665D"/>
    <w:rsid w:val="00597DE6"/>
    <w:rsid w:val="005C5748"/>
    <w:rsid w:val="005D02BF"/>
    <w:rsid w:val="005E2593"/>
    <w:rsid w:val="005E28F3"/>
    <w:rsid w:val="005F3E96"/>
    <w:rsid w:val="005F3F6B"/>
    <w:rsid w:val="00600279"/>
    <w:rsid w:val="006011D5"/>
    <w:rsid w:val="00613EA7"/>
    <w:rsid w:val="00614555"/>
    <w:rsid w:val="0061587A"/>
    <w:rsid w:val="00616BBB"/>
    <w:rsid w:val="00627DAA"/>
    <w:rsid w:val="00656FB2"/>
    <w:rsid w:val="00672143"/>
    <w:rsid w:val="00675775"/>
    <w:rsid w:val="006816D2"/>
    <w:rsid w:val="00684815"/>
    <w:rsid w:val="00692D96"/>
    <w:rsid w:val="006A6B22"/>
    <w:rsid w:val="006B1A30"/>
    <w:rsid w:val="006B6371"/>
    <w:rsid w:val="006C0562"/>
    <w:rsid w:val="006D14FF"/>
    <w:rsid w:val="006E2063"/>
    <w:rsid w:val="006E2631"/>
    <w:rsid w:val="006E3CB5"/>
    <w:rsid w:val="006E6F70"/>
    <w:rsid w:val="006F0106"/>
    <w:rsid w:val="006F32D1"/>
    <w:rsid w:val="006F6A40"/>
    <w:rsid w:val="00717E04"/>
    <w:rsid w:val="007358BF"/>
    <w:rsid w:val="00741403"/>
    <w:rsid w:val="00746461"/>
    <w:rsid w:val="00750141"/>
    <w:rsid w:val="00752B23"/>
    <w:rsid w:val="00753AA7"/>
    <w:rsid w:val="007739B1"/>
    <w:rsid w:val="0077414D"/>
    <w:rsid w:val="00777BC9"/>
    <w:rsid w:val="00780693"/>
    <w:rsid w:val="0078149C"/>
    <w:rsid w:val="00785DCC"/>
    <w:rsid w:val="007901B1"/>
    <w:rsid w:val="007931F4"/>
    <w:rsid w:val="00793B9C"/>
    <w:rsid w:val="007A2699"/>
    <w:rsid w:val="007A31DC"/>
    <w:rsid w:val="007A49C7"/>
    <w:rsid w:val="007A6519"/>
    <w:rsid w:val="007C367A"/>
    <w:rsid w:val="007C505F"/>
    <w:rsid w:val="007E7F69"/>
    <w:rsid w:val="0080223B"/>
    <w:rsid w:val="008073C3"/>
    <w:rsid w:val="0083270C"/>
    <w:rsid w:val="00832C4A"/>
    <w:rsid w:val="00847E27"/>
    <w:rsid w:val="008537F3"/>
    <w:rsid w:val="00854C71"/>
    <w:rsid w:val="00886506"/>
    <w:rsid w:val="0089442C"/>
    <w:rsid w:val="008A4F95"/>
    <w:rsid w:val="008D746C"/>
    <w:rsid w:val="008E2980"/>
    <w:rsid w:val="00900983"/>
    <w:rsid w:val="00900F4A"/>
    <w:rsid w:val="0092347C"/>
    <w:rsid w:val="00931E0F"/>
    <w:rsid w:val="009333ED"/>
    <w:rsid w:val="009415A8"/>
    <w:rsid w:val="0094791C"/>
    <w:rsid w:val="00975415"/>
    <w:rsid w:val="00986F03"/>
    <w:rsid w:val="009959A4"/>
    <w:rsid w:val="009A2530"/>
    <w:rsid w:val="009A4C41"/>
    <w:rsid w:val="009B2521"/>
    <w:rsid w:val="009D1211"/>
    <w:rsid w:val="009D201B"/>
    <w:rsid w:val="009D666E"/>
    <w:rsid w:val="009E3406"/>
    <w:rsid w:val="009E5AEB"/>
    <w:rsid w:val="009E76AA"/>
    <w:rsid w:val="009F01B5"/>
    <w:rsid w:val="009F2022"/>
    <w:rsid w:val="00A10EDA"/>
    <w:rsid w:val="00A35DB5"/>
    <w:rsid w:val="00A37C49"/>
    <w:rsid w:val="00A40DFC"/>
    <w:rsid w:val="00A40F45"/>
    <w:rsid w:val="00A57032"/>
    <w:rsid w:val="00A64D3C"/>
    <w:rsid w:val="00A66B30"/>
    <w:rsid w:val="00A736B9"/>
    <w:rsid w:val="00A76021"/>
    <w:rsid w:val="00AA7F7F"/>
    <w:rsid w:val="00AB5576"/>
    <w:rsid w:val="00AB55F4"/>
    <w:rsid w:val="00AB6AD8"/>
    <w:rsid w:val="00AD0183"/>
    <w:rsid w:val="00AD5235"/>
    <w:rsid w:val="00AE739A"/>
    <w:rsid w:val="00AF000A"/>
    <w:rsid w:val="00B12A1B"/>
    <w:rsid w:val="00B13BA6"/>
    <w:rsid w:val="00B15877"/>
    <w:rsid w:val="00B15EBF"/>
    <w:rsid w:val="00B30F75"/>
    <w:rsid w:val="00B435C4"/>
    <w:rsid w:val="00B50548"/>
    <w:rsid w:val="00B50562"/>
    <w:rsid w:val="00B62808"/>
    <w:rsid w:val="00B733EF"/>
    <w:rsid w:val="00BB5BAF"/>
    <w:rsid w:val="00BC1249"/>
    <w:rsid w:val="00BC47C7"/>
    <w:rsid w:val="00BC61D9"/>
    <w:rsid w:val="00BD1DC4"/>
    <w:rsid w:val="00BD73E2"/>
    <w:rsid w:val="00BE2864"/>
    <w:rsid w:val="00BE2D83"/>
    <w:rsid w:val="00C22FBD"/>
    <w:rsid w:val="00C26106"/>
    <w:rsid w:val="00C515E1"/>
    <w:rsid w:val="00C5355E"/>
    <w:rsid w:val="00C57149"/>
    <w:rsid w:val="00C606F7"/>
    <w:rsid w:val="00C61A1C"/>
    <w:rsid w:val="00C7007B"/>
    <w:rsid w:val="00C7656E"/>
    <w:rsid w:val="00CC3E33"/>
    <w:rsid w:val="00CD3998"/>
    <w:rsid w:val="00CD7791"/>
    <w:rsid w:val="00CE0E67"/>
    <w:rsid w:val="00D04818"/>
    <w:rsid w:val="00D15857"/>
    <w:rsid w:val="00D268E3"/>
    <w:rsid w:val="00D342F8"/>
    <w:rsid w:val="00D466CB"/>
    <w:rsid w:val="00D83D3A"/>
    <w:rsid w:val="00D922A8"/>
    <w:rsid w:val="00DA2772"/>
    <w:rsid w:val="00DA4F11"/>
    <w:rsid w:val="00DA78C3"/>
    <w:rsid w:val="00DB6AF7"/>
    <w:rsid w:val="00DC519E"/>
    <w:rsid w:val="00DC7227"/>
    <w:rsid w:val="00DC7565"/>
    <w:rsid w:val="00DD3961"/>
    <w:rsid w:val="00DD6482"/>
    <w:rsid w:val="00E37728"/>
    <w:rsid w:val="00E474E4"/>
    <w:rsid w:val="00E574A1"/>
    <w:rsid w:val="00E64A9F"/>
    <w:rsid w:val="00E82CEC"/>
    <w:rsid w:val="00E8402E"/>
    <w:rsid w:val="00E94421"/>
    <w:rsid w:val="00E94C28"/>
    <w:rsid w:val="00E94FFD"/>
    <w:rsid w:val="00EB1608"/>
    <w:rsid w:val="00EB2EEF"/>
    <w:rsid w:val="00EB41A0"/>
    <w:rsid w:val="00EC7561"/>
    <w:rsid w:val="00ED360F"/>
    <w:rsid w:val="00EE6C5C"/>
    <w:rsid w:val="00EF3DF4"/>
    <w:rsid w:val="00F02614"/>
    <w:rsid w:val="00F03FD1"/>
    <w:rsid w:val="00F16FFA"/>
    <w:rsid w:val="00F3228A"/>
    <w:rsid w:val="00F33162"/>
    <w:rsid w:val="00F556E9"/>
    <w:rsid w:val="00F91050"/>
    <w:rsid w:val="00FA15BF"/>
    <w:rsid w:val="00FA3FB0"/>
    <w:rsid w:val="00FB270E"/>
    <w:rsid w:val="00FE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141FAA"/>
  <w15:chartTrackingRefBased/>
  <w15:docId w15:val="{56E19F86-942C-4AD4-8188-FB2C5E7D1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6BB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1678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har"/>
    <w:qFormat/>
    <w:rsid w:val="00BC61D9"/>
    <w:pPr>
      <w:widowControl w:val="0"/>
      <w:spacing w:before="120" w:line="240" w:lineRule="atLeast"/>
      <w:ind w:left="720" w:hanging="720"/>
      <w:outlineLvl w:val="1"/>
    </w:pPr>
    <w:rPr>
      <w:kern w:val="0"/>
      <w:sz w:val="20"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11678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har"/>
    <w:qFormat/>
    <w:rsid w:val="00BC61D9"/>
    <w:pPr>
      <w:widowControl w:val="0"/>
      <w:spacing w:before="120" w:line="240" w:lineRule="atLeast"/>
      <w:ind w:left="720" w:hanging="720"/>
      <w:outlineLvl w:val="3"/>
    </w:pPr>
    <w:rPr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BC61D9"/>
    <w:pPr>
      <w:widowControl w:val="0"/>
      <w:spacing w:before="240" w:after="60" w:line="240" w:lineRule="atLeast"/>
      <w:ind w:left="2880"/>
      <w:outlineLvl w:val="4"/>
    </w:pPr>
    <w:rPr>
      <w:sz w:val="22"/>
      <w:szCs w:val="22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BC61D9"/>
    <w:pPr>
      <w:widowControl w:val="0"/>
      <w:spacing w:before="240" w:after="60" w:line="240" w:lineRule="atLeast"/>
      <w:ind w:left="2880"/>
      <w:outlineLvl w:val="5"/>
    </w:pPr>
    <w:rPr>
      <w:i/>
      <w:i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BC61D9"/>
    <w:pPr>
      <w:widowControl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BC61D9"/>
    <w:pPr>
      <w:widowControl w:val="0"/>
      <w:spacing w:before="240" w:after="60" w:line="240" w:lineRule="atLeast"/>
      <w:ind w:left="2880"/>
      <w:outlineLvl w:val="7"/>
    </w:pPr>
    <w:rPr>
      <w:i/>
      <w:iCs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BC61D9"/>
    <w:pPr>
      <w:widowControl w:val="0"/>
      <w:spacing w:before="240" w:after="60" w:line="240" w:lineRule="atLeast"/>
      <w:ind w:left="2880"/>
      <w:outlineLvl w:val="8"/>
    </w:pPr>
    <w:rPr>
      <w:b/>
      <w:bCs/>
      <w:i/>
      <w:iCs/>
      <w:sz w:val="18"/>
      <w:szCs w:val="1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033C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033C1B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033C1B"/>
  </w:style>
  <w:style w:type="table" w:styleId="Tabelacomgrade">
    <w:name w:val="Table Grid"/>
    <w:basedOn w:val="Tabelanormal"/>
    <w:rsid w:val="00A35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465852"/>
  </w:style>
  <w:style w:type="paragraph" w:styleId="Sumrio3">
    <w:name w:val="toc 3"/>
    <w:basedOn w:val="Normal"/>
    <w:next w:val="Normal"/>
    <w:autoRedefine/>
    <w:semiHidden/>
    <w:rsid w:val="00465852"/>
    <w:pPr>
      <w:ind w:left="480"/>
    </w:pPr>
  </w:style>
  <w:style w:type="character" w:styleId="Hyperlink">
    <w:name w:val="Hyperlink"/>
    <w:rsid w:val="00465852"/>
    <w:rPr>
      <w:color w:val="0000FF"/>
      <w:u w:val="single"/>
    </w:rPr>
  </w:style>
  <w:style w:type="character" w:customStyle="1" w:styleId="Ttulo2Char">
    <w:name w:val="Título 2 Char"/>
    <w:link w:val="Ttulo2"/>
    <w:rsid w:val="00BC61D9"/>
    <w:rPr>
      <w:rFonts w:ascii="Arial" w:hAnsi="Arial" w:cs="Arial"/>
      <w:b/>
      <w:bCs/>
      <w:lang w:val="en-US" w:eastAsia="en-US"/>
    </w:rPr>
  </w:style>
  <w:style w:type="character" w:customStyle="1" w:styleId="Ttulo4Char">
    <w:name w:val="Título 4 Char"/>
    <w:link w:val="Ttulo4"/>
    <w:rsid w:val="00BC61D9"/>
    <w:rPr>
      <w:rFonts w:ascii="Arial" w:hAnsi="Arial" w:cs="Arial"/>
      <w:lang w:val="en-US" w:eastAsia="en-US"/>
    </w:rPr>
  </w:style>
  <w:style w:type="character" w:customStyle="1" w:styleId="Ttulo5Char">
    <w:name w:val="Título 5 Char"/>
    <w:link w:val="Ttulo5"/>
    <w:rsid w:val="00BC61D9"/>
    <w:rPr>
      <w:sz w:val="22"/>
      <w:szCs w:val="22"/>
      <w:lang w:val="en-US" w:eastAsia="en-US"/>
    </w:rPr>
  </w:style>
  <w:style w:type="character" w:customStyle="1" w:styleId="Ttulo6Char">
    <w:name w:val="Título 6 Char"/>
    <w:link w:val="Ttulo6"/>
    <w:rsid w:val="00BC61D9"/>
    <w:rPr>
      <w:i/>
      <w:iCs/>
      <w:sz w:val="22"/>
      <w:szCs w:val="22"/>
      <w:lang w:val="en-US" w:eastAsia="en-US"/>
    </w:rPr>
  </w:style>
  <w:style w:type="character" w:customStyle="1" w:styleId="Ttulo7Char">
    <w:name w:val="Título 7 Char"/>
    <w:link w:val="Ttulo7"/>
    <w:rsid w:val="00BC61D9"/>
    <w:rPr>
      <w:lang w:val="en-US" w:eastAsia="en-US"/>
    </w:rPr>
  </w:style>
  <w:style w:type="character" w:customStyle="1" w:styleId="Ttulo8Char">
    <w:name w:val="Título 8 Char"/>
    <w:link w:val="Ttulo8"/>
    <w:rsid w:val="00BC61D9"/>
    <w:rPr>
      <w:i/>
      <w:iCs/>
      <w:lang w:val="en-US" w:eastAsia="en-US"/>
    </w:rPr>
  </w:style>
  <w:style w:type="character" w:customStyle="1" w:styleId="Ttulo9Char">
    <w:name w:val="Título 9 Char"/>
    <w:link w:val="Ttulo9"/>
    <w:rsid w:val="00BC61D9"/>
    <w:rPr>
      <w:b/>
      <w:bCs/>
      <w:i/>
      <w:iCs/>
      <w:sz w:val="18"/>
      <w:szCs w:val="18"/>
      <w:lang w:val="en-US" w:eastAsia="en-US"/>
    </w:rPr>
  </w:style>
  <w:style w:type="paragraph" w:styleId="Ttulo">
    <w:name w:val="Title"/>
    <w:basedOn w:val="Normal"/>
    <w:next w:val="Normal"/>
    <w:link w:val="TtuloChar"/>
    <w:qFormat/>
    <w:rsid w:val="00BC61D9"/>
    <w:pPr>
      <w:widowControl w:val="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TtuloChar">
    <w:name w:val="Título Char"/>
    <w:link w:val="Ttulo"/>
    <w:rsid w:val="00BC61D9"/>
    <w:rPr>
      <w:rFonts w:ascii="Arial" w:hAnsi="Arial" w:cs="Arial"/>
      <w:b/>
      <w:bCs/>
      <w:sz w:val="36"/>
      <w:szCs w:val="36"/>
      <w:lang w:val="en-US" w:eastAsia="en-US"/>
    </w:rPr>
  </w:style>
  <w:style w:type="paragraph" w:styleId="Sumrio2">
    <w:name w:val="toc 2"/>
    <w:basedOn w:val="Normal"/>
    <w:next w:val="Normal"/>
    <w:autoRedefine/>
    <w:uiPriority w:val="39"/>
    <w:rsid w:val="00BC61D9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BC61D9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link w:val="InfoBlueChar"/>
    <w:autoRedefine/>
    <w:rsid w:val="004C2470"/>
    <w:pPr>
      <w:widowControl w:val="0"/>
      <w:tabs>
        <w:tab w:val="left" w:pos="1170"/>
      </w:tabs>
      <w:spacing w:after="120" w:line="240" w:lineRule="atLeast"/>
      <w:ind w:left="708"/>
    </w:pPr>
    <w:rPr>
      <w:rFonts w:ascii="Arial" w:hAnsi="Arial" w:cs="Arial"/>
      <w:iCs/>
      <w:sz w:val="22"/>
      <w:szCs w:val="22"/>
      <w:lang w:val="sv-SE" w:eastAsia="en-US"/>
    </w:rPr>
  </w:style>
  <w:style w:type="paragraph" w:styleId="Corpodetexto">
    <w:name w:val="Body Text"/>
    <w:basedOn w:val="Normal"/>
    <w:link w:val="CorpodetextoChar"/>
    <w:rsid w:val="00BC61D9"/>
    <w:pPr>
      <w:spacing w:after="120"/>
    </w:pPr>
  </w:style>
  <w:style w:type="character" w:customStyle="1" w:styleId="CorpodetextoChar">
    <w:name w:val="Corpo de texto Char"/>
    <w:link w:val="Corpodetexto"/>
    <w:rsid w:val="00BC61D9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BC61D9"/>
    <w:rPr>
      <w:sz w:val="24"/>
      <w:szCs w:val="24"/>
    </w:rPr>
  </w:style>
  <w:style w:type="paragraph" w:customStyle="1" w:styleId="Ttulo-TPL">
    <w:name w:val="Título-TPL"/>
    <w:basedOn w:val="Ttulo1"/>
    <w:link w:val="Ttulo-TPLChar"/>
    <w:qFormat/>
    <w:rsid w:val="005F3E96"/>
    <w:pPr>
      <w:widowControl w:val="0"/>
      <w:spacing w:before="120" w:line="240" w:lineRule="atLeast"/>
    </w:pPr>
    <w:rPr>
      <w:sz w:val="28"/>
      <w:szCs w:val="28"/>
    </w:rPr>
  </w:style>
  <w:style w:type="paragraph" w:customStyle="1" w:styleId="SubTitulo-TPL">
    <w:name w:val="SubTitulo-TPL"/>
    <w:basedOn w:val="Ttulo2"/>
    <w:link w:val="SubTitulo-TPLChar"/>
    <w:qFormat/>
    <w:rsid w:val="005F3E96"/>
    <w:pPr>
      <w:numPr>
        <w:ilvl w:val="1"/>
      </w:numPr>
      <w:ind w:left="720" w:hanging="720"/>
    </w:pPr>
    <w:rPr>
      <w:sz w:val="24"/>
      <w:szCs w:val="24"/>
      <w:lang w:val="pt-BR"/>
    </w:rPr>
  </w:style>
  <w:style w:type="character" w:customStyle="1" w:styleId="Ttulo1Char">
    <w:name w:val="Título 1 Char"/>
    <w:link w:val="Ttulo1"/>
    <w:rsid w:val="005F3E96"/>
    <w:rPr>
      <w:rFonts w:ascii="Arial" w:hAnsi="Arial" w:cs="Arial"/>
      <w:b/>
      <w:bCs/>
      <w:kern w:val="32"/>
      <w:sz w:val="32"/>
      <w:szCs w:val="32"/>
    </w:rPr>
  </w:style>
  <w:style w:type="character" w:customStyle="1" w:styleId="Ttulo-TPLChar">
    <w:name w:val="Título-TPL Char"/>
    <w:basedOn w:val="Ttulo1Char"/>
    <w:link w:val="Ttulo-TPL"/>
    <w:rsid w:val="005F3E96"/>
    <w:rPr>
      <w:rFonts w:ascii="Arial" w:hAnsi="Arial" w:cs="Arial"/>
      <w:b/>
      <w:bCs/>
      <w:kern w:val="32"/>
      <w:sz w:val="32"/>
      <w:szCs w:val="32"/>
    </w:rPr>
  </w:style>
  <w:style w:type="paragraph" w:customStyle="1" w:styleId="Comentario-TPL">
    <w:name w:val="Comentario-TPL"/>
    <w:basedOn w:val="InfoBlue"/>
    <w:link w:val="Comentario-TPLChar"/>
    <w:qFormat/>
    <w:rsid w:val="00A40F45"/>
  </w:style>
  <w:style w:type="character" w:customStyle="1" w:styleId="SubTitulo-TPLChar">
    <w:name w:val="SubTitulo-TPL Char"/>
    <w:link w:val="SubTitulo-TPL"/>
    <w:rsid w:val="005F3E96"/>
    <w:rPr>
      <w:rFonts w:ascii="Arial" w:hAnsi="Arial" w:cs="Arial"/>
      <w:b/>
      <w:bCs/>
      <w:sz w:val="24"/>
      <w:szCs w:val="24"/>
      <w:lang w:val="en-US" w:eastAsia="en-US"/>
    </w:rPr>
  </w:style>
  <w:style w:type="paragraph" w:customStyle="1" w:styleId="SubSubTitulo-TPL">
    <w:name w:val="SubSubTitulo-TPL"/>
    <w:basedOn w:val="SubTitulo-TPL"/>
    <w:link w:val="SubSubTitulo-TPLChar"/>
    <w:qFormat/>
    <w:rsid w:val="006E2631"/>
    <w:rPr>
      <w:b w:val="0"/>
    </w:rPr>
  </w:style>
  <w:style w:type="character" w:customStyle="1" w:styleId="InfoBlueChar">
    <w:name w:val="InfoBlue Char"/>
    <w:link w:val="InfoBlue"/>
    <w:rsid w:val="004C2470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omentario-TPLChar">
    <w:name w:val="Comentario-TPL Char"/>
    <w:basedOn w:val="InfoBlueChar"/>
    <w:link w:val="Comentario-TPL"/>
    <w:rsid w:val="00A40F45"/>
    <w:rPr>
      <w:rFonts w:ascii="Arial" w:hAnsi="Arial" w:cs="Arial"/>
      <w:iCs/>
      <w:sz w:val="22"/>
      <w:szCs w:val="22"/>
      <w:lang w:val="sv-SE" w:eastAsia="en-US"/>
    </w:rPr>
  </w:style>
  <w:style w:type="character" w:customStyle="1" w:styleId="CabealhoChar">
    <w:name w:val="Cabeçalho Char"/>
    <w:link w:val="Cabealho"/>
    <w:uiPriority w:val="99"/>
    <w:rsid w:val="001628F3"/>
    <w:rPr>
      <w:sz w:val="24"/>
      <w:szCs w:val="24"/>
    </w:rPr>
  </w:style>
  <w:style w:type="character" w:customStyle="1" w:styleId="SubSubTitulo-TPLChar">
    <w:name w:val="SubSubTitulo-TPL Char"/>
    <w:basedOn w:val="SubTitulo-TPLChar"/>
    <w:link w:val="SubSubTitulo-TPL"/>
    <w:rsid w:val="006E2631"/>
    <w:rPr>
      <w:rFonts w:ascii="Arial" w:hAnsi="Arial" w:cs="Arial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Qualidade\main\Projeto_CMMI_MPSBR\Documentacao\Processos\PPQA\templates\TPL_PLN-Garantia%20da%20Qualidad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TPL_PLN-Garantia da Qualidade</Template>
  <TotalTime>1</TotalTime>
  <Pages>6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Garantia da Qualidade</vt:lpstr>
    </vt:vector>
  </TitlesOfParts>
  <Company>Minauro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Garantia da Qualidade</dc:title>
  <dc:subject/>
  <dc:creator>adriano.slisinski</dc:creator>
  <cp:keywords/>
  <dc:description/>
  <cp:lastModifiedBy>Gabriel Felipe Jess Meira</cp:lastModifiedBy>
  <cp:revision>3</cp:revision>
  <cp:lastPrinted>2008-11-17T11:41:00Z</cp:lastPrinted>
  <dcterms:created xsi:type="dcterms:W3CDTF">2024-05-29T01:13:00Z</dcterms:created>
  <dcterms:modified xsi:type="dcterms:W3CDTF">2024-05-29T01:16:00Z</dcterms:modified>
</cp:coreProperties>
</file>